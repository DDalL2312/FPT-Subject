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333" w:rsidRDefault="00576A3A" w:rsidP="005C7161">
      <w:pPr>
        <w:ind w:left="-1440" w:right="-1440" w:firstLine="6120"/>
        <w:rPr>
          <w:noProof/>
          <w:color w:val="775F55" w:themeColor="text2"/>
          <w:sz w:val="32"/>
          <w:szCs w:val="32"/>
        </w:rPr>
      </w:pPr>
      <w:r>
        <w:rPr>
          <w:noProof/>
        </w:rPr>
        <mc:AlternateContent>
          <mc:Choice Requires="wps">
            <w:drawing>
              <wp:anchor distT="0" distB="0" distL="114300" distR="114300" simplePos="0" relativeHeight="251663360" behindDoc="0" locked="0" layoutInCell="1" allowOverlap="1">
                <wp:simplePos x="0" y="0"/>
                <wp:positionH relativeFrom="margin">
                  <wp:posOffset>534670</wp:posOffset>
                </wp:positionH>
                <wp:positionV relativeFrom="paragraph">
                  <wp:posOffset>2825750</wp:posOffset>
                </wp:positionV>
                <wp:extent cx="5410200" cy="12287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410200" cy="1228725"/>
                        </a:xfrm>
                        <a:prstGeom prst="rect">
                          <a:avLst/>
                        </a:prstGeom>
                        <a:solidFill>
                          <a:schemeClr val="lt1"/>
                        </a:solidFill>
                        <a:ln w="6350">
                          <a:solidFill>
                            <a:prstClr val="black"/>
                          </a:solidFill>
                        </a:ln>
                      </wps:spPr>
                      <wps:txbx>
                        <w:txbxContent>
                          <w:p w:rsidR="002D2D90" w:rsidRPr="007F1DAB" w:rsidRDefault="002D2D90">
                            <w:pPr>
                              <w:ind w:left="0"/>
                              <w:rPr>
                                <w:b/>
                                <w:sz w:val="144"/>
                              </w:rPr>
                            </w:pPr>
                            <w:r w:rsidRPr="007F1DAB">
                              <w:rPr>
                                <w:b/>
                                <w:sz w:val="144"/>
                              </w:rPr>
                              <w:t>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1pt;margin-top:222.5pt;width:426pt;height:9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" fillcolor="white [3201]" strokeweight=".5pt">
                <v:textbox>
                  <w:txbxContent>
                    <w:p w:rsidR="002D2D90" w:rsidRPr="007F1DAB" w:rsidRDefault="002D2D90">
                      <w:pPr>
                        <w:ind w:left="0"/>
                        <w:rPr>
                          <w:b/>
                          <w:sz w:val="144"/>
                        </w:rPr>
                      </w:pPr>
                      <w:r w:rsidRPr="007F1DAB">
                        <w:rPr>
                          <w:b/>
                          <w:sz w:val="144"/>
                        </w:rPr>
                        <w:t>ASSIGNMENT</w:t>
                      </w:r>
                    </w:p>
                  </w:txbxContent>
                </v:textbox>
                <w10:wrap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C0403A">
            <w:rPr>
              <w:noProof/>
            </w:rPr>
            <mc:AlternateContent>
              <mc:Choice Requires="wps">
                <w:drawing>
                  <wp:anchor distT="0" distB="0" distL="114300" distR="114300" simplePos="0" relativeHeight="251661312" behindDoc="0" locked="1" layoutInCell="1" allowOverlap="1">
                    <wp:simplePos x="0" y="0"/>
                    <wp:positionH relativeFrom="margin">
                      <wp:posOffset>-342900</wp:posOffset>
                    </wp:positionH>
                    <wp:positionV relativeFrom="page">
                      <wp:posOffset>6572250</wp:posOffset>
                    </wp:positionV>
                    <wp:extent cx="7308850" cy="2616200"/>
                    <wp:effectExtent l="0" t="0" r="6350" b="1270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7308850" cy="2616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2D90" w:rsidRDefault="002D2D90" w:rsidP="005F40AD">
                                <w:pPr>
                                  <w:pStyle w:val="Subtitle"/>
                                  <w:jc w:val="left"/>
                                </w:pPr>
                                <w:r>
                                  <w:t xml:space="preserve">Student name: </w:t>
                                </w:r>
                                <w:r w:rsidRPr="00D66921">
                                  <w:rPr>
                                    <w:u w:val="single"/>
                                    <w:lang w:val="vi-VN"/>
                                  </w:rPr>
                                  <w:t>Lê Tiến Đạt</w:t>
                                </w:r>
                                <w:r w:rsidRPr="00D66921">
                                  <w:rPr>
                                    <w:lang w:val="vi-VN"/>
                                  </w:rPr>
                                  <w:t xml:space="preserve"> | </w:t>
                                </w:r>
                                <w:r w:rsidRPr="00D66921">
                                  <w:rPr>
                                    <w:u w:val="single"/>
                                    <w:lang w:val="vi-VN"/>
                                  </w:rPr>
                                  <w:t>HE151019</w:t>
                                </w:r>
                              </w:p>
                              <w:p w:rsidR="002D2D90" w:rsidRDefault="002D2D90" w:rsidP="005F40AD">
                                <w:pPr>
                                  <w:pStyle w:val="Subtitle"/>
                                  <w:jc w:val="left"/>
                                </w:pPr>
                                <w:r>
                                  <w:t>Student name:</w:t>
                                </w:r>
                                <w:r w:rsidRPr="00D66921">
                                  <w:t xml:space="preserve"> Tạ Văn Tân | HE151110</w:t>
                                </w:r>
                              </w:p>
                              <w:p w:rsidR="002D2D90" w:rsidRDefault="002D2D90" w:rsidP="00D66921">
                                <w:pPr>
                                  <w:rPr>
                                    <w:sz w:val="28"/>
                                  </w:rPr>
                                </w:pPr>
                                <w:r w:rsidRPr="00D66921">
                                  <w:rPr>
                                    <w:sz w:val="28"/>
                                  </w:rPr>
                                  <w:t>STUDENT NAME:</w:t>
                                </w:r>
                                <w:r>
                                  <w:rPr>
                                    <w:sz w:val="28"/>
                                  </w:rPr>
                                  <w:t xml:space="preserve"> </w:t>
                                </w:r>
                                <w:r w:rsidRPr="00D66921">
                                  <w:rPr>
                                    <w:rStyle w:val="SubtitleChar"/>
                                  </w:rPr>
                                  <w:t>Khương Văn Hùng</w:t>
                                </w:r>
                                <w:r w:rsidRPr="00D66921">
                                  <w:rPr>
                                    <w:sz w:val="28"/>
                                  </w:rPr>
                                  <w:t xml:space="preserve"> | HE153096</w:t>
                                </w:r>
                              </w:p>
                              <w:p w:rsidR="002D2D90" w:rsidRPr="00D66921" w:rsidRDefault="002D2D90" w:rsidP="00D66921">
                                <w:pPr>
                                  <w:rPr>
                                    <w:sz w:val="28"/>
                                  </w:rPr>
                                </w:pPr>
                                <w:r w:rsidRPr="00D66921">
                                  <w:rPr>
                                    <w:sz w:val="28"/>
                                  </w:rPr>
                                  <w:t>STUDENT NAME:</w:t>
                                </w:r>
                                <w:r w:rsidRPr="005C7161">
                                  <w:t xml:space="preserve"> </w:t>
                                </w:r>
                                <w:r w:rsidRPr="005C7161">
                                  <w:rPr>
                                    <w:rStyle w:val="SubtitleChar"/>
                                  </w:rPr>
                                  <w:t>Nguyễn Duy Hùng</w:t>
                                </w:r>
                                <w:r w:rsidRPr="005C7161">
                                  <w:rPr>
                                    <w:sz w:val="28"/>
                                  </w:rPr>
                                  <w:t xml:space="preserve"> | HE153495</w:t>
                                </w:r>
                              </w:p>
                              <w:p w:rsidR="002D2D90" w:rsidRPr="00D66921" w:rsidRDefault="002D2D90" w:rsidP="00D66921">
                                <w:pPr>
                                  <w:rPr>
                                    <w:sz w:val="28"/>
                                  </w:rPr>
                                </w:pPr>
                                <w:r w:rsidRPr="00D66921">
                                  <w:rPr>
                                    <w:sz w:val="28"/>
                                  </w:rPr>
                                  <w:t>STUDENT NAME:</w:t>
                                </w:r>
                                <w:r w:rsidRPr="005C7161">
                                  <w:t xml:space="preserve"> </w:t>
                                </w:r>
                                <w:r w:rsidRPr="005C7161">
                                  <w:rPr>
                                    <w:rStyle w:val="SubtitleChar"/>
                                  </w:rPr>
                                  <w:t>Lưu Hoàng Hải</w:t>
                                </w:r>
                                <w:r>
                                  <w:rPr>
                                    <w:sz w:val="28"/>
                                  </w:rPr>
                                  <w:t xml:space="preserve"> |</w:t>
                                </w:r>
                                <w:r w:rsidRPr="005C7161">
                                  <w:rPr>
                                    <w:sz w:val="28"/>
                                  </w:rPr>
                                  <w:t xml:space="preserve"> HE153224</w:t>
                                </w:r>
                              </w:p>
                              <w:p w:rsidR="002D2D90" w:rsidRPr="00D66921" w:rsidRDefault="002D2D90" w:rsidP="00D66921">
                                <w:pPr>
                                  <w:ind w:left="0"/>
                                  <w:rPr>
                                    <w:sz w:val="28"/>
                                  </w:rPr>
                                </w:pPr>
                              </w:p>
                              <w:p w:rsidR="002D2D90" w:rsidRPr="00D66921" w:rsidRDefault="002D2D90" w:rsidP="00D66921">
                                <w:pPr>
                                  <w:tabs>
                                    <w:tab w:val="left" w:pos="5040"/>
                                    <w:tab w:val="left" w:pos="5130"/>
                                  </w:tabs>
                                </w:pPr>
                                <w:sdt>
                                  <w:sdtPr>
                                    <w:rPr>
                                      <w:lang w:val="vi-VN"/>
                                    </w:rPr>
                                    <w:alias w:val="Company"/>
                                    <w:tag w:val=""/>
                                    <w:id w:val="1538777126"/>
                                    <w:placeholder>
                                      <w:docPart w:val="3E5AB4A146EE46E69A9A4AB15F32BEF8"/>
                                    </w:placeholder>
                                    <w:dataBinding w:prefixMappings="xmlns:ns0='http://schemas.openxmlformats.org/officeDocument/2006/extended-properties' " w:xpath="/ns0:Properties[1]/ns0:Company[1]" w:storeItemID="{6668398D-A668-4E3E-A5EB-62B293D839F1}"/>
                                    <w:text/>
                                  </w:sdtPr>
                                  <w:sdtContent>
                                    <w:r>
                                      <w:t xml:space="preserve">                                                                                </w:t>
                                    </w:r>
                                    <w:r w:rsidRPr="00D66921">
                                      <w:rPr>
                                        <w:lang w:val="vi-VN"/>
                                      </w:rPr>
                                      <w:t>Teacher: Phạm Ngọc Thọ</w:t>
                                    </w:r>
                                  </w:sdtContent>
                                </w:sdt>
                              </w:p>
                              <w:p w:rsidR="002D2D90" w:rsidRDefault="002D2D90" w:rsidP="00A73DDF">
                                <w:pPr>
                                  <w:pStyle w:val="Contactinfo"/>
                                </w:pPr>
                              </w:p>
                              <w:p w:rsidR="002D2D90" w:rsidRDefault="002D2D90">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 o:spid="_x0000_s1027" type="#_x0000_t202" alt="Presenter, company name and address" style="position:absolute;left:0;text-align:left;margin-left:-27pt;margin-top:517.5pt;width:575.5pt;height:2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" filled="f" stroked="f" strokeweight=".5pt">
                    <v:textbox inset="0,0,0,0">
                      <w:txbxContent>
                        <w:p w:rsidR="002D2D90" w:rsidRDefault="002D2D90" w:rsidP="005F40AD">
                          <w:pPr>
                            <w:pStyle w:val="Subtitle"/>
                            <w:jc w:val="left"/>
                          </w:pPr>
                          <w:r>
                            <w:t xml:space="preserve">Student name: </w:t>
                          </w:r>
                          <w:r w:rsidRPr="00D66921">
                            <w:rPr>
                              <w:u w:val="single"/>
                              <w:lang w:val="vi-VN"/>
                            </w:rPr>
                            <w:t>Lê Tiến Đạt</w:t>
                          </w:r>
                          <w:r w:rsidRPr="00D66921">
                            <w:rPr>
                              <w:lang w:val="vi-VN"/>
                            </w:rPr>
                            <w:t xml:space="preserve"> | </w:t>
                          </w:r>
                          <w:r w:rsidRPr="00D66921">
                            <w:rPr>
                              <w:u w:val="single"/>
                              <w:lang w:val="vi-VN"/>
                            </w:rPr>
                            <w:t>HE151019</w:t>
                          </w:r>
                        </w:p>
                        <w:p w:rsidR="002D2D90" w:rsidRDefault="002D2D90" w:rsidP="005F40AD">
                          <w:pPr>
                            <w:pStyle w:val="Subtitle"/>
                            <w:jc w:val="left"/>
                          </w:pPr>
                          <w:r>
                            <w:t>Student name:</w:t>
                          </w:r>
                          <w:r w:rsidRPr="00D66921">
                            <w:t xml:space="preserve"> Tạ Văn Tân | HE151110</w:t>
                          </w:r>
                        </w:p>
                        <w:p w:rsidR="002D2D90" w:rsidRDefault="002D2D90" w:rsidP="00D66921">
                          <w:pPr>
                            <w:rPr>
                              <w:sz w:val="28"/>
                            </w:rPr>
                          </w:pPr>
                          <w:r w:rsidRPr="00D66921">
                            <w:rPr>
                              <w:sz w:val="28"/>
                            </w:rPr>
                            <w:t>STUDENT NAME:</w:t>
                          </w:r>
                          <w:r>
                            <w:rPr>
                              <w:sz w:val="28"/>
                            </w:rPr>
                            <w:t xml:space="preserve"> </w:t>
                          </w:r>
                          <w:r w:rsidRPr="00D66921">
                            <w:rPr>
                              <w:rStyle w:val="SubtitleChar"/>
                            </w:rPr>
                            <w:t>Khương Văn Hùng</w:t>
                          </w:r>
                          <w:r w:rsidRPr="00D66921">
                            <w:rPr>
                              <w:sz w:val="28"/>
                            </w:rPr>
                            <w:t xml:space="preserve"> | HE153096</w:t>
                          </w:r>
                        </w:p>
                        <w:p w:rsidR="002D2D90" w:rsidRPr="00D66921" w:rsidRDefault="002D2D90" w:rsidP="00D66921">
                          <w:pPr>
                            <w:rPr>
                              <w:sz w:val="28"/>
                            </w:rPr>
                          </w:pPr>
                          <w:r w:rsidRPr="00D66921">
                            <w:rPr>
                              <w:sz w:val="28"/>
                            </w:rPr>
                            <w:t>STUDENT NAME:</w:t>
                          </w:r>
                          <w:r w:rsidRPr="005C7161">
                            <w:t xml:space="preserve"> </w:t>
                          </w:r>
                          <w:r w:rsidRPr="005C7161">
                            <w:rPr>
                              <w:rStyle w:val="SubtitleChar"/>
                            </w:rPr>
                            <w:t>Nguyễn Duy Hùng</w:t>
                          </w:r>
                          <w:r w:rsidRPr="005C7161">
                            <w:rPr>
                              <w:sz w:val="28"/>
                            </w:rPr>
                            <w:t xml:space="preserve"> | HE153495</w:t>
                          </w:r>
                        </w:p>
                        <w:p w:rsidR="002D2D90" w:rsidRPr="00D66921" w:rsidRDefault="002D2D90" w:rsidP="00D66921">
                          <w:pPr>
                            <w:rPr>
                              <w:sz w:val="28"/>
                            </w:rPr>
                          </w:pPr>
                          <w:r w:rsidRPr="00D66921">
                            <w:rPr>
                              <w:sz w:val="28"/>
                            </w:rPr>
                            <w:t>STUDENT NAME:</w:t>
                          </w:r>
                          <w:r w:rsidRPr="005C7161">
                            <w:t xml:space="preserve"> </w:t>
                          </w:r>
                          <w:r w:rsidRPr="005C7161">
                            <w:rPr>
                              <w:rStyle w:val="SubtitleChar"/>
                            </w:rPr>
                            <w:t>Lưu Hoàng Hải</w:t>
                          </w:r>
                          <w:r>
                            <w:rPr>
                              <w:sz w:val="28"/>
                            </w:rPr>
                            <w:t xml:space="preserve"> |</w:t>
                          </w:r>
                          <w:r w:rsidRPr="005C7161">
                            <w:rPr>
                              <w:sz w:val="28"/>
                            </w:rPr>
                            <w:t xml:space="preserve"> HE153224</w:t>
                          </w:r>
                        </w:p>
                        <w:p w:rsidR="002D2D90" w:rsidRPr="00D66921" w:rsidRDefault="002D2D90" w:rsidP="00D66921">
                          <w:pPr>
                            <w:ind w:left="0"/>
                            <w:rPr>
                              <w:sz w:val="28"/>
                            </w:rPr>
                          </w:pPr>
                        </w:p>
                        <w:p w:rsidR="002D2D90" w:rsidRPr="00D66921" w:rsidRDefault="002D2D90" w:rsidP="00D66921">
                          <w:pPr>
                            <w:tabs>
                              <w:tab w:val="left" w:pos="5040"/>
                              <w:tab w:val="left" w:pos="5130"/>
                            </w:tabs>
                          </w:pPr>
                          <w:sdt>
                            <w:sdtPr>
                              <w:rPr>
                                <w:lang w:val="vi-VN"/>
                              </w:rPr>
                              <w:alias w:val="Company"/>
                              <w:tag w:val=""/>
                              <w:id w:val="1538777126"/>
                              <w:placeholder>
                                <w:docPart w:val="3E5AB4A146EE46E69A9A4AB15F32BEF8"/>
                              </w:placeholder>
                              <w:dataBinding w:prefixMappings="xmlns:ns0='http://schemas.openxmlformats.org/officeDocument/2006/extended-properties' " w:xpath="/ns0:Properties[1]/ns0:Company[1]" w:storeItemID="{6668398D-A668-4E3E-A5EB-62B293D839F1}"/>
                              <w:text/>
                            </w:sdtPr>
                            <w:sdtContent>
                              <w:r>
                                <w:t xml:space="preserve">                                                                                </w:t>
                              </w:r>
                              <w:r w:rsidRPr="00D66921">
                                <w:rPr>
                                  <w:lang w:val="vi-VN"/>
                                </w:rPr>
                                <w:t>Teacher: Phạm Ngọc Thọ</w:t>
                              </w:r>
                            </w:sdtContent>
                          </w:sdt>
                        </w:p>
                        <w:p w:rsidR="002D2D90" w:rsidRDefault="002D2D90" w:rsidP="00A73DDF">
                          <w:pPr>
                            <w:pStyle w:val="Contactinfo"/>
                          </w:pPr>
                        </w:p>
                        <w:p w:rsidR="002D2D90" w:rsidRDefault="002D2D90">
                          <w:pPr>
                            <w:pStyle w:val="Contactinfo"/>
                          </w:pPr>
                        </w:p>
                      </w:txbxContent>
                    </v:textbox>
                    <w10:wrap type="square" anchorx="margin" anchory="page"/>
                    <w10:anchorlock/>
                  </v:shape>
                </w:pict>
              </mc:Fallback>
            </mc:AlternateContent>
          </w:r>
          <w:r w:rsidR="00C0403A">
            <w:rPr>
              <w:noProof/>
            </w:rPr>
            <mc:AlternateContent>
              <mc:Choice Requires="wps">
                <w:drawing>
                  <wp:anchor distT="0" distB="0" distL="114300" distR="114300" simplePos="0" relativeHeight="251660288" behindDoc="0" locked="1" layoutInCell="1" allowOverlap="1">
                    <wp:simplePos x="0" y="0"/>
                    <wp:positionH relativeFrom="margin">
                      <wp:posOffset>533400</wp:posOffset>
                    </wp:positionH>
                    <wp:positionV relativeFrom="page">
                      <wp:posOffset>2697480</wp:posOffset>
                    </wp:positionV>
                    <wp:extent cx="5522595"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2D90" w:rsidRPr="00576A3A" w:rsidRDefault="002D2D90">
                                <w:pPr>
                                  <w:pStyle w:val="Logo"/>
                                  <w:rPr>
                                    <w:sz w:val="48"/>
                                  </w:rPr>
                                </w:pPr>
                              </w:p>
                              <w:sdt>
                                <w:sdtPr>
                                  <w:rPr>
                                    <w:kern w:val="0"/>
                                    <w:sz w:val="44"/>
                                    <w14:ligatures w14:val="none"/>
                                  </w:r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rsidR="002D2D90" w:rsidRPr="00576A3A" w:rsidRDefault="002D2D90">
                                    <w:pPr>
                                      <w:pStyle w:val="Title"/>
                                      <w:rPr>
                                        <w:sz w:val="44"/>
                                      </w:rPr>
                                    </w:pPr>
                                    <w:r w:rsidRPr="00576A3A">
                                      <w:rPr>
                                        <w:kern w:val="0"/>
                                        <w:sz w:val="44"/>
                                        <w14:ligatures w14:val="none"/>
                                      </w:rPr>
                                      <w:t>DBI202 – DATABASE SYSTEM OF L LEAGUE OF LEGENDS CHAMPIONS KOREA</w:t>
                                    </w:r>
                                  </w:p>
                                </w:sdtContent>
                              </w:sdt>
                              <w:sdt>
                                <w:sdtPr>
                                  <w:rPr>
                                    <w:sz w:val="24"/>
                                  </w:r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rsidR="002D2D90" w:rsidRPr="00576A3A" w:rsidRDefault="002D2D90" w:rsidP="00A73DDF">
                                    <w:pPr>
                                      <w:pStyle w:val="Subtitle"/>
                                      <w:ind w:right="632"/>
                                      <w:rPr>
                                        <w:sz w:val="24"/>
                                      </w:rPr>
                                    </w:pPr>
                                    <w:r w:rsidRPr="00576A3A">
                                      <w:rPr>
                                        <w:sz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8" type="#_x0000_t202" alt="Title and subtitle" style="position:absolute;left:0;text-align:left;margin-left:42pt;margin-top:212.4pt;width:434.85pt;height:41.4pt;z-index:251660288;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" filled="f" stroked="f" strokeweight=".5pt">
                    <v:textbox inset="0,0,0,0">
                      <w:txbxContent>
                        <w:p w:rsidR="002D2D90" w:rsidRPr="00576A3A" w:rsidRDefault="002D2D90">
                          <w:pPr>
                            <w:pStyle w:val="Logo"/>
                            <w:rPr>
                              <w:sz w:val="48"/>
                            </w:rPr>
                          </w:pPr>
                        </w:p>
                        <w:sdt>
                          <w:sdtPr>
                            <w:rPr>
                              <w:kern w:val="0"/>
                              <w:sz w:val="44"/>
                              <w14:ligatures w14:val="none"/>
                            </w:r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rsidR="002D2D90" w:rsidRPr="00576A3A" w:rsidRDefault="002D2D90">
                              <w:pPr>
                                <w:pStyle w:val="Title"/>
                                <w:rPr>
                                  <w:sz w:val="44"/>
                                </w:rPr>
                              </w:pPr>
                              <w:r w:rsidRPr="00576A3A">
                                <w:rPr>
                                  <w:kern w:val="0"/>
                                  <w:sz w:val="44"/>
                                  <w14:ligatures w14:val="none"/>
                                </w:rPr>
                                <w:t>DBI202 – DATABASE SYSTEM OF L LEAGUE OF LEGENDS CHAMPIONS KOREA</w:t>
                              </w:r>
                            </w:p>
                          </w:sdtContent>
                        </w:sdt>
                        <w:sdt>
                          <w:sdtPr>
                            <w:rPr>
                              <w:sz w:val="24"/>
                            </w:r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rsidR="002D2D90" w:rsidRPr="00576A3A" w:rsidRDefault="002D2D90" w:rsidP="00A73DDF">
                              <w:pPr>
                                <w:pStyle w:val="Subtitle"/>
                                <w:ind w:right="632"/>
                                <w:rPr>
                                  <w:sz w:val="24"/>
                                </w:rPr>
                              </w:pPr>
                              <w:r w:rsidRPr="00576A3A">
                                <w:rPr>
                                  <w:sz w:val="24"/>
                                </w:rPr>
                                <w:t xml:space="preserve">     </w:t>
                              </w:r>
                            </w:p>
                          </w:sdtContent>
                        </w:sdt>
                      </w:txbxContent>
                    </v:textbox>
                    <w10:wrap type="square" anchorx="margin" anchory="page"/>
                    <w10:anchorlock/>
                  </v:shape>
                </w:pict>
              </mc:Fallback>
            </mc:AlternateContent>
          </w:r>
          <w:r w:rsidR="00C0403A">
            <w:rPr>
              <w:noProof/>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21-07-20T00:00:00Z">
                                    <w:dateFormat w:val="MMMM d, yyyy"/>
                                    <w:lid w:val="en-US"/>
                                    <w:storeMappedDataAs w:val="dateTime"/>
                                    <w:calendar w:val="gregorian"/>
                                  </w:date>
                                </w:sdtPr>
                                <w:sdtContent>
                                  <w:p w:rsidR="002D2D90" w:rsidRDefault="002D2D90">
                                    <w:pPr>
                                      <w:pStyle w:val="Subtitle"/>
                                    </w:pPr>
                                    <w:r>
                                      <w:t>July 20,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9"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5xS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nqWjM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y55xSiwIAAHwFAAAOAAAAAAAAAAAAAAAAAC4CAABkcnMvZTJvRG9jLnhtbFBLAQItABQABgAI&#10;AAAAIQBkQUbP2wAAAAUBAAAPAAAAAAAAAAAAAAAAAOUEAABkcnMvZG93bnJldi54bWxQSwUGAAAA&#10;AAQABADzAAAA7QU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21-07-20T00:00:00Z">
                              <w:dateFormat w:val="MMMM d, yyyy"/>
                              <w:lid w:val="en-US"/>
                              <w:storeMappedDataAs w:val="dateTime"/>
                              <w:calendar w:val="gregorian"/>
                            </w:date>
                          </w:sdtPr>
                          <w:sdtContent>
                            <w:p w:rsidR="002D2D90" w:rsidRDefault="002D2D90">
                              <w:pPr>
                                <w:pStyle w:val="Subtitle"/>
                              </w:pPr>
                              <w:r>
                                <w:t>July 20, 2021</w:t>
                              </w:r>
                            </w:p>
                          </w:sdtContent>
                        </w:sdt>
                      </w:txbxContent>
                    </v:textbox>
                    <w10:wrap type="square" anchorx="margin" anchory="page"/>
                    <w10:anchorlock/>
                  </v:shape>
                </w:pict>
              </mc:Fallback>
            </mc:AlternateContent>
          </w:r>
          <w:r w:rsidR="00C0403A">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5103732"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v:group>
                </w:pict>
              </mc:Fallback>
            </mc:AlternateContent>
          </w:r>
          <w:r w:rsidR="00C0403A">
            <w:rPr>
              <w:noProof/>
              <w:color w:val="775F55" w:themeColor="text2"/>
              <w:sz w:val="32"/>
              <w:szCs w:val="32"/>
            </w:rPr>
            <w:br w:type="page"/>
          </w:r>
        </w:sdtContent>
      </w:sdt>
    </w:p>
    <w:p w:rsidR="009D7AFD" w:rsidRDefault="0002114B" w:rsidP="003F38A0">
      <w:pPr>
        <w:pStyle w:val="Heading1"/>
        <w:rPr>
          <w:noProof/>
        </w:rPr>
      </w:pPr>
      <w:r w:rsidRPr="0002114B">
        <w:rPr>
          <w:noProof/>
        </w:rPr>
        <w:lastRenderedPageBreak/>
        <w:t>TABLE OF CONTENTS</w:t>
      </w:r>
    </w:p>
    <w:p w:rsidR="00126286" w:rsidRDefault="00CD0FBC" w:rsidP="00126286">
      <w:pPr>
        <w:pStyle w:val="Heading2"/>
        <w:numPr>
          <w:ilvl w:val="0"/>
          <w:numId w:val="4"/>
        </w:numPr>
      </w:pPr>
      <w:r>
        <w:t>INTRODUCE THE PROBLEM</w:t>
      </w:r>
      <w:r w:rsidR="00126286">
        <w:t>…………………………………………………………………………………………….</w:t>
      </w:r>
    </w:p>
    <w:p w:rsidR="00126286" w:rsidRPr="003F38A0" w:rsidRDefault="003F38A0" w:rsidP="003F38A0">
      <w:pPr>
        <w:pStyle w:val="Heading3"/>
        <w:numPr>
          <w:ilvl w:val="0"/>
          <w:numId w:val="7"/>
        </w:numPr>
      </w:pPr>
      <w:r>
        <w:t>Descr</w:t>
      </w:r>
      <w:r w:rsidR="00126286" w:rsidRPr="003F38A0">
        <w:t>ibe the problem</w:t>
      </w:r>
      <w:r w:rsidR="00D91ED2">
        <w:t>……………………………………………………………………………………………………….</w:t>
      </w:r>
    </w:p>
    <w:p w:rsidR="00126286" w:rsidRDefault="00126286" w:rsidP="003F38A0">
      <w:pPr>
        <w:pStyle w:val="Heading3"/>
        <w:numPr>
          <w:ilvl w:val="0"/>
          <w:numId w:val="7"/>
        </w:numPr>
      </w:pPr>
      <w:r w:rsidRPr="003F38A0">
        <w:t>Management objectives</w:t>
      </w:r>
      <w:r w:rsidR="00D91ED2">
        <w:t>…………………………………………………………………………………………………..</w:t>
      </w:r>
    </w:p>
    <w:p w:rsidR="00030971" w:rsidRDefault="00030971" w:rsidP="00030971"/>
    <w:p w:rsidR="00030971" w:rsidRDefault="00030971" w:rsidP="00030971">
      <w:pPr>
        <w:pStyle w:val="Heading2"/>
        <w:numPr>
          <w:ilvl w:val="0"/>
          <w:numId w:val="4"/>
        </w:numPr>
      </w:pPr>
      <w:r>
        <w:t>entity – relationship – er</w:t>
      </w:r>
      <w:r w:rsidR="00E329C3">
        <w:t>…………………………………………………………………………………………</w:t>
      </w:r>
    </w:p>
    <w:p w:rsidR="00030971" w:rsidRDefault="0023324A" w:rsidP="001B076B">
      <w:pPr>
        <w:pStyle w:val="Heading3"/>
        <w:numPr>
          <w:ilvl w:val="0"/>
          <w:numId w:val="8"/>
        </w:numPr>
      </w:pPr>
      <w:r>
        <w:t>difinITION</w:t>
      </w:r>
      <w:r w:rsidR="004A2475">
        <w:t xml:space="preserve"> </w:t>
      </w:r>
      <w:r w:rsidR="007F618E">
        <w:t>entity – attribut</w:t>
      </w:r>
      <w:r w:rsidR="00E329C3">
        <w:t>E…………………………………………………………………………………………..</w:t>
      </w:r>
    </w:p>
    <w:p w:rsidR="00C77E24" w:rsidRDefault="00E575C2" w:rsidP="00C77E24">
      <w:pPr>
        <w:pStyle w:val="Heading3"/>
        <w:numPr>
          <w:ilvl w:val="0"/>
          <w:numId w:val="8"/>
        </w:numPr>
      </w:pPr>
      <w:r>
        <w:t>set-up entity – relationship…………………………………………………………………………………………….</w:t>
      </w:r>
    </w:p>
    <w:p w:rsidR="00C77E24" w:rsidRDefault="00C77E24" w:rsidP="00C77E24"/>
    <w:p w:rsidR="00C77E24" w:rsidRDefault="00766126" w:rsidP="00766126">
      <w:pPr>
        <w:pStyle w:val="Heading2"/>
        <w:numPr>
          <w:ilvl w:val="0"/>
          <w:numId w:val="4"/>
        </w:numPr>
      </w:pPr>
      <w:r>
        <w:t>data dictionary………………………………………………………………………………………………………….</w:t>
      </w:r>
    </w:p>
    <w:p w:rsidR="00766126" w:rsidRDefault="00411859" w:rsidP="00411859">
      <w:pPr>
        <w:pStyle w:val="Heading3"/>
        <w:numPr>
          <w:ilvl w:val="0"/>
          <w:numId w:val="9"/>
        </w:numPr>
      </w:pPr>
      <w:r w:rsidRPr="00411859">
        <w:t>DATABASE AND TABLE</w:t>
      </w:r>
      <w:r w:rsidR="0023324A">
        <w:t>……………</w:t>
      </w:r>
      <w:r>
        <w:t>………………………………………………………………………….</w:t>
      </w:r>
      <w:r w:rsidR="0023324A">
        <w:t>………</w:t>
      </w:r>
      <w:r w:rsidR="00D03BBB">
        <w:t>………….</w:t>
      </w:r>
    </w:p>
    <w:p w:rsidR="0023324A" w:rsidRDefault="00411859" w:rsidP="00411859">
      <w:pPr>
        <w:pStyle w:val="Heading2"/>
        <w:numPr>
          <w:ilvl w:val="0"/>
          <w:numId w:val="4"/>
        </w:numPr>
      </w:pPr>
      <w:r w:rsidRPr="00411859">
        <w:t>ENTITY RELATIONSHIP DIAGRAM (ERD)</w:t>
      </w:r>
      <w:r>
        <w:t>…………………………………………………………………………</w:t>
      </w:r>
    </w:p>
    <w:p w:rsidR="00411859" w:rsidRDefault="00044BB3" w:rsidP="00411859">
      <w:pPr>
        <w:pStyle w:val="Heading3"/>
        <w:numPr>
          <w:ilvl w:val="0"/>
          <w:numId w:val="34"/>
        </w:numPr>
      </w:pPr>
      <w:r>
        <w:t>guard…………………………………………………………………………………………………………………………………</w:t>
      </w:r>
      <w:r w:rsidR="0051393C">
        <w:t>.</w:t>
      </w:r>
    </w:p>
    <w:p w:rsidR="00044BB3" w:rsidRDefault="0051393C" w:rsidP="0051393C">
      <w:pPr>
        <w:pStyle w:val="Heading3"/>
        <w:numPr>
          <w:ilvl w:val="0"/>
          <w:numId w:val="34"/>
        </w:numPr>
      </w:pPr>
      <w:r>
        <w:t>student</w:t>
      </w:r>
      <w:proofErr w:type="gramStart"/>
      <w:r>
        <w:t>……………………………………………………………………………………………………………………………...</w:t>
      </w:r>
      <w:proofErr w:type="gramEnd"/>
    </w:p>
    <w:p w:rsidR="0051393C" w:rsidRDefault="0051393C" w:rsidP="0051393C">
      <w:pPr>
        <w:pStyle w:val="Heading3"/>
        <w:numPr>
          <w:ilvl w:val="0"/>
          <w:numId w:val="34"/>
        </w:numPr>
      </w:pPr>
      <w:r>
        <w:t>panalize………………………………………………………………………………………………………………………………</w:t>
      </w:r>
    </w:p>
    <w:p w:rsidR="0051393C" w:rsidRDefault="0051393C" w:rsidP="0051393C">
      <w:pPr>
        <w:pStyle w:val="Heading3"/>
        <w:numPr>
          <w:ilvl w:val="0"/>
          <w:numId w:val="34"/>
        </w:numPr>
      </w:pPr>
      <w:r>
        <w:t>room…………………………………………………………………………………………………………………………………..</w:t>
      </w:r>
    </w:p>
    <w:p w:rsidR="0051393C" w:rsidRDefault="0051393C" w:rsidP="0051393C">
      <w:pPr>
        <w:pStyle w:val="Heading3"/>
        <w:numPr>
          <w:ilvl w:val="0"/>
          <w:numId w:val="34"/>
        </w:numPr>
      </w:pPr>
      <w:r>
        <w:t>items……………………………………………………………………………………………………………………………………</w:t>
      </w:r>
    </w:p>
    <w:p w:rsidR="00FF36FA" w:rsidRDefault="00FF36FA" w:rsidP="00FF36FA">
      <w:pPr>
        <w:pStyle w:val="Heading3"/>
        <w:numPr>
          <w:ilvl w:val="0"/>
          <w:numId w:val="34"/>
        </w:numPr>
      </w:pPr>
      <w:r>
        <w:t>normal form…………………………………………………………………………………………………………………….</w:t>
      </w:r>
    </w:p>
    <w:p w:rsidR="002C1124" w:rsidRPr="00895A41" w:rsidRDefault="00895A41" w:rsidP="00895A41">
      <w:pPr>
        <w:pStyle w:val="Heading2"/>
        <w:numPr>
          <w:ilvl w:val="0"/>
          <w:numId w:val="4"/>
        </w:numPr>
      </w:pPr>
      <w:r w:rsidRPr="00895A41">
        <w:t>SQL COMMAND</w:t>
      </w:r>
    </w:p>
    <w:p w:rsidR="0051393C" w:rsidRDefault="009E6E2C" w:rsidP="009E6E2C">
      <w:pPr>
        <w:pStyle w:val="Heading3"/>
        <w:numPr>
          <w:ilvl w:val="0"/>
          <w:numId w:val="35"/>
        </w:numPr>
      </w:pPr>
      <w:r w:rsidRPr="009E6E2C">
        <w:t>QUERY USING ORDER BY</w:t>
      </w:r>
      <w:r>
        <w:t>………………………………………………………………………………………………………</w:t>
      </w:r>
    </w:p>
    <w:p w:rsidR="009E6E2C" w:rsidRDefault="009E6E2C" w:rsidP="009E6E2C">
      <w:pPr>
        <w:pStyle w:val="Heading3"/>
        <w:numPr>
          <w:ilvl w:val="0"/>
          <w:numId w:val="35"/>
        </w:numPr>
      </w:pPr>
      <w:r w:rsidRPr="009E6E2C">
        <w:t>QUERY USING INNER JOIN</w:t>
      </w:r>
      <w:r>
        <w:t>……………………………………………………………………………………………………</w:t>
      </w:r>
    </w:p>
    <w:p w:rsidR="009E6E2C" w:rsidRDefault="009E6E2C" w:rsidP="009E6E2C">
      <w:pPr>
        <w:pStyle w:val="Heading3"/>
        <w:numPr>
          <w:ilvl w:val="0"/>
          <w:numId w:val="35"/>
        </w:numPr>
      </w:pPr>
      <w:r w:rsidRPr="009E6E2C">
        <w:t>QUERY USING AGGREGATE FUNCTIONS</w:t>
      </w:r>
      <w:r>
        <w:t>…………………………………………………………………………………</w:t>
      </w:r>
    </w:p>
    <w:p w:rsidR="009E6E2C" w:rsidRDefault="009E6E2C" w:rsidP="009E6E2C">
      <w:pPr>
        <w:pStyle w:val="Heading3"/>
        <w:numPr>
          <w:ilvl w:val="0"/>
          <w:numId w:val="35"/>
        </w:numPr>
      </w:pPr>
      <w:r w:rsidRPr="009E6E2C">
        <w:t>QUERY USING THE GROUP BY AND HAVING CLAUSES</w:t>
      </w:r>
      <w:r>
        <w:t>……………………………………………………………</w:t>
      </w:r>
    </w:p>
    <w:p w:rsidR="009E6E2C" w:rsidRDefault="009E6E2C" w:rsidP="009E6E2C">
      <w:pPr>
        <w:pStyle w:val="Heading3"/>
        <w:numPr>
          <w:ilvl w:val="0"/>
          <w:numId w:val="35"/>
        </w:numPr>
      </w:pPr>
      <w:r w:rsidRPr="009E6E2C">
        <w:t>QUERY THAT USES A SUB-QUERY AS A RELATION</w:t>
      </w:r>
      <w:r>
        <w:t>………………………………………………………………….</w:t>
      </w:r>
    </w:p>
    <w:p w:rsidR="009E6E2C" w:rsidRDefault="009E6E2C" w:rsidP="009E6E2C">
      <w:pPr>
        <w:pStyle w:val="Heading3"/>
        <w:numPr>
          <w:ilvl w:val="0"/>
          <w:numId w:val="35"/>
        </w:numPr>
      </w:pPr>
      <w:r w:rsidRPr="009E6E2C">
        <w:t>QUERY THAT USES PARTIAL MATCHING IN THE WHERE CLAUSE</w:t>
      </w:r>
      <w:r>
        <w:t>…………………………………………….</w:t>
      </w:r>
    </w:p>
    <w:p w:rsidR="009E6E2C" w:rsidRDefault="009E6E2C" w:rsidP="009E6E2C">
      <w:pPr>
        <w:pStyle w:val="Heading3"/>
        <w:numPr>
          <w:ilvl w:val="0"/>
          <w:numId w:val="35"/>
        </w:numPr>
      </w:pPr>
      <w:r w:rsidRPr="009E6E2C">
        <w:t>QUERY THAT USES A SELF-JOIN</w:t>
      </w:r>
      <w:r>
        <w:t>……………………………………………………………………………………………..</w:t>
      </w:r>
    </w:p>
    <w:p w:rsidR="009E6E2C" w:rsidRDefault="009E6E2C" w:rsidP="009E6E2C">
      <w:pPr>
        <w:pStyle w:val="Heading3"/>
        <w:numPr>
          <w:ilvl w:val="0"/>
          <w:numId w:val="35"/>
        </w:numPr>
      </w:pPr>
      <w:r w:rsidRPr="009E6E2C">
        <w:t>STORE PROCEDURE</w:t>
      </w:r>
      <w:r>
        <w:t>……………………………………………………………………………………………………………….</w:t>
      </w:r>
    </w:p>
    <w:p w:rsidR="009E6E2C" w:rsidRPr="009E6E2C" w:rsidRDefault="009E6E2C" w:rsidP="009E6E2C">
      <w:pPr>
        <w:pStyle w:val="Heading3"/>
        <w:numPr>
          <w:ilvl w:val="0"/>
          <w:numId w:val="35"/>
        </w:numPr>
      </w:pPr>
      <w:r>
        <w:t>trigger……………………………………………………………………………………………………………………………….</w:t>
      </w:r>
    </w:p>
    <w:p w:rsidR="00CD0FBC" w:rsidRPr="00CD0FBC" w:rsidRDefault="00CD0FBC" w:rsidP="00CD0FBC">
      <w:pPr>
        <w:rPr>
          <w:b/>
          <w:noProof/>
          <w:color w:val="94B6D2" w:themeColor="accent1"/>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67695E" w:rsidP="0067695E">
      <w:pPr>
        <w:pStyle w:val="Heading1"/>
        <w:numPr>
          <w:ilvl w:val="0"/>
          <w:numId w:val="11"/>
        </w:numPr>
      </w:pPr>
      <w:r>
        <w:lastRenderedPageBreak/>
        <w:t>INTRODUCE THE PROBLEM</w:t>
      </w:r>
    </w:p>
    <w:p w:rsidR="0067695E" w:rsidRDefault="0067695E" w:rsidP="0087456C">
      <w:pPr>
        <w:pStyle w:val="Heading2"/>
        <w:numPr>
          <w:ilvl w:val="0"/>
          <w:numId w:val="19"/>
        </w:numPr>
      </w:pPr>
      <w:r>
        <w:t>Descr</w:t>
      </w:r>
      <w:r w:rsidRPr="003F38A0">
        <w:t>ibe the problem</w:t>
      </w:r>
    </w:p>
    <w:p w:rsidR="00AF3897" w:rsidRDefault="00F813EC" w:rsidP="00F813EC">
      <w:r w:rsidRPr="00F813EC">
        <w:t xml:space="preserve">Nowadays, E-sport is more popular and </w:t>
      </w:r>
      <w:proofErr w:type="gramStart"/>
      <w:r w:rsidRPr="00F813EC">
        <w:t>a lot of</w:t>
      </w:r>
      <w:proofErr w:type="gramEnd"/>
      <w:r w:rsidRPr="00F813EC">
        <w:t xml:space="preserve"> tournaments are organized in many countries around the world, attract millions of viewers. </w:t>
      </w:r>
      <w:r w:rsidRPr="00F813EC">
        <w:rPr>
          <w:b/>
        </w:rPr>
        <w:t>League of Legends Champions Korea (LCK)</w:t>
      </w:r>
      <w:r w:rsidRPr="00F813EC">
        <w:t xml:space="preserve"> is the primary competition for League of Legends </w:t>
      </w:r>
      <w:proofErr w:type="spellStart"/>
      <w:r w:rsidRPr="00F813EC">
        <w:t>esports</w:t>
      </w:r>
      <w:proofErr w:type="spellEnd"/>
      <w:r w:rsidRPr="00F813EC">
        <w:t xml:space="preserve"> in South Korea. Contested by ten teams, the league runs two seasons per year (</w:t>
      </w:r>
      <w:proofErr w:type="gramStart"/>
      <w:r w:rsidRPr="00F813EC">
        <w:t>Spring</w:t>
      </w:r>
      <w:proofErr w:type="gramEnd"/>
      <w:r w:rsidRPr="00F813EC">
        <w:t xml:space="preserve"> and Summer). The LCK </w:t>
      </w:r>
      <w:proofErr w:type="gramStart"/>
      <w:r w:rsidRPr="00F813EC">
        <w:t>has been long considered</w:t>
      </w:r>
      <w:proofErr w:type="gramEnd"/>
      <w:r w:rsidRPr="00F813EC">
        <w:t xml:space="preserve"> one of the strongest League of Legends leagues in the world, with the game's World Championship having been won by teams from the league from 2013 through 2017. With the great attraction from the league, we decided to create a database to manage the LCK tournament.</w:t>
      </w:r>
    </w:p>
    <w:p w:rsidR="00F813EC" w:rsidRDefault="00F813EC" w:rsidP="00F813EC"/>
    <w:p w:rsidR="00F813EC" w:rsidRDefault="00F813EC" w:rsidP="00F813EC">
      <w:r w:rsidRPr="00F813EC">
        <w:rPr>
          <w:b/>
        </w:rPr>
        <w:t>Format:</w:t>
      </w:r>
    </w:p>
    <w:p w:rsidR="00F813EC" w:rsidRPr="00F813EC" w:rsidRDefault="00F813EC" w:rsidP="00F813EC">
      <w:pPr>
        <w:numPr>
          <w:ilvl w:val="0"/>
          <w:numId w:val="36"/>
        </w:numPr>
        <w:spacing w:after="200" w:line="276" w:lineRule="auto"/>
        <w:ind w:right="0"/>
        <w:contextualSpacing/>
        <w:rPr>
          <w:rFonts w:ascii="Calibri" w:eastAsia="MS Mincho" w:hAnsi="Calibri" w:cs="Times New Roman"/>
        </w:rPr>
      </w:pPr>
      <w:r w:rsidRPr="00F813EC">
        <w:rPr>
          <w:rFonts w:ascii="Calibri" w:eastAsia="MS Mincho" w:hAnsi="Calibri" w:cs="Times New Roman"/>
        </w:rPr>
        <w:t>The tournament has 10 teams, competing 2 season per year (</w:t>
      </w:r>
      <w:proofErr w:type="gramStart"/>
      <w:r w:rsidRPr="00F813EC">
        <w:rPr>
          <w:rFonts w:ascii="Calibri" w:eastAsia="MS Mincho" w:hAnsi="Calibri" w:cs="Times New Roman"/>
        </w:rPr>
        <w:t>Spring</w:t>
      </w:r>
      <w:proofErr w:type="gramEnd"/>
      <w:r w:rsidRPr="00F813EC">
        <w:rPr>
          <w:rFonts w:ascii="Calibri" w:eastAsia="MS Mincho" w:hAnsi="Calibri" w:cs="Times New Roman"/>
        </w:rPr>
        <w:t xml:space="preserve"> and Summer).</w:t>
      </w:r>
    </w:p>
    <w:p w:rsidR="00F813EC" w:rsidRPr="00F813EC" w:rsidRDefault="00F813EC" w:rsidP="00F813EC">
      <w:pPr>
        <w:numPr>
          <w:ilvl w:val="0"/>
          <w:numId w:val="36"/>
        </w:numPr>
        <w:spacing w:after="200" w:line="276" w:lineRule="auto"/>
        <w:ind w:right="0"/>
        <w:contextualSpacing/>
        <w:rPr>
          <w:rFonts w:ascii="Calibri" w:eastAsia="MS Mincho" w:hAnsi="Calibri" w:cs="Times New Roman"/>
        </w:rPr>
      </w:pPr>
      <w:r w:rsidRPr="00F813EC">
        <w:rPr>
          <w:rFonts w:ascii="Calibri" w:eastAsia="MS Mincho" w:hAnsi="Calibri" w:cs="Times New Roman"/>
        </w:rPr>
        <w:t xml:space="preserve">In regular season, 10 teams </w:t>
      </w:r>
      <w:r w:rsidRPr="00F813EC">
        <w:rPr>
          <w:rFonts w:ascii="Arial" w:eastAsia="MS Mincho" w:hAnsi="Arial" w:cs="Arial"/>
          <w:color w:val="222222"/>
          <w:sz w:val="21"/>
          <w:szCs w:val="21"/>
          <w:shd w:val="clear" w:color="auto" w:fill="FFFFFF"/>
        </w:rPr>
        <w:t xml:space="preserve">compete in a round robin group stage, matches are best of three and top </w:t>
      </w:r>
      <w:proofErr w:type="gramStart"/>
      <w:r w:rsidRPr="00F813EC">
        <w:rPr>
          <w:rFonts w:ascii="Arial" w:eastAsia="MS Mincho" w:hAnsi="Arial" w:cs="Arial"/>
          <w:color w:val="222222"/>
          <w:sz w:val="21"/>
          <w:szCs w:val="21"/>
          <w:shd w:val="clear" w:color="auto" w:fill="FFFFFF"/>
        </w:rPr>
        <w:t>6</w:t>
      </w:r>
      <w:proofErr w:type="gramEnd"/>
      <w:r w:rsidRPr="00F813EC">
        <w:rPr>
          <w:rFonts w:ascii="Arial" w:eastAsia="MS Mincho" w:hAnsi="Arial" w:cs="Arial"/>
          <w:color w:val="222222"/>
          <w:sz w:val="21"/>
          <w:szCs w:val="21"/>
          <w:shd w:val="clear" w:color="auto" w:fill="FFFFFF"/>
        </w:rPr>
        <w:t xml:space="preserve"> teams qualify for Playoffs.</w:t>
      </w:r>
    </w:p>
    <w:p w:rsidR="00F813EC" w:rsidRPr="00F813EC" w:rsidRDefault="00F813EC" w:rsidP="00F813EC">
      <w:pPr>
        <w:numPr>
          <w:ilvl w:val="0"/>
          <w:numId w:val="36"/>
        </w:numPr>
        <w:spacing w:after="200" w:line="276" w:lineRule="auto"/>
        <w:ind w:right="0"/>
        <w:contextualSpacing/>
        <w:rPr>
          <w:rFonts w:ascii="Calibri" w:eastAsia="MS Mincho" w:hAnsi="Calibri" w:cs="Times New Roman"/>
        </w:rPr>
      </w:pPr>
      <w:r w:rsidRPr="00F813EC">
        <w:rPr>
          <w:rFonts w:ascii="Calibri" w:eastAsia="MS Mincho" w:hAnsi="Calibri" w:cs="Times New Roman"/>
        </w:rPr>
        <w:t xml:space="preserve">In Playoffs, top </w:t>
      </w:r>
      <w:proofErr w:type="gramStart"/>
      <w:r w:rsidRPr="00F813EC">
        <w:rPr>
          <w:rFonts w:ascii="Calibri" w:eastAsia="MS Mincho" w:hAnsi="Calibri" w:cs="Times New Roman"/>
        </w:rPr>
        <w:t>2</w:t>
      </w:r>
      <w:proofErr w:type="gramEnd"/>
      <w:r w:rsidRPr="00F813EC">
        <w:rPr>
          <w:rFonts w:ascii="Calibri" w:eastAsia="MS Mincho" w:hAnsi="Calibri" w:cs="Times New Roman"/>
        </w:rPr>
        <w:t xml:space="preserve"> teams play from the semi-final, the other four start from the quarter-finals.</w:t>
      </w:r>
    </w:p>
    <w:p w:rsidR="00F813EC" w:rsidRPr="00F813EC" w:rsidRDefault="00F813EC" w:rsidP="00F813EC">
      <w:pPr>
        <w:ind w:left="792"/>
        <w:contextualSpacing/>
        <w:rPr>
          <w:rFonts w:ascii="Calibri" w:eastAsia="MS Mincho" w:hAnsi="Calibri" w:cs="Times New Roman"/>
        </w:rPr>
      </w:pPr>
      <w:r w:rsidRPr="00F813EC">
        <w:rPr>
          <w:rFonts w:ascii="Calibri" w:eastAsia="MS Mincho" w:hAnsi="Calibri" w:cs="Times New Roman"/>
        </w:rPr>
        <w:t>All matches in Playoffs are best of five.</w:t>
      </w:r>
    </w:p>
    <w:p w:rsidR="00F813EC" w:rsidRPr="00F813EC" w:rsidRDefault="00F813EC" w:rsidP="00F813EC">
      <w:pPr>
        <w:numPr>
          <w:ilvl w:val="0"/>
          <w:numId w:val="36"/>
        </w:numPr>
        <w:spacing w:after="200" w:line="276" w:lineRule="auto"/>
        <w:ind w:right="0"/>
        <w:contextualSpacing/>
        <w:rPr>
          <w:rFonts w:ascii="Calibri" w:eastAsia="MS Mincho" w:hAnsi="Calibri" w:cs="Times New Roman"/>
        </w:rPr>
      </w:pPr>
      <w:r w:rsidRPr="00F813EC">
        <w:rPr>
          <w:rFonts w:ascii="Calibri" w:eastAsia="MS Mincho" w:hAnsi="Calibri" w:cs="Times New Roman"/>
        </w:rPr>
        <w:t>The winner of the Spring Season qualify for the Mid-Season Invitational.</w:t>
      </w:r>
    </w:p>
    <w:p w:rsidR="00F813EC" w:rsidRPr="00F813EC" w:rsidRDefault="00F813EC" w:rsidP="00F813EC">
      <w:pPr>
        <w:numPr>
          <w:ilvl w:val="0"/>
          <w:numId w:val="36"/>
        </w:numPr>
        <w:spacing w:after="200" w:line="276" w:lineRule="auto"/>
        <w:ind w:right="0"/>
        <w:contextualSpacing/>
        <w:rPr>
          <w:rFonts w:ascii="Calibri" w:eastAsia="MS Mincho" w:hAnsi="Calibri" w:cs="Times New Roman"/>
        </w:rPr>
      </w:pPr>
      <w:r w:rsidRPr="00F813EC">
        <w:rPr>
          <w:rFonts w:ascii="Calibri" w:eastAsia="MS Mincho" w:hAnsi="Calibri" w:cs="Times New Roman"/>
        </w:rPr>
        <w:t>The winner of the Summer Season (seed 1), the team with the most championship points (seed 2), and the winner of the regional qualifier (seed 3) qualify for the World Championship.</w:t>
      </w:r>
    </w:p>
    <w:p w:rsidR="009D7AFD" w:rsidRDefault="009D7AFD">
      <w:pPr>
        <w:rPr>
          <w:noProof/>
          <w:color w:val="775F55" w:themeColor="text2"/>
          <w:sz w:val="32"/>
          <w:szCs w:val="32"/>
        </w:rPr>
      </w:pPr>
    </w:p>
    <w:p w:rsidR="009D7AFD" w:rsidRDefault="009D7AFD">
      <w:pPr>
        <w:rPr>
          <w:noProof/>
          <w:color w:val="775F55" w:themeColor="text2"/>
          <w:sz w:val="32"/>
          <w:szCs w:val="32"/>
        </w:rPr>
      </w:pPr>
    </w:p>
    <w:p w:rsidR="003B180F" w:rsidRDefault="003B180F">
      <w:pPr>
        <w:rPr>
          <w:noProof/>
          <w:color w:val="775F55" w:themeColor="text2"/>
          <w:sz w:val="32"/>
          <w:szCs w:val="32"/>
        </w:rPr>
      </w:pPr>
    </w:p>
    <w:p w:rsidR="009D7AFD" w:rsidRPr="00CD5EFE" w:rsidRDefault="003939F9" w:rsidP="003939F9">
      <w:pPr>
        <w:rPr>
          <w:b/>
        </w:rPr>
      </w:pPr>
      <w:r w:rsidRPr="00CD5EFE">
        <w:rPr>
          <w:b/>
        </w:rPr>
        <w:t xml:space="preserve">Request: </w:t>
      </w:r>
    </w:p>
    <w:p w:rsidR="00F813EC" w:rsidRDefault="00F813EC" w:rsidP="00F813EC">
      <w:pPr>
        <w:pStyle w:val="ListParagraph"/>
        <w:numPr>
          <w:ilvl w:val="0"/>
          <w:numId w:val="16"/>
        </w:numPr>
        <w:rPr>
          <w:noProof/>
        </w:rPr>
      </w:pPr>
      <w:r>
        <w:rPr>
          <w:noProof/>
        </w:rPr>
        <w:t>View player information, team information.</w:t>
      </w:r>
    </w:p>
    <w:p w:rsidR="00F813EC" w:rsidRDefault="00F813EC" w:rsidP="00F813EC">
      <w:pPr>
        <w:pStyle w:val="ListParagraph"/>
        <w:numPr>
          <w:ilvl w:val="0"/>
          <w:numId w:val="16"/>
        </w:numPr>
        <w:rPr>
          <w:noProof/>
        </w:rPr>
      </w:pPr>
      <w:r>
        <w:rPr>
          <w:noProof/>
        </w:rPr>
        <w:t>View o</w:t>
      </w:r>
      <w:r w:rsidRPr="00773947">
        <w:rPr>
          <w:noProof/>
        </w:rPr>
        <w:t>rganize</w:t>
      </w:r>
      <w:r>
        <w:rPr>
          <w:noProof/>
        </w:rPr>
        <w:t xml:space="preserve"> team (Teachnical, referee..).</w:t>
      </w:r>
    </w:p>
    <w:p w:rsidR="00F813EC" w:rsidRDefault="00F813EC" w:rsidP="00F813EC">
      <w:pPr>
        <w:pStyle w:val="ListParagraph"/>
        <w:numPr>
          <w:ilvl w:val="0"/>
          <w:numId w:val="16"/>
        </w:numPr>
        <w:rPr>
          <w:noProof/>
        </w:rPr>
      </w:pPr>
      <w:r>
        <w:rPr>
          <w:noProof/>
        </w:rPr>
        <w:t>View matches, result, point of every team.</w:t>
      </w:r>
    </w:p>
    <w:p w:rsidR="00C04C81" w:rsidRPr="00ED2752" w:rsidRDefault="00F813EC" w:rsidP="00F813EC">
      <w:pPr>
        <w:pStyle w:val="ListParagraph"/>
        <w:numPr>
          <w:ilvl w:val="0"/>
          <w:numId w:val="16"/>
        </w:numPr>
        <w:rPr>
          <w:noProof/>
        </w:rPr>
      </w:pPr>
      <w:r>
        <w:rPr>
          <w:noProof/>
        </w:rPr>
        <w:t>View winning team, MVP.</w:t>
      </w:r>
    </w:p>
    <w:p w:rsidR="009D7AFD" w:rsidRDefault="00320B55" w:rsidP="0087456C">
      <w:pPr>
        <w:pStyle w:val="Heading2"/>
        <w:numPr>
          <w:ilvl w:val="0"/>
          <w:numId w:val="19"/>
        </w:numPr>
      </w:pPr>
      <w:r w:rsidRPr="003F38A0">
        <w:t>Management objectives</w:t>
      </w:r>
    </w:p>
    <w:p w:rsidR="00F813EC" w:rsidRDefault="00F813EC" w:rsidP="00F813EC">
      <w:pPr>
        <w:pStyle w:val="ListParagraph"/>
        <w:numPr>
          <w:ilvl w:val="0"/>
          <w:numId w:val="17"/>
        </w:numPr>
      </w:pPr>
      <w:r>
        <w:t>Manage player and team.</w:t>
      </w:r>
    </w:p>
    <w:p w:rsidR="00F813EC" w:rsidRDefault="00F813EC" w:rsidP="00F813EC">
      <w:pPr>
        <w:pStyle w:val="ListParagraph"/>
        <w:numPr>
          <w:ilvl w:val="0"/>
          <w:numId w:val="17"/>
        </w:numPr>
      </w:pPr>
      <w:r>
        <w:t xml:space="preserve">Manage every </w:t>
      </w:r>
      <w:r w:rsidRPr="00042253">
        <w:t>matches</w:t>
      </w:r>
      <w:r>
        <w:t xml:space="preserve"> of tournament.</w:t>
      </w:r>
    </w:p>
    <w:p w:rsidR="00F813EC" w:rsidRDefault="00F813EC" w:rsidP="00F813EC">
      <w:pPr>
        <w:pStyle w:val="ListParagraph"/>
        <w:numPr>
          <w:ilvl w:val="0"/>
          <w:numId w:val="17"/>
        </w:numPr>
      </w:pPr>
      <w:r>
        <w:t xml:space="preserve">Manage matches, time, </w:t>
      </w:r>
      <w:proofErr w:type="gramStart"/>
      <w:r>
        <w:t>result</w:t>
      </w:r>
      <w:proofErr w:type="gramEnd"/>
      <w:r>
        <w:t>.</w:t>
      </w:r>
    </w:p>
    <w:p w:rsidR="00F813EC" w:rsidRDefault="00F813EC" w:rsidP="00F813EC">
      <w:pPr>
        <w:pStyle w:val="ListParagraph"/>
        <w:numPr>
          <w:ilvl w:val="0"/>
          <w:numId w:val="17"/>
        </w:numPr>
      </w:pPr>
      <w:r>
        <w:t>Manager organize team.</w:t>
      </w:r>
    </w:p>
    <w:p w:rsidR="00AF1496" w:rsidRDefault="003A74D5" w:rsidP="00AF1496">
      <w:pPr>
        <w:rPr>
          <w:b/>
          <w:lang w:val="vi-VN"/>
        </w:rPr>
      </w:pPr>
      <w:r>
        <w:rPr>
          <w:b/>
          <w:lang w:val="vi-VN"/>
        </w:rPr>
        <w:t>Important output</w:t>
      </w:r>
    </w:p>
    <w:p w:rsidR="00F813EC" w:rsidRPr="00943DFE" w:rsidRDefault="00F813EC" w:rsidP="00F813EC">
      <w:pPr>
        <w:pStyle w:val="ListParagraph"/>
        <w:numPr>
          <w:ilvl w:val="0"/>
          <w:numId w:val="18"/>
        </w:numPr>
        <w:rPr>
          <w:b/>
          <w:lang w:val="vi-VN"/>
        </w:rPr>
      </w:pPr>
      <w:r>
        <w:t>Information of all player and team</w:t>
      </w:r>
      <w:r>
        <w:rPr>
          <w:lang w:val="vi-VN"/>
        </w:rPr>
        <w:t>.</w:t>
      </w:r>
    </w:p>
    <w:p w:rsidR="00F813EC" w:rsidRPr="00943DFE" w:rsidRDefault="00F813EC" w:rsidP="00F813EC">
      <w:pPr>
        <w:pStyle w:val="ListParagraph"/>
        <w:numPr>
          <w:ilvl w:val="0"/>
          <w:numId w:val="18"/>
        </w:numPr>
        <w:rPr>
          <w:b/>
          <w:lang w:val="vi-VN"/>
        </w:rPr>
      </w:pPr>
      <w:r>
        <w:t>Result of every matches in tournament</w:t>
      </w:r>
      <w:r>
        <w:rPr>
          <w:lang w:val="vi-VN"/>
        </w:rPr>
        <w:t>.</w:t>
      </w:r>
    </w:p>
    <w:p w:rsidR="00F813EC" w:rsidRPr="00042253" w:rsidRDefault="00F813EC" w:rsidP="00F813EC">
      <w:pPr>
        <w:pStyle w:val="ListParagraph"/>
        <w:numPr>
          <w:ilvl w:val="0"/>
          <w:numId w:val="18"/>
        </w:numPr>
        <w:rPr>
          <w:b/>
          <w:lang w:val="vi-VN"/>
        </w:rPr>
      </w:pPr>
      <w:r>
        <w:t>Information of team organize for each match</w:t>
      </w:r>
      <w:r>
        <w:rPr>
          <w:lang w:val="vi-VN"/>
        </w:rPr>
        <w:t>.</w:t>
      </w:r>
    </w:p>
    <w:p w:rsidR="00943DFE" w:rsidRPr="00E90B2B" w:rsidRDefault="00943DFE" w:rsidP="00E90B2B">
      <w:pPr>
        <w:ind w:left="432"/>
        <w:rPr>
          <w:b/>
          <w:lang w:val="vi-VN"/>
        </w:rPr>
      </w:pPr>
    </w:p>
    <w:p w:rsidR="009D7AFD" w:rsidRDefault="009D7AFD" w:rsidP="00FA5987">
      <w:pPr>
        <w:ind w:left="0"/>
        <w:rPr>
          <w:noProof/>
          <w:color w:val="775F55" w:themeColor="text2"/>
          <w:sz w:val="32"/>
          <w:szCs w:val="32"/>
        </w:rPr>
      </w:pPr>
    </w:p>
    <w:p w:rsidR="009D7AFD" w:rsidRDefault="0087456C" w:rsidP="0087456C">
      <w:pPr>
        <w:pStyle w:val="Heading1"/>
        <w:numPr>
          <w:ilvl w:val="0"/>
          <w:numId w:val="11"/>
        </w:numPr>
      </w:pPr>
      <w:r>
        <w:lastRenderedPageBreak/>
        <w:t>entity – relationship – er</w:t>
      </w:r>
    </w:p>
    <w:p w:rsidR="00816E2F" w:rsidRDefault="00AF4882" w:rsidP="001F6B5E">
      <w:pPr>
        <w:pStyle w:val="Heading2"/>
        <w:numPr>
          <w:ilvl w:val="0"/>
          <w:numId w:val="20"/>
        </w:numPr>
      </w:pPr>
      <w:r>
        <w:t>difinITION entity – attributE</w:t>
      </w:r>
    </w:p>
    <w:p w:rsidR="001F6B5E" w:rsidRDefault="00F20E86" w:rsidP="00F20E86">
      <w:pPr>
        <w:rPr>
          <w:lang w:val="vi-VN"/>
        </w:rPr>
      </w:pPr>
      <w:r>
        <w:rPr>
          <w:lang w:val="vi-VN"/>
        </w:rPr>
        <w:t>Base on the problem description and management objectives, we can present several entities and attributes of the entity as follow:</w:t>
      </w:r>
    </w:p>
    <w:p w:rsidR="00550CB5" w:rsidRDefault="00550CB5" w:rsidP="00550CB5">
      <w:pPr>
        <w:pStyle w:val="ListParagraph"/>
        <w:numPr>
          <w:ilvl w:val="0"/>
          <w:numId w:val="22"/>
        </w:numPr>
        <w:rPr>
          <w:lang w:val="vi-VN"/>
        </w:rPr>
      </w:pPr>
      <w:r>
        <w:t xml:space="preserve">Player: </w:t>
      </w:r>
      <w:r w:rsidRPr="007F2571">
        <w:rPr>
          <w:b/>
          <w:u w:val="single"/>
        </w:rPr>
        <w:t>ID</w:t>
      </w:r>
      <w:r>
        <w:t xml:space="preserve">, </w:t>
      </w:r>
      <w:proofErr w:type="spellStart"/>
      <w:r w:rsidRPr="007F2571">
        <w:rPr>
          <w:b/>
        </w:rPr>
        <w:t>TeamID</w:t>
      </w:r>
      <w:proofErr w:type="spellEnd"/>
      <w:r w:rsidRPr="007F2571">
        <w:rPr>
          <w:b/>
        </w:rPr>
        <w:t xml:space="preserve">, </w:t>
      </w:r>
      <w:proofErr w:type="spellStart"/>
      <w:r w:rsidRPr="007F2571">
        <w:rPr>
          <w:b/>
        </w:rPr>
        <w:t>RoleID</w:t>
      </w:r>
      <w:proofErr w:type="spellEnd"/>
      <w:r>
        <w:t>, Name, Country</w:t>
      </w:r>
      <w:r w:rsidR="007F2571">
        <w:t>.</w:t>
      </w:r>
    </w:p>
    <w:p w:rsidR="007F2571" w:rsidRDefault="007F2571" w:rsidP="007F2571">
      <w:pPr>
        <w:pStyle w:val="ListParagraph"/>
        <w:numPr>
          <w:ilvl w:val="0"/>
          <w:numId w:val="22"/>
        </w:numPr>
        <w:rPr>
          <w:lang w:val="vi-VN"/>
        </w:rPr>
      </w:pPr>
      <w:r>
        <w:t xml:space="preserve">Role: </w:t>
      </w:r>
      <w:r w:rsidRPr="007F2571">
        <w:rPr>
          <w:b/>
          <w:u w:val="single"/>
        </w:rPr>
        <w:t>ID</w:t>
      </w:r>
      <w:r>
        <w:t>, Description.</w:t>
      </w:r>
    </w:p>
    <w:p w:rsidR="00AC164E" w:rsidRDefault="00F813EC" w:rsidP="00214CB8">
      <w:pPr>
        <w:pStyle w:val="ListParagraph"/>
        <w:numPr>
          <w:ilvl w:val="0"/>
          <w:numId w:val="22"/>
        </w:numPr>
        <w:rPr>
          <w:lang w:val="vi-VN"/>
        </w:rPr>
      </w:pPr>
      <w:r>
        <w:t xml:space="preserve">Match: </w:t>
      </w:r>
      <w:r w:rsidR="00550CB5" w:rsidRPr="007F2571">
        <w:rPr>
          <w:b/>
          <w:u w:val="single"/>
        </w:rPr>
        <w:t>ID</w:t>
      </w:r>
      <w:r w:rsidR="00550CB5">
        <w:t xml:space="preserve">, </w:t>
      </w:r>
      <w:r w:rsidR="00550CB5" w:rsidRPr="007F2571">
        <w:rPr>
          <w:b/>
        </w:rPr>
        <w:t>Team1, Team2</w:t>
      </w:r>
      <w:r w:rsidR="00550CB5">
        <w:t xml:space="preserve">, Team1Result, Team2Result, </w:t>
      </w:r>
      <w:proofErr w:type="spellStart"/>
      <w:r w:rsidR="00550CB5">
        <w:t>MatchMVP</w:t>
      </w:r>
      <w:proofErr w:type="spellEnd"/>
      <w:r w:rsidR="00550CB5">
        <w:t>, Date</w:t>
      </w:r>
      <w:r w:rsidR="007F2571">
        <w:t>.</w:t>
      </w:r>
    </w:p>
    <w:p w:rsidR="007810D0" w:rsidRDefault="00550CB5" w:rsidP="00214CB8">
      <w:pPr>
        <w:pStyle w:val="ListParagraph"/>
        <w:numPr>
          <w:ilvl w:val="0"/>
          <w:numId w:val="22"/>
        </w:numPr>
        <w:rPr>
          <w:lang w:val="vi-VN"/>
        </w:rPr>
      </w:pPr>
      <w:r>
        <w:t xml:space="preserve">Team: </w:t>
      </w:r>
      <w:r w:rsidRPr="007F2571">
        <w:rPr>
          <w:b/>
          <w:u w:val="single"/>
        </w:rPr>
        <w:t>Name</w:t>
      </w:r>
      <w:r>
        <w:t>, Coach</w:t>
      </w:r>
      <w:r w:rsidR="007F2571">
        <w:t>.</w:t>
      </w:r>
    </w:p>
    <w:p w:rsidR="00D55C6B" w:rsidRDefault="007F2571" w:rsidP="00214CB8">
      <w:pPr>
        <w:pStyle w:val="ListParagraph"/>
        <w:numPr>
          <w:ilvl w:val="0"/>
          <w:numId w:val="22"/>
        </w:numPr>
        <w:rPr>
          <w:lang w:val="vi-VN"/>
        </w:rPr>
      </w:pPr>
      <w:r>
        <w:t xml:space="preserve">Organize: </w:t>
      </w:r>
      <w:proofErr w:type="spellStart"/>
      <w:r w:rsidRPr="007F2571">
        <w:rPr>
          <w:b/>
          <w:u w:val="single"/>
        </w:rPr>
        <w:t>OrganizeID</w:t>
      </w:r>
      <w:proofErr w:type="spellEnd"/>
      <w:r w:rsidRPr="007F2571">
        <w:rPr>
          <w:b/>
        </w:rPr>
        <w:t xml:space="preserve">, </w:t>
      </w:r>
      <w:proofErr w:type="spellStart"/>
      <w:r w:rsidRPr="007F2571">
        <w:rPr>
          <w:b/>
        </w:rPr>
        <w:t>MatchID</w:t>
      </w:r>
      <w:proofErr w:type="spellEnd"/>
      <w:r w:rsidRPr="007F2571">
        <w:rPr>
          <w:b/>
        </w:rPr>
        <w:t xml:space="preserve">, </w:t>
      </w:r>
      <w:proofErr w:type="spellStart"/>
      <w:r w:rsidRPr="007F2571">
        <w:rPr>
          <w:b/>
        </w:rPr>
        <w:t>TakecareID</w:t>
      </w:r>
      <w:proofErr w:type="spellEnd"/>
      <w:r w:rsidRPr="007F2571">
        <w:rPr>
          <w:b/>
        </w:rPr>
        <w:t>,</w:t>
      </w:r>
      <w:r>
        <w:t xml:space="preserve"> </w:t>
      </w:r>
      <w:proofErr w:type="spellStart"/>
      <w:r>
        <w:t>Technican</w:t>
      </w:r>
      <w:proofErr w:type="spellEnd"/>
      <w:r>
        <w:t xml:space="preserve">, </w:t>
      </w:r>
      <w:proofErr w:type="spellStart"/>
      <w:r>
        <w:t>RefereeName</w:t>
      </w:r>
      <w:proofErr w:type="spellEnd"/>
      <w:r>
        <w:t xml:space="preserve">, </w:t>
      </w:r>
      <w:proofErr w:type="spellStart"/>
      <w:r>
        <w:t>MCName</w:t>
      </w:r>
      <w:proofErr w:type="spellEnd"/>
    </w:p>
    <w:p w:rsidR="004F23B9" w:rsidRPr="007F2571" w:rsidRDefault="007F2571" w:rsidP="00214CB8">
      <w:pPr>
        <w:pStyle w:val="ListParagraph"/>
        <w:numPr>
          <w:ilvl w:val="0"/>
          <w:numId w:val="22"/>
        </w:numPr>
        <w:rPr>
          <w:lang w:val="vi-VN"/>
        </w:rPr>
      </w:pPr>
      <w:r>
        <w:t xml:space="preserve">Take care: </w:t>
      </w:r>
      <w:r w:rsidRPr="007F2571">
        <w:rPr>
          <w:b/>
          <w:u w:val="single"/>
        </w:rPr>
        <w:t>ID</w:t>
      </w:r>
      <w:r w:rsidRPr="007F2571">
        <w:rPr>
          <w:b/>
        </w:rPr>
        <w:t xml:space="preserve">, </w:t>
      </w:r>
      <w:proofErr w:type="spellStart"/>
      <w:r w:rsidRPr="007F2571">
        <w:rPr>
          <w:b/>
        </w:rPr>
        <w:t>OrganizeID</w:t>
      </w:r>
      <w:proofErr w:type="spellEnd"/>
      <w:r>
        <w:t>, Position</w:t>
      </w:r>
    </w:p>
    <w:p w:rsidR="007F2571" w:rsidRDefault="007F2571" w:rsidP="007F2571">
      <w:pPr>
        <w:pStyle w:val="ListParagraph"/>
        <w:ind w:left="792"/>
      </w:pPr>
    </w:p>
    <w:p w:rsidR="007F2571" w:rsidRDefault="007F2571" w:rsidP="007F2571">
      <w:pPr>
        <w:pStyle w:val="ListParagraph"/>
        <w:ind w:left="792"/>
        <w:rPr>
          <w:lang w:val="vi-VN"/>
        </w:rPr>
      </w:pPr>
    </w:p>
    <w:p w:rsidR="008C2DCA" w:rsidRPr="008C2DCA" w:rsidRDefault="006F7D6C" w:rsidP="006F7D6C">
      <w:pPr>
        <w:pStyle w:val="Heading2"/>
        <w:numPr>
          <w:ilvl w:val="0"/>
          <w:numId w:val="20"/>
        </w:numPr>
        <w:rPr>
          <w:lang w:val="vi-VN"/>
        </w:rPr>
      </w:pPr>
      <w:r>
        <w:t>set-up entity – relationship</w:t>
      </w:r>
    </w:p>
    <w:p w:rsidR="009D7AFD" w:rsidRDefault="00013057" w:rsidP="00EC1CCC">
      <w:pPr>
        <w:rPr>
          <w:noProof/>
        </w:rPr>
      </w:pPr>
      <w:r>
        <w:rPr>
          <w:noProof/>
        </w:rPr>
        <mc:AlternateContent>
          <mc:Choice Requires="wps">
            <w:drawing>
              <wp:anchor distT="0" distB="0" distL="114300" distR="114300" simplePos="0" relativeHeight="251665408" behindDoc="0" locked="0" layoutInCell="1" allowOverlap="1">
                <wp:simplePos x="0" y="0"/>
                <wp:positionH relativeFrom="column">
                  <wp:posOffset>3324225</wp:posOffset>
                </wp:positionH>
                <wp:positionV relativeFrom="paragraph">
                  <wp:posOffset>193675</wp:posOffset>
                </wp:positionV>
                <wp:extent cx="958215" cy="288290"/>
                <wp:effectExtent l="0" t="0" r="13335" b="1651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215" cy="288290"/>
                        </a:xfrm>
                        <a:prstGeom prst="ellipse">
                          <a:avLst/>
                        </a:prstGeom>
                        <a:solidFill>
                          <a:srgbClr val="FFFFFF"/>
                        </a:solidFill>
                        <a:ln w="9525">
                          <a:solidFill>
                            <a:srgbClr val="000000"/>
                          </a:solidFill>
                          <a:round/>
                          <a:headEnd/>
                          <a:tailEnd/>
                        </a:ln>
                      </wps:spPr>
                      <wps:txbx>
                        <w:txbxContent>
                          <w:p w:rsidR="002D2D90" w:rsidRPr="009935D5" w:rsidRDefault="002D2D90" w:rsidP="00925618">
                            <w:pPr>
                              <w:jc w:val="center"/>
                              <w:rPr>
                                <w:b/>
                                <w:u w:val="single"/>
                              </w:rPr>
                            </w:pPr>
                            <w:r>
                              <w:rPr>
                                <w:b/>
                                <w:u w:val="single"/>
                              </w:rPr>
                              <w:t>Attribute</w:t>
                            </w:r>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30" style="position:absolute;left:0;text-align:left;margin-left:261.75pt;margin-top:15.25pt;width:75.45pt;height:2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">
                <v:textbox inset="0,.5mm,0,1mm">
                  <w:txbxContent>
                    <w:p w:rsidR="002D2D90" w:rsidRPr="009935D5" w:rsidRDefault="002D2D90" w:rsidP="00925618">
                      <w:pPr>
                        <w:jc w:val="center"/>
                        <w:rPr>
                          <w:b/>
                          <w:u w:val="single"/>
                        </w:rPr>
                      </w:pPr>
                      <w:r>
                        <w:rPr>
                          <w:b/>
                          <w:u w:val="single"/>
                        </w:rPr>
                        <w:t>Attribute</w:t>
                      </w:r>
                    </w:p>
                  </w:txbxContent>
                </v:textbox>
              </v:oval>
            </w:pict>
          </mc:Fallback>
        </mc:AlternateContent>
      </w:r>
      <w:r w:rsidR="00925618" w:rsidRPr="00AE54A1">
        <w:rPr>
          <w:noProof/>
          <w:sz w:val="26"/>
        </w:rPr>
        <mc:AlternateContent>
          <mc:Choice Requires="wps">
            <w:drawing>
              <wp:anchor distT="0" distB="0" distL="114300" distR="114300" simplePos="0" relativeHeight="251668480" behindDoc="0" locked="0" layoutInCell="1" allowOverlap="1">
                <wp:simplePos x="0" y="0"/>
                <wp:positionH relativeFrom="column">
                  <wp:posOffset>4570095</wp:posOffset>
                </wp:positionH>
                <wp:positionV relativeFrom="paragraph">
                  <wp:posOffset>204470</wp:posOffset>
                </wp:positionV>
                <wp:extent cx="720090" cy="288290"/>
                <wp:effectExtent l="5080" t="8255" r="8255" b="8255"/>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rsidR="002D2D90" w:rsidRPr="00F83E7B" w:rsidRDefault="002D2D90" w:rsidP="00925618">
                            <w:pPr>
                              <w:jc w:val="center"/>
                              <w:rPr>
                                <w:b/>
                                <w:u w:val="single"/>
                              </w:rPr>
                            </w:pPr>
                            <w:proofErr w:type="spellStart"/>
                            <w:r>
                              <w:rPr>
                                <w:b/>
                                <w:u w:val="single"/>
                              </w:rPr>
                              <w:t>Attibute</w:t>
                            </w:r>
                            <w:proofErr w:type="spellEnd"/>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31" style="position:absolute;left:0;text-align:left;margin-left:359.85pt;margin-top:16.1pt;width:56.7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">
                <v:textbox inset="0,1mm,0,1mm">
                  <w:txbxContent>
                    <w:p w:rsidR="002D2D90" w:rsidRPr="00F83E7B" w:rsidRDefault="002D2D90" w:rsidP="00925618">
                      <w:pPr>
                        <w:jc w:val="center"/>
                        <w:rPr>
                          <w:b/>
                          <w:u w:val="single"/>
                        </w:rPr>
                      </w:pPr>
                      <w:proofErr w:type="spellStart"/>
                      <w:r>
                        <w:rPr>
                          <w:b/>
                          <w:u w:val="single"/>
                        </w:rPr>
                        <w:t>Attibute</w:t>
                      </w:r>
                      <w:proofErr w:type="spellEnd"/>
                    </w:p>
                  </w:txbxContent>
                </v:textbox>
              </v:roundrect>
            </w:pict>
          </mc:Fallback>
        </mc:AlternateContent>
      </w:r>
      <w:r w:rsidR="00086D06">
        <w:rPr>
          <w:noProof/>
          <w:lang w:val="vi-VN"/>
        </w:rPr>
        <w:t>*</w:t>
      </w:r>
      <w:r w:rsidR="008F57F5">
        <w:rPr>
          <w:noProof/>
          <w:lang w:val="vi-VN"/>
        </w:rPr>
        <w:t xml:space="preserve"> </w:t>
      </w:r>
      <w:r w:rsidR="00EC1CCC" w:rsidRPr="00EC1CCC">
        <w:rPr>
          <w:noProof/>
        </w:rPr>
        <w:t>Some symbols used in the model</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35"/>
      </w:tblGrid>
      <w:tr w:rsidR="00046F80" w:rsidTr="00B31C29">
        <w:tc>
          <w:tcPr>
            <w:tcW w:w="4675" w:type="dxa"/>
          </w:tcPr>
          <w:p w:rsidR="00046F80" w:rsidRDefault="00046F80" w:rsidP="00046F80">
            <w:pPr>
              <w:pStyle w:val="ListParagraph"/>
              <w:numPr>
                <w:ilvl w:val="0"/>
                <w:numId w:val="23"/>
              </w:numPr>
              <w:rPr>
                <w:noProof/>
              </w:rPr>
            </w:pPr>
            <w:r w:rsidRPr="00046F80">
              <w:rPr>
                <w:noProof/>
              </w:rPr>
              <w:t>Key / identifier attribute</w:t>
            </w:r>
          </w:p>
          <w:p w:rsidR="00925618" w:rsidRDefault="00925618" w:rsidP="00925618">
            <w:pPr>
              <w:pStyle w:val="ListParagraph"/>
              <w:ind w:left="792"/>
              <w:rPr>
                <w:noProof/>
              </w:rPr>
            </w:pPr>
          </w:p>
        </w:tc>
        <w:tc>
          <w:tcPr>
            <w:tcW w:w="4675" w:type="dxa"/>
          </w:tcPr>
          <w:p w:rsidR="00046F80" w:rsidRPr="00C72C00" w:rsidRDefault="00925618" w:rsidP="00EC1CCC">
            <w:pPr>
              <w:ind w:left="0"/>
              <w:rPr>
                <w:noProof/>
                <w:lang w:val="vi-VN"/>
              </w:rPr>
            </w:pPr>
            <w:r w:rsidRPr="00AE54A1">
              <w:rPr>
                <w:noProof/>
                <w:sz w:val="26"/>
              </w:rPr>
              <mc:AlternateContent>
                <mc:Choice Requires="wps">
                  <w:drawing>
                    <wp:anchor distT="0" distB="0" distL="114300" distR="114300" simplePos="0" relativeHeight="251669504" behindDoc="0" locked="0" layoutInCell="1" allowOverlap="1">
                      <wp:simplePos x="0" y="0"/>
                      <wp:positionH relativeFrom="column">
                        <wp:posOffset>283845</wp:posOffset>
                      </wp:positionH>
                      <wp:positionV relativeFrom="paragraph">
                        <wp:posOffset>356235</wp:posOffset>
                      </wp:positionV>
                      <wp:extent cx="962025" cy="342900"/>
                      <wp:effectExtent l="0" t="0" r="28575"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42900"/>
                              </a:xfrm>
                              <a:prstGeom prst="ellipse">
                                <a:avLst/>
                              </a:prstGeom>
                              <a:solidFill>
                                <a:srgbClr val="FFFFFF"/>
                              </a:solidFill>
                              <a:ln w="9525">
                                <a:solidFill>
                                  <a:srgbClr val="000000"/>
                                </a:solidFill>
                                <a:round/>
                                <a:headEnd/>
                                <a:tailEnd/>
                              </a:ln>
                            </wps:spPr>
                            <wps:txbx>
                              <w:txbxContent>
                                <w:p w:rsidR="002D2D90" w:rsidRPr="00F83E7B" w:rsidRDefault="002D2D90"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32" style="position:absolute;margin-left:22.35pt;margin-top:28.05pt;width:75.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">
                      <v:textbox inset="0,1mm,0,1mm">
                        <w:txbxContent>
                          <w:p w:rsidR="002D2D90" w:rsidRPr="00F83E7B" w:rsidRDefault="002D2D90" w:rsidP="00925618">
                            <w:pPr>
                              <w:jc w:val="center"/>
                            </w:pPr>
                            <w:r>
                              <w:t>Attribute</w:t>
                            </w:r>
                          </w:p>
                        </w:txbxContent>
                      </v:textbox>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4175760</wp:posOffset>
                      </wp:positionH>
                      <wp:positionV relativeFrom="paragraph">
                        <wp:posOffset>7054850</wp:posOffset>
                      </wp:positionV>
                      <wp:extent cx="720090" cy="288290"/>
                      <wp:effectExtent l="8255" t="9525" r="5080" b="698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ellipse">
                                <a:avLst/>
                              </a:prstGeom>
                              <a:solidFill>
                                <a:srgbClr val="FFFFFF"/>
                              </a:solidFill>
                              <a:ln w="9525">
                                <a:solidFill>
                                  <a:srgbClr val="000000"/>
                                </a:solidFill>
                                <a:round/>
                                <a:headEnd/>
                                <a:tailEnd/>
                              </a:ln>
                            </wps:spPr>
                            <wps:txbx>
                              <w:txbxContent>
                                <w:p w:rsidR="002D2D90" w:rsidRPr="009935D5" w:rsidRDefault="002D2D90" w:rsidP="00925618">
                                  <w:pPr>
                                    <w:jc w:val="center"/>
                                    <w:rPr>
                                      <w:b/>
                                      <w:u w:val="single"/>
                                    </w:rPr>
                                  </w:pPr>
                                  <w:proofErr w:type="spellStart"/>
                                  <w:r w:rsidRPr="009935D5">
                                    <w:rPr>
                                      <w:b/>
                                      <w:u w:val="single"/>
                                    </w:rPr>
                                    <w:t>MaNV</w:t>
                                  </w:r>
                                  <w:proofErr w:type="spellEnd"/>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3" style="position:absolute;margin-left:328.8pt;margin-top:555.5pt;width:56.7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">
                      <v:textbox inset="0,.5mm,0,1mm">
                        <w:txbxContent>
                          <w:p w:rsidR="002D2D90" w:rsidRPr="009935D5" w:rsidRDefault="002D2D90" w:rsidP="00925618">
                            <w:pPr>
                              <w:jc w:val="center"/>
                              <w:rPr>
                                <w:b/>
                                <w:u w:val="single"/>
                              </w:rPr>
                            </w:pPr>
                            <w:proofErr w:type="spellStart"/>
                            <w:r w:rsidRPr="009935D5">
                              <w:rPr>
                                <w:b/>
                                <w:u w:val="single"/>
                              </w:rPr>
                              <w:t>MaNV</w:t>
                            </w:r>
                            <w:proofErr w:type="spellEnd"/>
                          </w:p>
                        </w:txbxContent>
                      </v:textbox>
                    </v:oval>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Attribute description / description</w:t>
            </w:r>
          </w:p>
          <w:p w:rsidR="00925618" w:rsidRDefault="00925618" w:rsidP="00925618">
            <w:pPr>
              <w:pStyle w:val="ListParagraph"/>
              <w:ind w:left="792"/>
              <w:rPr>
                <w:noProof/>
              </w:rPr>
            </w:pPr>
          </w:p>
        </w:tc>
        <w:tc>
          <w:tcPr>
            <w:tcW w:w="4675" w:type="dxa"/>
          </w:tcPr>
          <w:p w:rsidR="00046F80" w:rsidRPr="00E72F64" w:rsidRDefault="00B61C60" w:rsidP="00EC1CCC">
            <w:pPr>
              <w:ind w:left="0"/>
              <w:rPr>
                <w:noProof/>
                <w:lang w:val="vi-VN"/>
              </w:rPr>
            </w:pPr>
            <w:r w:rsidRPr="00AE54A1">
              <w:rPr>
                <w:noProof/>
                <w:sz w:val="26"/>
              </w:rPr>
              <mc:AlternateContent>
                <mc:Choice Requires="wps">
                  <w:drawing>
                    <wp:anchor distT="0" distB="0" distL="114300" distR="114300" simplePos="0" relativeHeight="251671552" behindDoc="0" locked="0" layoutInCell="1" allowOverlap="1">
                      <wp:simplePos x="0" y="0"/>
                      <wp:positionH relativeFrom="column">
                        <wp:posOffset>806450</wp:posOffset>
                      </wp:positionH>
                      <wp:positionV relativeFrom="paragraph">
                        <wp:posOffset>397510</wp:posOffset>
                      </wp:positionV>
                      <wp:extent cx="960120" cy="288290"/>
                      <wp:effectExtent l="5080" t="13970" r="25400" b="2159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2D2D90" w:rsidRPr="00F83E7B" w:rsidRDefault="002D2D90" w:rsidP="00925618">
                                  <w:pPr>
                                    <w:jc w:val="center"/>
                                    <w:rPr>
                                      <w:b/>
                                    </w:rPr>
                                  </w:pPr>
                                  <w:r>
                                    <w:rPr>
                                      <w:b/>
                                    </w:rPr>
                                    <w:t>ENTITY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4" style="position:absolute;margin-left:63.5pt;margin-top:31.3pt;width:75.6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">
                      <v:shadow on="t"/>
                      <v:textbox inset="0,1mm,0,1mm">
                        <w:txbxContent>
                          <w:p w:rsidR="002D2D90" w:rsidRPr="00F83E7B" w:rsidRDefault="002D2D90" w:rsidP="00925618">
                            <w:pPr>
                              <w:jc w:val="center"/>
                              <w:rPr>
                                <w:b/>
                              </w:rPr>
                            </w:pPr>
                            <w:r>
                              <w:rPr>
                                <w:b/>
                              </w:rPr>
                              <w:t>ENTITY</w:t>
                            </w:r>
                          </w:p>
                        </w:txbxContent>
                      </v:textbox>
                    </v:rect>
                  </w:pict>
                </mc:Fallback>
              </mc:AlternateContent>
            </w:r>
            <w:r w:rsidR="00925618" w:rsidRPr="00AE54A1">
              <w:rPr>
                <w:noProof/>
                <w:sz w:val="26"/>
              </w:rPr>
              <mc:AlternateContent>
                <mc:Choice Requires="wps">
                  <w:drawing>
                    <wp:anchor distT="0" distB="0" distL="114300" distR="114300" simplePos="0" relativeHeight="251670528" behindDoc="0" locked="0" layoutInCell="1" allowOverlap="1">
                      <wp:simplePos x="0" y="0"/>
                      <wp:positionH relativeFrom="column">
                        <wp:posOffset>1512570</wp:posOffset>
                      </wp:positionH>
                      <wp:positionV relativeFrom="paragraph">
                        <wp:posOffset>-31750</wp:posOffset>
                      </wp:positionV>
                      <wp:extent cx="720090" cy="288290"/>
                      <wp:effectExtent l="6350" t="12700" r="6985" b="1333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roundRect">
                                <a:avLst>
                                  <a:gd name="adj" fmla="val 28569"/>
                                </a:avLst>
                              </a:prstGeom>
                              <a:solidFill>
                                <a:srgbClr val="FFFFFF"/>
                              </a:solidFill>
                              <a:ln w="9525">
                                <a:solidFill>
                                  <a:srgbClr val="000000"/>
                                </a:solidFill>
                                <a:round/>
                                <a:headEnd/>
                                <a:tailEnd/>
                              </a:ln>
                            </wps:spPr>
                            <wps:txbx>
                              <w:txbxContent>
                                <w:p w:rsidR="002D2D90" w:rsidRPr="00F83E7B" w:rsidRDefault="002D2D90" w:rsidP="00925618">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035" style="position:absolute;margin-left:119.1pt;margin-top:-2.5pt;width:56.7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">
                      <v:textbox inset="0,1mm,0,1mm">
                        <w:txbxContent>
                          <w:p w:rsidR="002D2D90" w:rsidRPr="00F83E7B" w:rsidRDefault="002D2D90" w:rsidP="00925618">
                            <w:pPr>
                              <w:jc w:val="center"/>
                            </w:pPr>
                            <w:r>
                              <w:t>Attribute</w:t>
                            </w:r>
                          </w:p>
                        </w:txbxContent>
                      </v:textbox>
                    </v:roundrect>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Entity</w:t>
            </w:r>
          </w:p>
          <w:p w:rsidR="00925618" w:rsidRPr="00046F80" w:rsidRDefault="00925618" w:rsidP="00925618">
            <w:pPr>
              <w:pStyle w:val="ListParagraph"/>
              <w:ind w:left="792"/>
              <w:rPr>
                <w:noProof/>
              </w:rPr>
            </w:pPr>
          </w:p>
        </w:tc>
        <w:tc>
          <w:tcPr>
            <w:tcW w:w="4675" w:type="dxa"/>
          </w:tcPr>
          <w:p w:rsidR="00046F80" w:rsidRPr="00993AC7" w:rsidRDefault="00925618" w:rsidP="00EC1CCC">
            <w:pPr>
              <w:ind w:left="0"/>
              <w:rPr>
                <w:noProof/>
                <w:lang w:val="vi-VN"/>
              </w:rPr>
            </w:pPr>
            <w:r w:rsidRPr="00AE54A1">
              <w:rPr>
                <w:noProof/>
                <w:sz w:val="26"/>
              </w:rPr>
              <mc:AlternateContent>
                <mc:Choice Requires="wps">
                  <w:drawing>
                    <wp:anchor distT="0" distB="0" distL="114300" distR="114300" simplePos="0" relativeHeight="251672576" behindDoc="0" locked="0" layoutInCell="1" allowOverlap="1">
                      <wp:simplePos x="0" y="0"/>
                      <wp:positionH relativeFrom="column">
                        <wp:posOffset>818515</wp:posOffset>
                      </wp:positionH>
                      <wp:positionV relativeFrom="paragraph">
                        <wp:posOffset>371475</wp:posOffset>
                      </wp:positionV>
                      <wp:extent cx="960120" cy="288290"/>
                      <wp:effectExtent l="26670" t="22860" r="41910" b="412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38100" cmpd="dbl">
                                <a:solidFill>
                                  <a:srgbClr val="000000"/>
                                </a:solidFill>
                                <a:miter lim="800000"/>
                                <a:headEnd/>
                                <a:tailEnd/>
                              </a:ln>
                              <a:effectLst>
                                <a:outerShdw dist="35921" dir="2700000" algn="ctr" rotWithShape="0">
                                  <a:srgbClr val="808080"/>
                                </a:outerShdw>
                              </a:effectLst>
                            </wps:spPr>
                            <wps:txbx>
                              <w:txbxContent>
                                <w:p w:rsidR="002D2D90" w:rsidRPr="00F83E7B" w:rsidRDefault="002D2D90" w:rsidP="00925618">
                                  <w:pPr>
                                    <w:jc w:val="center"/>
                                    <w:rPr>
                                      <w:b/>
                                    </w:rPr>
                                  </w:pPr>
                                  <w:r>
                                    <w:rPr>
                                      <w:b/>
                                    </w:rPr>
                                    <w:t>WEAK ENTIRY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6" style="position:absolute;margin-left:64.45pt;margin-top:29.25pt;width:75.6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" strokeweight="3pt">
                      <v:stroke linestyle="thinThin"/>
                      <v:shadow on="t"/>
                      <v:textbox inset="0,1mm,0,1mm">
                        <w:txbxContent>
                          <w:p w:rsidR="002D2D90" w:rsidRPr="00F83E7B" w:rsidRDefault="002D2D90" w:rsidP="00925618">
                            <w:pPr>
                              <w:jc w:val="center"/>
                              <w:rPr>
                                <w:b/>
                              </w:rPr>
                            </w:pPr>
                            <w:r>
                              <w:rPr>
                                <w:b/>
                              </w:rPr>
                              <w:t>WEAK ENTIRY</w:t>
                            </w:r>
                          </w:p>
                        </w:txbxContent>
                      </v:textbox>
                    </v:rect>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Weak entity</w:t>
            </w:r>
          </w:p>
          <w:p w:rsidR="00925618" w:rsidRPr="00046F80" w:rsidRDefault="00925618" w:rsidP="00925618">
            <w:pPr>
              <w:pStyle w:val="ListParagraph"/>
              <w:ind w:left="792"/>
              <w:rPr>
                <w:noProof/>
              </w:rPr>
            </w:pPr>
          </w:p>
        </w:tc>
        <w:tc>
          <w:tcPr>
            <w:tcW w:w="4675" w:type="dxa"/>
          </w:tcPr>
          <w:p w:rsidR="00046F80" w:rsidRPr="008E5B58" w:rsidRDefault="00046F80" w:rsidP="00EC1CCC">
            <w:pPr>
              <w:ind w:left="0"/>
              <w:rPr>
                <w:noProof/>
                <w:lang w:val="vi-VN"/>
              </w:rPr>
            </w:pPr>
          </w:p>
        </w:tc>
      </w:tr>
      <w:tr w:rsidR="00046F80" w:rsidTr="00B31C29">
        <w:tc>
          <w:tcPr>
            <w:tcW w:w="4675" w:type="dxa"/>
          </w:tcPr>
          <w:p w:rsidR="00046F80" w:rsidRDefault="00046F80" w:rsidP="00046F80">
            <w:pPr>
              <w:pStyle w:val="ListParagraph"/>
              <w:numPr>
                <w:ilvl w:val="0"/>
                <w:numId w:val="23"/>
              </w:numPr>
              <w:rPr>
                <w:noProof/>
              </w:rPr>
            </w:pPr>
            <w:r w:rsidRPr="00046F80">
              <w:rPr>
                <w:noProof/>
              </w:rPr>
              <w:t>Relationship</w:t>
            </w:r>
          </w:p>
          <w:p w:rsidR="00925618" w:rsidRPr="00046F80" w:rsidRDefault="00925618" w:rsidP="00925618">
            <w:pPr>
              <w:pStyle w:val="ListParagraph"/>
              <w:ind w:left="792"/>
              <w:rPr>
                <w:noProof/>
              </w:rPr>
            </w:pPr>
          </w:p>
        </w:tc>
        <w:tc>
          <w:tcPr>
            <w:tcW w:w="4675" w:type="dxa"/>
          </w:tcPr>
          <w:p w:rsidR="00046F80" w:rsidRPr="00405B6E" w:rsidRDefault="00C00B24" w:rsidP="00EC1CCC">
            <w:pPr>
              <w:ind w:left="0"/>
              <w:rPr>
                <w:noProof/>
                <w:lang w:val="vi-VN"/>
              </w:rPr>
            </w:pPr>
            <w:r w:rsidRPr="00AE54A1">
              <w:rPr>
                <w:noProof/>
                <w:sz w:val="26"/>
              </w:rPr>
              <mc:AlternateContent>
                <mc:Choice Requires="wps">
                  <w:drawing>
                    <wp:anchor distT="0" distB="0" distL="114300" distR="114300" simplePos="0" relativeHeight="251673600" behindDoc="0" locked="0" layoutInCell="1" allowOverlap="1">
                      <wp:simplePos x="0" y="0"/>
                      <wp:positionH relativeFrom="column">
                        <wp:posOffset>493395</wp:posOffset>
                      </wp:positionH>
                      <wp:positionV relativeFrom="paragraph">
                        <wp:posOffset>-46990</wp:posOffset>
                      </wp:positionV>
                      <wp:extent cx="1666875" cy="400050"/>
                      <wp:effectExtent l="38100" t="19050" r="28575" b="38100"/>
                      <wp:wrapNone/>
                      <wp:docPr id="20" name="Diamon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400050"/>
                              </a:xfrm>
                              <a:prstGeom prst="diamond">
                                <a:avLst/>
                              </a:prstGeom>
                              <a:solidFill>
                                <a:srgbClr val="FFFFFF"/>
                              </a:solidFill>
                              <a:ln w="9525">
                                <a:solidFill>
                                  <a:srgbClr val="000000"/>
                                </a:solidFill>
                                <a:miter lim="800000"/>
                                <a:headEnd/>
                                <a:tailEnd/>
                              </a:ln>
                            </wps:spPr>
                            <wps:txbx>
                              <w:txbxContent>
                                <w:p w:rsidR="002D2D90" w:rsidRPr="00DA3D88" w:rsidRDefault="002D2D90" w:rsidP="00407FF9">
                                  <w:pPr>
                                    <w:rPr>
                                      <w:i/>
                                    </w:rPr>
                                  </w:pPr>
                                  <w:r>
                                    <w:rPr>
                                      <w:i/>
                                    </w:rPr>
                                    <w:t>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0" o:spid="_x0000_s1037" type="#_x0000_t4" style="position:absolute;margin-left:38.85pt;margin-top:-3.7pt;width:131.2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">
                      <v:textbox inset="0,0,0,0">
                        <w:txbxContent>
                          <w:p w:rsidR="002D2D90" w:rsidRPr="00DA3D88" w:rsidRDefault="002D2D90" w:rsidP="00407FF9">
                            <w:pPr>
                              <w:rPr>
                                <w:i/>
                              </w:rPr>
                            </w:pPr>
                            <w:r>
                              <w:rPr>
                                <w:i/>
                              </w:rPr>
                              <w:t>Relationship</w:t>
                            </w:r>
                          </w:p>
                        </w:txbxContent>
                      </v:textbox>
                    </v:shape>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Connectivity (force) = 1</w:t>
            </w:r>
          </w:p>
          <w:p w:rsidR="00925618" w:rsidRPr="00046F80" w:rsidRDefault="00925618" w:rsidP="00925618">
            <w:pPr>
              <w:pStyle w:val="ListParagraph"/>
              <w:ind w:left="792"/>
              <w:rPr>
                <w:noProof/>
              </w:rPr>
            </w:pPr>
          </w:p>
        </w:tc>
        <w:tc>
          <w:tcPr>
            <w:tcW w:w="4675" w:type="dxa"/>
          </w:tcPr>
          <w:p w:rsidR="00046F80" w:rsidRPr="00EF5ADA" w:rsidRDefault="00925618" w:rsidP="00EC1CCC">
            <w:pPr>
              <w:ind w:left="0"/>
              <w:rPr>
                <w:noProof/>
                <w:lang w:val="vi-VN"/>
              </w:rPr>
            </w:pPr>
            <w:r w:rsidRPr="00AE54A1">
              <w:rPr>
                <w:noProof/>
                <w:sz w:val="26"/>
              </w:rPr>
              <mc:AlternateContent>
                <mc:Choice Requires="wps">
                  <w:drawing>
                    <wp:anchor distT="0" distB="0" distL="114300" distR="114300" simplePos="0" relativeHeight="251675648" behindDoc="0" locked="0" layoutInCell="1" allowOverlap="1">
                      <wp:simplePos x="0" y="0"/>
                      <wp:positionH relativeFrom="column">
                        <wp:posOffset>993775</wp:posOffset>
                      </wp:positionH>
                      <wp:positionV relativeFrom="paragraph">
                        <wp:posOffset>91440</wp:posOffset>
                      </wp:positionV>
                      <wp:extent cx="571500" cy="0"/>
                      <wp:effectExtent l="15240" t="57785" r="22860" b="565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3D107B"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25pt,7.2pt" to="123.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ZbMQIAAFo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" strokeweight="1pt">
                      <v:stroke endarrow="block"/>
                    </v:line>
                  </w:pict>
                </mc:Fallback>
              </mc:AlternateContent>
            </w:r>
          </w:p>
        </w:tc>
      </w:tr>
      <w:tr w:rsidR="00046F80" w:rsidTr="00B31C29">
        <w:tc>
          <w:tcPr>
            <w:tcW w:w="4675" w:type="dxa"/>
          </w:tcPr>
          <w:p w:rsidR="00046F80" w:rsidRDefault="00046F80" w:rsidP="00046F80">
            <w:pPr>
              <w:pStyle w:val="ListParagraph"/>
              <w:numPr>
                <w:ilvl w:val="0"/>
                <w:numId w:val="23"/>
              </w:numPr>
              <w:rPr>
                <w:noProof/>
              </w:rPr>
            </w:pPr>
            <w:r w:rsidRPr="00046F80">
              <w:rPr>
                <w:noProof/>
              </w:rPr>
              <w:t>Connectivity = N</w:t>
            </w:r>
          </w:p>
          <w:p w:rsidR="00925618" w:rsidRPr="00046F80" w:rsidRDefault="00925618" w:rsidP="00925618">
            <w:pPr>
              <w:pStyle w:val="ListParagraph"/>
              <w:ind w:left="792"/>
              <w:rPr>
                <w:noProof/>
              </w:rPr>
            </w:pPr>
          </w:p>
        </w:tc>
        <w:tc>
          <w:tcPr>
            <w:tcW w:w="4675" w:type="dxa"/>
          </w:tcPr>
          <w:p w:rsidR="00046F80" w:rsidRPr="006167AB" w:rsidRDefault="00925618" w:rsidP="00EC1CCC">
            <w:pPr>
              <w:ind w:left="0"/>
              <w:rPr>
                <w:noProof/>
                <w:lang w:val="vi-VN"/>
              </w:rPr>
            </w:pPr>
            <w:r w:rsidRPr="00AE54A1">
              <w:rPr>
                <w:noProof/>
                <w:sz w:val="26"/>
              </w:rPr>
              <mc:AlternateContent>
                <mc:Choice Requires="wps">
                  <w:drawing>
                    <wp:anchor distT="0" distB="0" distL="114300" distR="114300" simplePos="0" relativeHeight="251674624" behindDoc="0" locked="0" layoutInCell="1" allowOverlap="1">
                      <wp:simplePos x="0" y="0"/>
                      <wp:positionH relativeFrom="column">
                        <wp:posOffset>1044575</wp:posOffset>
                      </wp:positionH>
                      <wp:positionV relativeFrom="paragraph">
                        <wp:posOffset>69850</wp:posOffset>
                      </wp:positionV>
                      <wp:extent cx="571500" cy="0"/>
                      <wp:effectExtent l="14605" t="14605" r="13970"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8547E7" id="Straight Connector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25pt,5.5pt" to="127.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" strokeweight="1pt"/>
                  </w:pict>
                </mc:Fallback>
              </mc:AlternateContent>
            </w:r>
          </w:p>
        </w:tc>
      </w:tr>
    </w:tbl>
    <w:p w:rsidR="00857C9A" w:rsidRPr="00086D06" w:rsidRDefault="00857C9A" w:rsidP="00EC1CCC">
      <w:pPr>
        <w:rPr>
          <w:noProof/>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9D7AFD" w:rsidRDefault="009D7AFD">
      <w:pPr>
        <w:rPr>
          <w:noProof/>
          <w:color w:val="775F55" w:themeColor="text2"/>
          <w:sz w:val="32"/>
          <w:szCs w:val="32"/>
        </w:rPr>
      </w:pPr>
    </w:p>
    <w:p w:rsidR="00232774" w:rsidRDefault="004C4411">
      <w:pPr>
        <w:rPr>
          <w:noProof/>
          <w:color w:val="775F55" w:themeColor="text2"/>
          <w:sz w:val="32"/>
          <w:szCs w:val="32"/>
        </w:rPr>
      </w:pPr>
      <w:r>
        <w:rPr>
          <w:noProof/>
          <w:color w:val="775F55" w:themeColor="text2"/>
          <w:sz w:val="32"/>
          <w:szCs w:val="32"/>
        </w:rPr>
        <w:lastRenderedPageBreak/>
        <w:drawing>
          <wp:inline distT="0" distB="0" distL="0" distR="0">
            <wp:extent cx="5943600" cy="5182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JDBI202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82870"/>
                    </a:xfrm>
                    <a:prstGeom prst="rect">
                      <a:avLst/>
                    </a:prstGeom>
                  </pic:spPr>
                </pic:pic>
              </a:graphicData>
            </a:graphic>
          </wp:inline>
        </w:drawing>
      </w:r>
    </w:p>
    <w:p w:rsidR="00232774" w:rsidRDefault="00232774">
      <w:pPr>
        <w:rPr>
          <w:noProof/>
          <w:color w:val="775F55" w:themeColor="text2"/>
          <w:sz w:val="32"/>
          <w:szCs w:val="32"/>
        </w:rPr>
      </w:pPr>
    </w:p>
    <w:p w:rsidR="00904938" w:rsidRDefault="00904938" w:rsidP="00904938">
      <w:pPr>
        <w:pStyle w:val="Heading2"/>
        <w:ind w:left="0"/>
      </w:pPr>
      <w:r>
        <w:t>LINK:</w:t>
      </w:r>
      <w:r w:rsidR="00805D04">
        <w:t xml:space="preserve"> </w:t>
      </w:r>
      <w:r>
        <w:t xml:space="preserve"> </w:t>
      </w:r>
      <w:hyperlink r:id="rId11" w:history="1">
        <w:r w:rsidR="00D11B68" w:rsidRPr="008B13F3">
          <w:rPr>
            <w:rStyle w:val="Hyperlink"/>
            <w:rFonts w:ascii="Roboto" w:hAnsi="Roboto"/>
            <w:sz w:val="20"/>
            <w:szCs w:val="20"/>
          </w:rPr>
          <w:t>https://drive.google.co</w:t>
        </w:r>
        <w:r w:rsidR="00D11B68" w:rsidRPr="008B13F3">
          <w:rPr>
            <w:rStyle w:val="Hyperlink"/>
            <w:rFonts w:ascii="Roboto" w:hAnsi="Roboto"/>
            <w:sz w:val="20"/>
            <w:szCs w:val="20"/>
          </w:rPr>
          <w:t>m</w:t>
        </w:r>
        <w:r w:rsidR="00D11B68" w:rsidRPr="008B13F3">
          <w:rPr>
            <w:rStyle w:val="Hyperlink"/>
            <w:rFonts w:ascii="Roboto" w:hAnsi="Roboto"/>
            <w:sz w:val="20"/>
            <w:szCs w:val="20"/>
          </w:rPr>
          <w:t>/file/d/1IkP_4acuC-PdL0Cu-L5UwHSahNEqTqzn/view?usp=sharing</w:t>
        </w:r>
      </w:hyperlink>
    </w:p>
    <w:p w:rsidR="00904938" w:rsidRPr="00904938" w:rsidRDefault="00904938" w:rsidP="00904938"/>
    <w:p w:rsidR="00232774" w:rsidRDefault="00C570DC" w:rsidP="00011F8C">
      <w:pPr>
        <w:pStyle w:val="Heading1"/>
        <w:numPr>
          <w:ilvl w:val="0"/>
          <w:numId w:val="11"/>
        </w:numPr>
      </w:pPr>
      <w:r>
        <w:t>data dictionary</w:t>
      </w:r>
    </w:p>
    <w:p w:rsidR="00232774" w:rsidRDefault="00B02E87" w:rsidP="00E40D90">
      <w:pPr>
        <w:pStyle w:val="Heading2"/>
        <w:numPr>
          <w:ilvl w:val="0"/>
          <w:numId w:val="24"/>
        </w:numPr>
      </w:pPr>
      <w:r>
        <w:t>database and table</w:t>
      </w:r>
    </w:p>
    <w:p w:rsidR="002A2BDA" w:rsidRDefault="002A2BDA" w:rsidP="007F2571">
      <w:pPr>
        <w:pStyle w:val="Heading3"/>
        <w:numPr>
          <w:ilvl w:val="0"/>
          <w:numId w:val="26"/>
        </w:numPr>
        <w:rPr>
          <w:b/>
        </w:rPr>
      </w:pPr>
      <w:r>
        <w:t xml:space="preserve">cREATE DATABASE </w:t>
      </w:r>
      <w:r w:rsidR="007F2571" w:rsidRPr="007F2571">
        <w:rPr>
          <w:b/>
        </w:rPr>
        <w:t>ASSIGNMENT_DBI202_LCK</w:t>
      </w:r>
    </w:p>
    <w:p w:rsidR="00AD393B" w:rsidRPr="00AD393B" w:rsidRDefault="00AD393B" w:rsidP="00AD393B">
      <w:pPr>
        <w:rPr>
          <w:color w:val="000000"/>
          <w:highlight w:val="white"/>
        </w:rPr>
      </w:pPr>
      <w:r w:rsidRPr="00AD393B">
        <w:rPr>
          <w:highlight w:val="white"/>
        </w:rPr>
        <w:t>--create database</w:t>
      </w:r>
    </w:p>
    <w:p w:rsidR="00B03A86" w:rsidRDefault="00AD393B" w:rsidP="00AD393B">
      <w:pPr>
        <w:rPr>
          <w:color w:val="000000"/>
        </w:rPr>
      </w:pPr>
      <w:r w:rsidRPr="00AD393B">
        <w:rPr>
          <w:color w:val="0000FF"/>
          <w:highlight w:val="white"/>
        </w:rPr>
        <w:t>CREATE</w:t>
      </w:r>
      <w:r w:rsidRPr="00AD393B">
        <w:rPr>
          <w:color w:val="000000"/>
          <w:highlight w:val="white"/>
        </w:rPr>
        <w:t xml:space="preserve"> </w:t>
      </w:r>
      <w:r w:rsidRPr="00AD393B">
        <w:rPr>
          <w:color w:val="0000FF"/>
          <w:highlight w:val="white"/>
        </w:rPr>
        <w:t>DATABASE</w:t>
      </w:r>
      <w:r w:rsidRPr="00AD393B">
        <w:rPr>
          <w:color w:val="000000"/>
          <w:highlight w:val="white"/>
        </w:rPr>
        <w:t xml:space="preserve"> </w:t>
      </w:r>
      <w:r w:rsidR="007F2571" w:rsidRPr="007F2571">
        <w:rPr>
          <w:color w:val="000000"/>
        </w:rPr>
        <w:t>ASSIGNMENT_DBI202_LCK</w:t>
      </w:r>
    </w:p>
    <w:p w:rsidR="000E28AA" w:rsidRPr="000E28AA" w:rsidRDefault="00F73FDA" w:rsidP="000E28AA">
      <w:pPr>
        <w:rPr>
          <w:rStyle w:val="Strong"/>
          <w:b w:val="0"/>
          <w:bCs w:val="0"/>
        </w:rPr>
      </w:pPr>
      <w:r w:rsidRPr="00F73FDA">
        <w:rPr>
          <w:noProof/>
        </w:rPr>
        <w:lastRenderedPageBreak/>
        <w:drawing>
          <wp:inline distT="0" distB="0" distL="0" distR="0" wp14:anchorId="66AD019D" wp14:editId="056E808E">
            <wp:extent cx="1790855" cy="1691787"/>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855" cy="1691787"/>
                    </a:xfrm>
                    <a:prstGeom prst="rect">
                      <a:avLst/>
                    </a:prstGeom>
                  </pic:spPr>
                </pic:pic>
              </a:graphicData>
            </a:graphic>
          </wp:inline>
        </w:drawing>
      </w:r>
    </w:p>
    <w:p w:rsidR="000E28AA" w:rsidRPr="000E28AA" w:rsidRDefault="000E28AA" w:rsidP="000E28AA">
      <w:pPr>
        <w:pStyle w:val="Heading3"/>
        <w:numPr>
          <w:ilvl w:val="0"/>
          <w:numId w:val="26"/>
        </w:numPr>
        <w:tabs>
          <w:tab w:val="num" w:pos="360"/>
        </w:tabs>
        <w:spacing w:before="40" w:after="0"/>
        <w:ind w:left="72" w:firstLine="0"/>
        <w:rPr>
          <w:rStyle w:val="Strong"/>
          <w:b w:val="0"/>
        </w:rPr>
      </w:pPr>
      <w:r w:rsidRPr="000E28AA">
        <w:rPr>
          <w:rStyle w:val="Strong"/>
          <w:b w:val="0"/>
        </w:rPr>
        <w:t>Create table PLayer</w:t>
      </w:r>
    </w:p>
    <w:tbl>
      <w:tblPr>
        <w:tblStyle w:val="GridTable1Light-Accent2"/>
        <w:tblW w:w="5000" w:type="pct"/>
        <w:tblCellMar>
          <w:left w:w="0" w:type="dxa"/>
          <w:right w:w="0" w:type="dxa"/>
        </w:tblCellMar>
        <w:tblLook w:val="04A0" w:firstRow="1" w:lastRow="0" w:firstColumn="1" w:lastColumn="0" w:noHBand="0" w:noVBand="1"/>
      </w:tblPr>
      <w:tblGrid>
        <w:gridCol w:w="1580"/>
        <w:gridCol w:w="1430"/>
        <w:gridCol w:w="896"/>
        <w:gridCol w:w="1398"/>
        <w:gridCol w:w="4056"/>
      </w:tblGrid>
      <w:tr w:rsidR="000E28AA"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80" w:type="dxa"/>
            <w:tcBorders>
              <w:top w:val="nil"/>
              <w:left w:val="nil"/>
            </w:tcBorders>
            <w:vAlign w:val="bottom"/>
          </w:tcPr>
          <w:p w:rsidR="000E28AA" w:rsidRPr="00FA5598" w:rsidRDefault="000E28AA" w:rsidP="002D2D90">
            <w:pPr>
              <w:pStyle w:val="Tabletext"/>
              <w:rPr>
                <w:lang w:val="vi-VN"/>
              </w:rPr>
            </w:pPr>
            <w:r>
              <w:rPr>
                <w:lang w:val="vi-VN"/>
              </w:rPr>
              <w:t>Column Name</w:t>
            </w:r>
          </w:p>
        </w:tc>
        <w:tc>
          <w:tcPr>
            <w:tcW w:w="1430" w:type="dxa"/>
            <w:tcBorders>
              <w:top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896" w:type="dxa"/>
            <w:tcBorders>
              <w:top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398" w:type="dxa"/>
            <w:tcBorders>
              <w:top w:val="nil"/>
              <w:right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4056" w:type="dxa"/>
            <w:tcBorders>
              <w:top w:val="nil"/>
              <w:right w:val="nil"/>
            </w:tcBorders>
          </w:tcPr>
          <w:p w:rsidR="000E28AA"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0E28AA" w:rsidRPr="009101C2" w:rsidTr="002D2D90">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0E28AA" w:rsidRPr="00761547" w:rsidRDefault="000E28AA" w:rsidP="002D2D90">
            <w:pPr>
              <w:pStyle w:val="Tabletext"/>
              <w:rPr>
                <w:b w:val="0"/>
                <w:sz w:val="19"/>
                <w:szCs w:val="19"/>
                <w:lang w:val="vi-VN"/>
              </w:rPr>
            </w:pPr>
            <w:r w:rsidRPr="00761547">
              <w:rPr>
                <w:b w:val="0"/>
                <w:sz w:val="19"/>
                <w:szCs w:val="19"/>
                <w:lang w:val="vi-VN"/>
              </w:rPr>
              <w:t>ID</w:t>
            </w:r>
          </w:p>
        </w:tc>
        <w:tc>
          <w:tcPr>
            <w:tcW w:w="1430" w:type="dxa"/>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761547">
              <w:rPr>
                <w:sz w:val="19"/>
                <w:szCs w:val="19"/>
              </w:rPr>
              <w:t>Nvarchar</w:t>
            </w:r>
            <w:proofErr w:type="spellEnd"/>
            <w:r w:rsidRPr="00761547">
              <w:rPr>
                <w:sz w:val="19"/>
                <w:szCs w:val="19"/>
              </w:rPr>
              <w:t>(30)</w:t>
            </w:r>
          </w:p>
        </w:tc>
        <w:tc>
          <w:tcPr>
            <w:tcW w:w="896" w:type="dxa"/>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1398" w:type="dxa"/>
            <w:tcBorders>
              <w:right w:val="nil"/>
            </w:tcBorders>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4056" w:type="dxa"/>
            <w:tcBorders>
              <w:right w:val="nil"/>
            </w:tcBorders>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761547">
              <w:rPr>
                <w:sz w:val="19"/>
                <w:szCs w:val="19"/>
              </w:rPr>
              <w:t>Primary key</w:t>
            </w:r>
          </w:p>
        </w:tc>
      </w:tr>
      <w:tr w:rsidR="000E28AA" w:rsidRPr="00C467A6" w:rsidTr="002D2D90">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0E28AA" w:rsidRPr="00761547" w:rsidRDefault="000E28AA" w:rsidP="002D2D90">
            <w:pPr>
              <w:pStyle w:val="Tabletext"/>
              <w:rPr>
                <w:b w:val="0"/>
                <w:sz w:val="19"/>
                <w:szCs w:val="19"/>
                <w:lang w:val="vi-VN"/>
              </w:rPr>
            </w:pPr>
            <w:r w:rsidRPr="00761547">
              <w:rPr>
                <w:b w:val="0"/>
                <w:sz w:val="19"/>
                <w:szCs w:val="19"/>
                <w:lang w:val="vi-VN"/>
              </w:rPr>
              <w:t>Name</w:t>
            </w:r>
          </w:p>
        </w:tc>
        <w:tc>
          <w:tcPr>
            <w:tcW w:w="1430" w:type="dxa"/>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r w:rsidRPr="00761547">
              <w:rPr>
                <w:sz w:val="19"/>
                <w:szCs w:val="19"/>
                <w:lang w:val="vi-VN"/>
              </w:rPr>
              <w:t>Nvarchar(</w:t>
            </w:r>
            <w:r w:rsidRPr="00761547">
              <w:rPr>
                <w:sz w:val="19"/>
                <w:szCs w:val="19"/>
              </w:rPr>
              <w:t>30</w:t>
            </w:r>
            <w:r w:rsidRPr="00761547">
              <w:rPr>
                <w:sz w:val="19"/>
                <w:szCs w:val="19"/>
                <w:lang w:val="vi-VN"/>
              </w:rPr>
              <w:t>)</w:t>
            </w:r>
          </w:p>
        </w:tc>
        <w:tc>
          <w:tcPr>
            <w:tcW w:w="896" w:type="dxa"/>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1398" w:type="dxa"/>
            <w:tcBorders>
              <w:right w:val="nil"/>
            </w:tcBorders>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4056" w:type="dxa"/>
            <w:tcBorders>
              <w:right w:val="nil"/>
            </w:tcBorders>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r w:rsidRPr="00761547">
              <w:rPr>
                <w:sz w:val="19"/>
                <w:szCs w:val="19"/>
                <w:lang w:val="vi-VN"/>
              </w:rPr>
              <w:t>Not null</w:t>
            </w:r>
          </w:p>
        </w:tc>
      </w:tr>
      <w:tr w:rsidR="000E28AA" w:rsidRPr="00363B11" w:rsidTr="002D2D90">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0E28AA" w:rsidRPr="00761547" w:rsidRDefault="000E28AA" w:rsidP="002D2D90">
            <w:pPr>
              <w:pStyle w:val="Tabletext"/>
              <w:rPr>
                <w:b w:val="0"/>
                <w:sz w:val="19"/>
                <w:szCs w:val="19"/>
              </w:rPr>
            </w:pPr>
            <w:r w:rsidRPr="00761547">
              <w:rPr>
                <w:b w:val="0"/>
                <w:sz w:val="19"/>
                <w:szCs w:val="19"/>
              </w:rPr>
              <w:t>Role</w:t>
            </w:r>
          </w:p>
        </w:tc>
        <w:tc>
          <w:tcPr>
            <w:tcW w:w="1430" w:type="dxa"/>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r w:rsidRPr="00761547">
              <w:rPr>
                <w:sz w:val="19"/>
                <w:szCs w:val="19"/>
                <w:lang w:val="vi-VN"/>
              </w:rPr>
              <w:t>Nvarchar(</w:t>
            </w:r>
            <w:r w:rsidRPr="00761547">
              <w:rPr>
                <w:sz w:val="19"/>
                <w:szCs w:val="19"/>
              </w:rPr>
              <w:t>10</w:t>
            </w:r>
            <w:r w:rsidRPr="00761547">
              <w:rPr>
                <w:sz w:val="19"/>
                <w:szCs w:val="19"/>
                <w:lang w:val="vi-VN"/>
              </w:rPr>
              <w:t>)</w:t>
            </w:r>
          </w:p>
        </w:tc>
        <w:tc>
          <w:tcPr>
            <w:tcW w:w="896" w:type="dxa"/>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1398" w:type="dxa"/>
            <w:tcBorders>
              <w:right w:val="nil"/>
            </w:tcBorders>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4056" w:type="dxa"/>
            <w:tcBorders>
              <w:right w:val="nil"/>
            </w:tcBorders>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761547">
              <w:rPr>
                <w:sz w:val="19"/>
                <w:szCs w:val="19"/>
                <w:lang w:val="vi-VN"/>
              </w:rPr>
              <w:t>Not null</w:t>
            </w:r>
            <w:r w:rsidRPr="00761547">
              <w:rPr>
                <w:sz w:val="19"/>
                <w:szCs w:val="19"/>
              </w:rPr>
              <w:t>,</w:t>
            </w:r>
          </w:p>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761547">
              <w:rPr>
                <w:sz w:val="19"/>
                <w:szCs w:val="19"/>
              </w:rPr>
              <w:t>FOREIGN KEY(</w:t>
            </w:r>
            <w:proofErr w:type="spellStart"/>
            <w:r w:rsidRPr="00761547">
              <w:rPr>
                <w:sz w:val="19"/>
                <w:szCs w:val="19"/>
              </w:rPr>
              <w:t>RoleID</w:t>
            </w:r>
            <w:proofErr w:type="spellEnd"/>
            <w:r w:rsidRPr="00761547">
              <w:rPr>
                <w:sz w:val="19"/>
                <w:szCs w:val="19"/>
              </w:rPr>
              <w:t xml:space="preserve">) REFERENCES </w:t>
            </w:r>
            <w:proofErr w:type="spellStart"/>
            <w:r w:rsidRPr="00761547">
              <w:rPr>
                <w:sz w:val="19"/>
                <w:szCs w:val="19"/>
              </w:rPr>
              <w:t>dbo.Role</w:t>
            </w:r>
            <w:proofErr w:type="spellEnd"/>
            <w:r w:rsidRPr="00761547">
              <w:rPr>
                <w:sz w:val="19"/>
                <w:szCs w:val="19"/>
              </w:rPr>
              <w:t>(ID)</w:t>
            </w:r>
          </w:p>
        </w:tc>
      </w:tr>
      <w:tr w:rsidR="000E28AA" w:rsidRPr="006F5432" w:rsidTr="002D2D90">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0E28AA" w:rsidRPr="00761547" w:rsidRDefault="000E28AA" w:rsidP="002D2D90">
            <w:pPr>
              <w:pStyle w:val="Tabletext"/>
              <w:rPr>
                <w:b w:val="0"/>
                <w:sz w:val="19"/>
                <w:szCs w:val="19"/>
              </w:rPr>
            </w:pPr>
            <w:r w:rsidRPr="00761547">
              <w:rPr>
                <w:b w:val="0"/>
                <w:sz w:val="19"/>
                <w:szCs w:val="19"/>
              </w:rPr>
              <w:t>Country</w:t>
            </w:r>
          </w:p>
        </w:tc>
        <w:tc>
          <w:tcPr>
            <w:tcW w:w="1430" w:type="dxa"/>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r w:rsidRPr="00761547">
              <w:rPr>
                <w:sz w:val="19"/>
                <w:szCs w:val="19"/>
                <w:lang w:val="vi-VN"/>
              </w:rPr>
              <w:t>Nvarchar(</w:t>
            </w:r>
            <w:r w:rsidRPr="00761547">
              <w:rPr>
                <w:sz w:val="19"/>
                <w:szCs w:val="19"/>
              </w:rPr>
              <w:t>10</w:t>
            </w:r>
            <w:r w:rsidRPr="00761547">
              <w:rPr>
                <w:sz w:val="19"/>
                <w:szCs w:val="19"/>
                <w:lang w:val="vi-VN"/>
              </w:rPr>
              <w:t>)</w:t>
            </w:r>
          </w:p>
        </w:tc>
        <w:tc>
          <w:tcPr>
            <w:tcW w:w="896" w:type="dxa"/>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1398" w:type="dxa"/>
            <w:tcBorders>
              <w:right w:val="nil"/>
            </w:tcBorders>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4056" w:type="dxa"/>
            <w:tcBorders>
              <w:right w:val="nil"/>
            </w:tcBorders>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r w:rsidRPr="00761547">
              <w:rPr>
                <w:sz w:val="19"/>
                <w:szCs w:val="19"/>
                <w:lang w:val="vi-VN"/>
              </w:rPr>
              <w:t>Not null</w:t>
            </w:r>
          </w:p>
        </w:tc>
      </w:tr>
      <w:tr w:rsidR="000E28AA" w:rsidRPr="003B459A" w:rsidTr="002D2D90">
        <w:tc>
          <w:tcPr>
            <w:cnfStyle w:val="001000000000" w:firstRow="0" w:lastRow="0" w:firstColumn="1" w:lastColumn="0" w:oddVBand="0" w:evenVBand="0" w:oddHBand="0" w:evenHBand="0" w:firstRowFirstColumn="0" w:firstRowLastColumn="0" w:lastRowFirstColumn="0" w:lastRowLastColumn="0"/>
            <w:tcW w:w="1580" w:type="dxa"/>
            <w:tcBorders>
              <w:left w:val="nil"/>
            </w:tcBorders>
          </w:tcPr>
          <w:p w:rsidR="000E28AA" w:rsidRPr="00761547" w:rsidRDefault="000E28AA" w:rsidP="002D2D90">
            <w:pPr>
              <w:pStyle w:val="Tabletext"/>
              <w:rPr>
                <w:b w:val="0"/>
                <w:sz w:val="19"/>
                <w:szCs w:val="19"/>
              </w:rPr>
            </w:pPr>
            <w:r w:rsidRPr="00761547">
              <w:rPr>
                <w:b w:val="0"/>
                <w:sz w:val="19"/>
                <w:szCs w:val="19"/>
              </w:rPr>
              <w:t>Team</w:t>
            </w:r>
          </w:p>
        </w:tc>
        <w:tc>
          <w:tcPr>
            <w:tcW w:w="1430" w:type="dxa"/>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proofErr w:type="spellStart"/>
            <w:r w:rsidRPr="00761547">
              <w:rPr>
                <w:sz w:val="19"/>
                <w:szCs w:val="19"/>
              </w:rPr>
              <w:t>Nvarc</w:t>
            </w:r>
            <w:proofErr w:type="spellEnd"/>
            <w:r w:rsidRPr="00761547">
              <w:rPr>
                <w:sz w:val="19"/>
                <w:szCs w:val="19"/>
                <w:lang w:val="vi-VN"/>
              </w:rPr>
              <w:t>har(</w:t>
            </w:r>
            <w:r w:rsidRPr="00761547">
              <w:rPr>
                <w:sz w:val="19"/>
                <w:szCs w:val="19"/>
              </w:rPr>
              <w:t>10</w:t>
            </w:r>
            <w:r w:rsidRPr="00761547">
              <w:rPr>
                <w:sz w:val="19"/>
                <w:szCs w:val="19"/>
                <w:lang w:val="vi-VN"/>
              </w:rPr>
              <w:t>)</w:t>
            </w:r>
          </w:p>
        </w:tc>
        <w:tc>
          <w:tcPr>
            <w:tcW w:w="896" w:type="dxa"/>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1398" w:type="dxa"/>
            <w:tcBorders>
              <w:right w:val="nil"/>
            </w:tcBorders>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4056" w:type="dxa"/>
            <w:tcBorders>
              <w:right w:val="nil"/>
            </w:tcBorders>
          </w:tcPr>
          <w:p w:rsidR="000E28AA" w:rsidRPr="00761547"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761547">
              <w:rPr>
                <w:sz w:val="19"/>
                <w:szCs w:val="19"/>
              </w:rPr>
              <w:t>FOREIGN KEY(</w:t>
            </w:r>
            <w:proofErr w:type="spellStart"/>
            <w:r w:rsidRPr="00761547">
              <w:rPr>
                <w:sz w:val="19"/>
                <w:szCs w:val="19"/>
              </w:rPr>
              <w:t>TeamID</w:t>
            </w:r>
            <w:proofErr w:type="spellEnd"/>
            <w:r w:rsidRPr="00761547">
              <w:rPr>
                <w:sz w:val="19"/>
                <w:szCs w:val="19"/>
              </w:rPr>
              <w:t xml:space="preserve">) REFERENCES </w:t>
            </w:r>
            <w:proofErr w:type="spellStart"/>
            <w:r w:rsidRPr="00761547">
              <w:rPr>
                <w:sz w:val="19"/>
                <w:szCs w:val="19"/>
              </w:rPr>
              <w:t>dbo.Team</w:t>
            </w:r>
            <w:proofErr w:type="spellEnd"/>
            <w:r w:rsidRPr="00761547">
              <w:rPr>
                <w:sz w:val="19"/>
                <w:szCs w:val="19"/>
              </w:rPr>
              <w:t>(ID)</w:t>
            </w:r>
          </w:p>
        </w:tc>
      </w:tr>
    </w:tbl>
    <w:p w:rsidR="000E28AA" w:rsidRDefault="000E28AA" w:rsidP="000E28AA">
      <w:pPr>
        <w:rPr>
          <w:rStyle w:val="Strong"/>
          <w:i/>
          <w:color w:val="E0CAA3" w:themeColor="background2" w:themeShade="E6"/>
          <w:lang w:val="vi-VN"/>
        </w:rPr>
      </w:pPr>
    </w:p>
    <w:p w:rsidR="000E28AA" w:rsidRPr="00416F0B" w:rsidRDefault="000E28AA" w:rsidP="000E28AA">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0E28AA" w:rsidRDefault="000E28AA" w:rsidP="000E28A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player</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Player</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ID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[Name]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RoleID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Country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TeamID</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RoleID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FF"/>
          <w:kern w:val="0"/>
          <w:sz w:val="19"/>
          <w:szCs w:val="19"/>
        </w:rPr>
        <w:t>Role</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TeamID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Team</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rsidR="000E28AA" w:rsidRDefault="000E28AA" w:rsidP="000E28AA">
      <w:pPr>
        <w:rPr>
          <w:rFonts w:ascii="Consolas" w:hAnsi="Consolas" w:cs="Consolas"/>
          <w:color w:val="808080"/>
          <w:kern w:val="0"/>
          <w:sz w:val="19"/>
          <w:szCs w:val="19"/>
        </w:rPr>
      </w:pPr>
      <w:r>
        <w:rPr>
          <w:rFonts w:ascii="Consolas" w:hAnsi="Consolas" w:cs="Consolas"/>
          <w:color w:val="808080"/>
          <w:kern w:val="0"/>
          <w:sz w:val="19"/>
          <w:szCs w:val="19"/>
        </w:rPr>
        <w:t>)</w:t>
      </w:r>
    </w:p>
    <w:p w:rsidR="000E28AA" w:rsidRPr="00416F0B" w:rsidRDefault="000E28AA" w:rsidP="000E28AA">
      <w:pPr>
        <w:rPr>
          <w:rStyle w:val="Strong"/>
          <w:i/>
          <w:color w:val="E0CAA3" w:themeColor="background2" w:themeShade="E6"/>
        </w:rPr>
      </w:pPr>
      <w:r w:rsidRPr="00416F0B">
        <w:rPr>
          <w:rStyle w:val="Strong"/>
          <w:i/>
          <w:color w:val="E0CAA3" w:themeColor="background2" w:themeShade="E6"/>
        </w:rPr>
        <w:t xml:space="preserve">Example:  </w:t>
      </w:r>
    </w:p>
    <w:tbl>
      <w:tblPr>
        <w:tblStyle w:val="GridTable1Light-Accent2"/>
        <w:tblW w:w="5000" w:type="pct"/>
        <w:tblCellMar>
          <w:left w:w="0" w:type="dxa"/>
          <w:right w:w="0" w:type="dxa"/>
        </w:tblCellMar>
        <w:tblLook w:val="04A0" w:firstRow="1" w:lastRow="0" w:firstColumn="1" w:lastColumn="0" w:noHBand="0" w:noVBand="1"/>
      </w:tblPr>
      <w:tblGrid>
        <w:gridCol w:w="1767"/>
        <w:gridCol w:w="1693"/>
        <w:gridCol w:w="1708"/>
        <w:gridCol w:w="2537"/>
        <w:gridCol w:w="1655"/>
      </w:tblGrid>
      <w:tr w:rsidR="000E28AA" w:rsidRPr="00A905BB"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67" w:type="dxa"/>
            <w:tcBorders>
              <w:top w:val="nil"/>
              <w:left w:val="nil"/>
            </w:tcBorders>
            <w:vAlign w:val="bottom"/>
          </w:tcPr>
          <w:p w:rsidR="000E28AA" w:rsidRPr="00A905BB" w:rsidRDefault="000E28AA" w:rsidP="002D2D90">
            <w:pPr>
              <w:pStyle w:val="Tabletext"/>
              <w:rPr>
                <w:sz w:val="18"/>
              </w:rPr>
            </w:pPr>
            <w:proofErr w:type="spellStart"/>
            <w:r w:rsidRPr="00A905BB">
              <w:rPr>
                <w:sz w:val="18"/>
              </w:rPr>
              <w:t>GuardID</w:t>
            </w:r>
            <w:proofErr w:type="spellEnd"/>
          </w:p>
        </w:tc>
        <w:tc>
          <w:tcPr>
            <w:tcW w:w="1693" w:type="dxa"/>
            <w:tcBorders>
              <w:top w:val="nil"/>
            </w:tcBorders>
            <w:vAlign w:val="bottom"/>
          </w:tcPr>
          <w:p w:rsidR="000E28AA" w:rsidRPr="00A905BB" w:rsidRDefault="000E28AA" w:rsidP="002D2D90">
            <w:pPr>
              <w:pStyle w:val="Tabletext"/>
              <w:cnfStyle w:val="100000000000" w:firstRow="1" w:lastRow="0" w:firstColumn="0" w:lastColumn="0" w:oddVBand="0" w:evenVBand="0" w:oddHBand="0" w:evenHBand="0" w:firstRowFirstColumn="0" w:firstRowLastColumn="0" w:lastRowFirstColumn="0" w:lastRowLastColumn="0"/>
              <w:rPr>
                <w:sz w:val="18"/>
              </w:rPr>
            </w:pPr>
            <w:r w:rsidRPr="00A905BB">
              <w:rPr>
                <w:sz w:val="18"/>
              </w:rPr>
              <w:t>Name</w:t>
            </w:r>
          </w:p>
        </w:tc>
        <w:tc>
          <w:tcPr>
            <w:tcW w:w="1708" w:type="dxa"/>
            <w:tcBorders>
              <w:top w:val="nil"/>
            </w:tcBorders>
            <w:vAlign w:val="bottom"/>
          </w:tcPr>
          <w:p w:rsidR="000E28AA" w:rsidRPr="00A905BB" w:rsidRDefault="000E28AA" w:rsidP="002D2D90">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Role</w:t>
            </w:r>
          </w:p>
        </w:tc>
        <w:tc>
          <w:tcPr>
            <w:tcW w:w="2537" w:type="dxa"/>
            <w:tcBorders>
              <w:top w:val="nil"/>
              <w:right w:val="nil"/>
            </w:tcBorders>
            <w:vAlign w:val="bottom"/>
          </w:tcPr>
          <w:p w:rsidR="000E28AA" w:rsidRPr="00A905BB" w:rsidRDefault="000E28AA" w:rsidP="002D2D90">
            <w:pPr>
              <w:pStyle w:val="Tabletext"/>
              <w:cnfStyle w:val="100000000000" w:firstRow="1" w:lastRow="0" w:firstColumn="0" w:lastColumn="0" w:oddVBand="0" w:evenVBand="0" w:oddHBand="0" w:evenHBand="0" w:firstRowFirstColumn="0" w:firstRowLastColumn="0" w:lastRowFirstColumn="0" w:lastRowLastColumn="0"/>
              <w:rPr>
                <w:sz w:val="18"/>
              </w:rPr>
            </w:pPr>
            <w:r>
              <w:rPr>
                <w:sz w:val="18"/>
              </w:rPr>
              <w:t>Country</w:t>
            </w:r>
          </w:p>
        </w:tc>
        <w:tc>
          <w:tcPr>
            <w:tcW w:w="1655" w:type="dxa"/>
            <w:tcBorders>
              <w:top w:val="nil"/>
              <w:right w:val="nil"/>
            </w:tcBorders>
          </w:tcPr>
          <w:p w:rsidR="000E28AA" w:rsidRPr="00A905BB" w:rsidRDefault="000E28AA" w:rsidP="002D2D90">
            <w:pPr>
              <w:pStyle w:val="Tabletext"/>
              <w:cnfStyle w:val="100000000000" w:firstRow="1" w:lastRow="0" w:firstColumn="0" w:lastColumn="0" w:oddVBand="0" w:evenVBand="0" w:oddHBand="0" w:evenHBand="0" w:firstRowFirstColumn="0" w:firstRowLastColumn="0" w:lastRowFirstColumn="0" w:lastRowLastColumn="0"/>
              <w:rPr>
                <w:sz w:val="18"/>
              </w:rPr>
            </w:pPr>
            <w:proofErr w:type="spellStart"/>
            <w:r>
              <w:rPr>
                <w:sz w:val="18"/>
              </w:rPr>
              <w:t>TeamID</w:t>
            </w:r>
            <w:proofErr w:type="spellEnd"/>
          </w:p>
        </w:tc>
      </w:tr>
      <w:tr w:rsidR="000E28AA" w:rsidRPr="00A905BB" w:rsidTr="002D2D90">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rsidR="000E28AA" w:rsidRPr="001C0A56" w:rsidRDefault="000E28AA" w:rsidP="002D2D90">
            <w:pPr>
              <w:pStyle w:val="Tabletext"/>
              <w:rPr>
                <w:b w:val="0"/>
                <w:sz w:val="20"/>
                <w:szCs w:val="20"/>
              </w:rPr>
            </w:pPr>
            <w:r w:rsidRPr="001C0A56">
              <w:rPr>
                <w:b w:val="0"/>
                <w:sz w:val="20"/>
                <w:szCs w:val="20"/>
              </w:rPr>
              <w:t>5kid</w:t>
            </w:r>
          </w:p>
        </w:tc>
        <w:tc>
          <w:tcPr>
            <w:tcW w:w="1693" w:type="dxa"/>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 xml:space="preserve">Park </w:t>
            </w:r>
            <w:proofErr w:type="spellStart"/>
            <w:r w:rsidRPr="001C0A56">
              <w:rPr>
                <w:sz w:val="20"/>
                <w:szCs w:val="20"/>
              </w:rPr>
              <w:t>Jeong-hyeon</w:t>
            </w:r>
            <w:proofErr w:type="spellEnd"/>
          </w:p>
        </w:tc>
        <w:tc>
          <w:tcPr>
            <w:tcW w:w="1708" w:type="dxa"/>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 xml:space="preserve">Bot </w:t>
            </w:r>
            <w:proofErr w:type="spellStart"/>
            <w:r w:rsidRPr="001C0A56">
              <w:rPr>
                <w:sz w:val="20"/>
                <w:szCs w:val="20"/>
              </w:rPr>
              <w:t>Laner</w:t>
            </w:r>
            <w:proofErr w:type="spellEnd"/>
          </w:p>
        </w:tc>
        <w:tc>
          <w:tcPr>
            <w:tcW w:w="2537" w:type="dxa"/>
            <w:tcBorders>
              <w:right w:val="nil"/>
            </w:tcBorders>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KR</w:t>
            </w:r>
          </w:p>
        </w:tc>
        <w:tc>
          <w:tcPr>
            <w:tcW w:w="1655" w:type="dxa"/>
            <w:tcBorders>
              <w:right w:val="nil"/>
            </w:tcBorders>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KT</w:t>
            </w:r>
          </w:p>
        </w:tc>
      </w:tr>
      <w:tr w:rsidR="000E28AA" w:rsidRPr="00A905BB" w:rsidTr="002D2D90">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rsidR="000E28AA" w:rsidRPr="001C0A56" w:rsidRDefault="000E28AA" w:rsidP="002D2D90">
            <w:pPr>
              <w:pStyle w:val="Tabletext"/>
              <w:rPr>
                <w:b w:val="0"/>
                <w:sz w:val="20"/>
                <w:szCs w:val="20"/>
              </w:rPr>
            </w:pPr>
            <w:r w:rsidRPr="001C0A56">
              <w:rPr>
                <w:b w:val="0"/>
                <w:sz w:val="20"/>
                <w:szCs w:val="20"/>
              </w:rPr>
              <w:t>Arthur</w:t>
            </w:r>
          </w:p>
        </w:tc>
        <w:tc>
          <w:tcPr>
            <w:tcW w:w="1693" w:type="dxa"/>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 xml:space="preserve">Park </w:t>
            </w:r>
            <w:proofErr w:type="spellStart"/>
            <w:r w:rsidRPr="001C0A56">
              <w:rPr>
                <w:sz w:val="20"/>
                <w:szCs w:val="20"/>
              </w:rPr>
              <w:t>Mi-reu</w:t>
            </w:r>
            <w:proofErr w:type="spellEnd"/>
          </w:p>
        </w:tc>
        <w:tc>
          <w:tcPr>
            <w:tcW w:w="1708" w:type="dxa"/>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1C0A56">
              <w:rPr>
                <w:sz w:val="20"/>
                <w:szCs w:val="20"/>
              </w:rPr>
              <w:t>Jungler</w:t>
            </w:r>
            <w:proofErr w:type="spellEnd"/>
          </w:p>
        </w:tc>
        <w:tc>
          <w:tcPr>
            <w:tcW w:w="2537" w:type="dxa"/>
            <w:tcBorders>
              <w:right w:val="nil"/>
            </w:tcBorders>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KR</w:t>
            </w:r>
          </w:p>
        </w:tc>
        <w:tc>
          <w:tcPr>
            <w:tcW w:w="1655" w:type="dxa"/>
            <w:tcBorders>
              <w:right w:val="nil"/>
            </w:tcBorders>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HLE</w:t>
            </w:r>
          </w:p>
        </w:tc>
      </w:tr>
      <w:tr w:rsidR="000E28AA" w:rsidRPr="00A905BB" w:rsidTr="002D2D90">
        <w:tc>
          <w:tcPr>
            <w:cnfStyle w:val="001000000000" w:firstRow="0" w:lastRow="0" w:firstColumn="1" w:lastColumn="0" w:oddVBand="0" w:evenVBand="0" w:oddHBand="0" w:evenHBand="0" w:firstRowFirstColumn="0" w:firstRowLastColumn="0" w:lastRowFirstColumn="0" w:lastRowLastColumn="0"/>
            <w:tcW w:w="1767" w:type="dxa"/>
            <w:tcBorders>
              <w:left w:val="nil"/>
            </w:tcBorders>
          </w:tcPr>
          <w:p w:rsidR="000E28AA" w:rsidRPr="001C0A56" w:rsidRDefault="000E28AA" w:rsidP="002D2D90">
            <w:pPr>
              <w:pStyle w:val="Tabletext"/>
              <w:rPr>
                <w:b w:val="0"/>
                <w:sz w:val="20"/>
                <w:szCs w:val="20"/>
              </w:rPr>
            </w:pPr>
            <w:r w:rsidRPr="001C0A56">
              <w:rPr>
                <w:b w:val="0"/>
                <w:sz w:val="20"/>
                <w:szCs w:val="20"/>
              </w:rPr>
              <w:t>Bang</w:t>
            </w:r>
          </w:p>
        </w:tc>
        <w:tc>
          <w:tcPr>
            <w:tcW w:w="1693" w:type="dxa"/>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Bae Jun-</w:t>
            </w:r>
            <w:proofErr w:type="spellStart"/>
            <w:r w:rsidRPr="001C0A56">
              <w:rPr>
                <w:sz w:val="20"/>
                <w:szCs w:val="20"/>
              </w:rPr>
              <w:t>sik</w:t>
            </w:r>
            <w:proofErr w:type="spellEnd"/>
          </w:p>
        </w:tc>
        <w:tc>
          <w:tcPr>
            <w:tcW w:w="1708" w:type="dxa"/>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Bot lane</w:t>
            </w:r>
          </w:p>
        </w:tc>
        <w:tc>
          <w:tcPr>
            <w:tcW w:w="2537" w:type="dxa"/>
            <w:tcBorders>
              <w:right w:val="nil"/>
            </w:tcBorders>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KR</w:t>
            </w:r>
          </w:p>
        </w:tc>
        <w:tc>
          <w:tcPr>
            <w:tcW w:w="1655" w:type="dxa"/>
            <w:tcBorders>
              <w:right w:val="nil"/>
            </w:tcBorders>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1C0A56">
              <w:rPr>
                <w:sz w:val="20"/>
                <w:szCs w:val="20"/>
              </w:rPr>
              <w:t>AF</w:t>
            </w:r>
          </w:p>
        </w:tc>
      </w:tr>
    </w:tbl>
    <w:p w:rsidR="000E28AA" w:rsidRPr="006D0101" w:rsidRDefault="000E28AA" w:rsidP="000E28AA"/>
    <w:p w:rsidR="000E28AA" w:rsidRPr="000E28AA" w:rsidRDefault="000E28AA" w:rsidP="000E28AA">
      <w:pPr>
        <w:pStyle w:val="Heading3"/>
        <w:numPr>
          <w:ilvl w:val="0"/>
          <w:numId w:val="26"/>
        </w:numPr>
        <w:tabs>
          <w:tab w:val="num" w:pos="360"/>
        </w:tabs>
        <w:spacing w:before="40" w:after="0"/>
        <w:ind w:left="72" w:firstLine="0"/>
        <w:rPr>
          <w:rStyle w:val="Strong"/>
          <w:b w:val="0"/>
          <w:lang w:val="vi-VN"/>
        </w:rPr>
      </w:pPr>
      <w:r w:rsidRPr="000E28AA">
        <w:rPr>
          <w:rStyle w:val="Strong"/>
          <w:b w:val="0"/>
        </w:rPr>
        <w:t>Create table</w:t>
      </w:r>
      <w:r w:rsidRPr="000E28AA">
        <w:rPr>
          <w:rStyle w:val="Strong"/>
          <w:b w:val="0"/>
          <w:lang w:val="vi-VN"/>
        </w:rPr>
        <w:t xml:space="preserve"> </w:t>
      </w:r>
      <w:r w:rsidRPr="000E28AA">
        <w:rPr>
          <w:rStyle w:val="Strong"/>
          <w:b w:val="0"/>
        </w:rPr>
        <w:t>Role</w:t>
      </w:r>
    </w:p>
    <w:tbl>
      <w:tblPr>
        <w:tblStyle w:val="GridTable1Light-Accent2"/>
        <w:tblW w:w="5000" w:type="pct"/>
        <w:tblCellMar>
          <w:left w:w="0" w:type="dxa"/>
          <w:right w:w="0" w:type="dxa"/>
        </w:tblCellMar>
        <w:tblLook w:val="04A0" w:firstRow="1" w:lastRow="0" w:firstColumn="1" w:lastColumn="0" w:noHBand="0" w:noVBand="1"/>
        <w:tblDescription w:val="Team assignments table"/>
      </w:tblPr>
      <w:tblGrid>
        <w:gridCol w:w="1605"/>
        <w:gridCol w:w="1319"/>
        <w:gridCol w:w="897"/>
        <w:gridCol w:w="1415"/>
        <w:gridCol w:w="4124"/>
      </w:tblGrid>
      <w:tr w:rsidR="000E28AA"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Borders>
              <w:top w:val="nil"/>
              <w:left w:val="nil"/>
            </w:tcBorders>
            <w:vAlign w:val="bottom"/>
          </w:tcPr>
          <w:p w:rsidR="000E28AA" w:rsidRPr="00FA5598" w:rsidRDefault="000E28AA" w:rsidP="002D2D90">
            <w:pPr>
              <w:pStyle w:val="Tabletext"/>
              <w:rPr>
                <w:lang w:val="vi-VN"/>
              </w:rPr>
            </w:pPr>
            <w:r>
              <w:rPr>
                <w:lang w:val="vi-VN"/>
              </w:rPr>
              <w:t>Column Name</w:t>
            </w:r>
          </w:p>
        </w:tc>
        <w:tc>
          <w:tcPr>
            <w:tcW w:w="1170" w:type="dxa"/>
            <w:tcBorders>
              <w:top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900" w:type="dxa"/>
            <w:tcBorders>
              <w:top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440" w:type="dxa"/>
            <w:tcBorders>
              <w:top w:val="nil"/>
              <w:right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4230" w:type="dxa"/>
            <w:tcBorders>
              <w:top w:val="nil"/>
              <w:right w:val="nil"/>
            </w:tcBorders>
          </w:tcPr>
          <w:p w:rsidR="000E28AA"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0E28AA" w:rsidTr="002D2D90">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0E28AA" w:rsidRPr="001C0A56" w:rsidRDefault="000E28AA" w:rsidP="002D2D90">
            <w:pPr>
              <w:pStyle w:val="Tabletext"/>
              <w:rPr>
                <w:b w:val="0"/>
              </w:rPr>
            </w:pPr>
            <w:r>
              <w:rPr>
                <w:b w:val="0"/>
              </w:rPr>
              <w:t>ID</w:t>
            </w:r>
          </w:p>
        </w:tc>
        <w:tc>
          <w:tcPr>
            <w:tcW w:w="1170" w:type="dxa"/>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(10)</w:t>
            </w:r>
          </w:p>
        </w:tc>
        <w:tc>
          <w:tcPr>
            <w:tcW w:w="900" w:type="dxa"/>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p>
        </w:tc>
        <w:tc>
          <w:tcPr>
            <w:tcW w:w="4230" w:type="dxa"/>
            <w:tcBorders>
              <w:right w:val="nil"/>
            </w:tcBorders>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pPr>
            <w:r>
              <w:t>Primary key</w:t>
            </w:r>
          </w:p>
        </w:tc>
      </w:tr>
      <w:tr w:rsidR="000E28AA" w:rsidTr="002D2D90">
        <w:tc>
          <w:tcPr>
            <w:cnfStyle w:val="001000000000" w:firstRow="0" w:lastRow="0" w:firstColumn="1" w:lastColumn="0" w:oddVBand="0" w:evenVBand="0" w:oddHBand="0" w:evenHBand="0" w:firstRowFirstColumn="0" w:firstRowLastColumn="0" w:lastRowFirstColumn="0" w:lastRowLastColumn="0"/>
            <w:tcW w:w="1620" w:type="dxa"/>
            <w:tcBorders>
              <w:left w:val="nil"/>
            </w:tcBorders>
          </w:tcPr>
          <w:p w:rsidR="000E28AA" w:rsidRPr="00B350EB" w:rsidRDefault="000E28AA" w:rsidP="002D2D90">
            <w:pPr>
              <w:pStyle w:val="Tabletext"/>
              <w:rPr>
                <w:b w:val="0"/>
                <w:lang w:val="vi-VN"/>
              </w:rPr>
            </w:pPr>
            <w:r w:rsidRPr="001C0A56">
              <w:rPr>
                <w:b w:val="0"/>
                <w:lang w:val="vi-VN"/>
              </w:rPr>
              <w:lastRenderedPageBreak/>
              <w:t>Description</w:t>
            </w:r>
          </w:p>
        </w:tc>
        <w:tc>
          <w:tcPr>
            <w:tcW w:w="1170" w:type="dxa"/>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pPr>
            <w:r>
              <w:t>Text</w:t>
            </w:r>
          </w:p>
        </w:tc>
        <w:tc>
          <w:tcPr>
            <w:tcW w:w="900" w:type="dxa"/>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p>
        </w:tc>
        <w:tc>
          <w:tcPr>
            <w:tcW w:w="1440" w:type="dxa"/>
            <w:tcBorders>
              <w:right w:val="nil"/>
            </w:tcBorders>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p>
        </w:tc>
        <w:tc>
          <w:tcPr>
            <w:tcW w:w="4230" w:type="dxa"/>
            <w:tcBorders>
              <w:right w:val="nil"/>
            </w:tcBorders>
          </w:tcPr>
          <w:p w:rsidR="000E28AA" w:rsidRPr="001C0A56" w:rsidRDefault="000E28AA" w:rsidP="002D2D90">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0E28AA" w:rsidRDefault="000E28AA" w:rsidP="000E28AA"/>
    <w:p w:rsidR="000E28AA" w:rsidRPr="00416F0B" w:rsidRDefault="000E28AA" w:rsidP="000E28AA">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0E28AA" w:rsidRDefault="000E28AA" w:rsidP="000E28A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role</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[Role]</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ID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[Description]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rsidR="000E28AA" w:rsidRDefault="000E28AA" w:rsidP="000E28AA">
      <w:pPr>
        <w:rPr>
          <w:rFonts w:ascii="Consolas" w:hAnsi="Consolas" w:cs="Consolas"/>
          <w:color w:val="808080"/>
          <w:kern w:val="0"/>
          <w:sz w:val="19"/>
          <w:szCs w:val="19"/>
        </w:rPr>
      </w:pPr>
      <w:r>
        <w:rPr>
          <w:rFonts w:ascii="Consolas" w:hAnsi="Consolas" w:cs="Consolas"/>
          <w:color w:val="808080"/>
          <w:kern w:val="0"/>
          <w:sz w:val="19"/>
          <w:szCs w:val="19"/>
        </w:rPr>
        <w:t>)</w:t>
      </w:r>
    </w:p>
    <w:p w:rsidR="000E28AA" w:rsidRPr="00416F0B" w:rsidRDefault="000E28AA" w:rsidP="000E28AA">
      <w:pPr>
        <w:rPr>
          <w:rStyle w:val="Strong"/>
          <w:i/>
          <w:color w:val="E0CAA3" w:themeColor="background2" w:themeShade="E6"/>
        </w:rPr>
      </w:pPr>
      <w:r w:rsidRPr="00416F0B">
        <w:rPr>
          <w:rStyle w:val="Strong"/>
          <w:i/>
          <w:color w:val="E0CAA3" w:themeColor="background2" w:themeShade="E6"/>
        </w:rPr>
        <w:t xml:space="preserve">Example:  </w:t>
      </w:r>
    </w:p>
    <w:tbl>
      <w:tblPr>
        <w:tblStyle w:val="GridTable1Light-Accent2"/>
        <w:tblW w:w="1267" w:type="pct"/>
        <w:tblInd w:w="2130" w:type="dxa"/>
        <w:tblLayout w:type="fixed"/>
        <w:tblCellMar>
          <w:left w:w="0" w:type="dxa"/>
          <w:right w:w="0" w:type="dxa"/>
        </w:tblCellMar>
        <w:tblLook w:val="04A0" w:firstRow="1" w:lastRow="0" w:firstColumn="1" w:lastColumn="0" w:noHBand="0" w:noVBand="1"/>
      </w:tblPr>
      <w:tblGrid>
        <w:gridCol w:w="1020"/>
        <w:gridCol w:w="1351"/>
      </w:tblGrid>
      <w:tr w:rsidR="000E28AA" w:rsidTr="002D2D90">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020" w:type="dxa"/>
            <w:tcBorders>
              <w:top w:val="nil"/>
              <w:left w:val="nil"/>
            </w:tcBorders>
            <w:vAlign w:val="bottom"/>
          </w:tcPr>
          <w:p w:rsidR="000E28AA" w:rsidRPr="00F5212F" w:rsidRDefault="000E28AA" w:rsidP="002D2D90">
            <w:pPr>
              <w:pStyle w:val="Tabletext"/>
              <w:ind w:left="0"/>
              <w:jc w:val="center"/>
              <w:rPr>
                <w:lang w:val="vi-VN"/>
              </w:rPr>
            </w:pPr>
            <w:r>
              <w:rPr>
                <w:lang w:val="vi-VN"/>
              </w:rPr>
              <w:t>ID</w:t>
            </w:r>
          </w:p>
        </w:tc>
        <w:tc>
          <w:tcPr>
            <w:tcW w:w="1350" w:type="dxa"/>
            <w:tcBorders>
              <w:top w:val="nil"/>
            </w:tcBorders>
            <w:vAlign w:val="bottom"/>
          </w:tcPr>
          <w:p w:rsidR="000E28AA" w:rsidRPr="00F5212F" w:rsidRDefault="000E28AA" w:rsidP="002D2D90">
            <w:pPr>
              <w:pStyle w:val="Tabletext"/>
              <w:jc w:val="center"/>
              <w:cnfStyle w:val="100000000000" w:firstRow="1" w:lastRow="0" w:firstColumn="0" w:lastColumn="0" w:oddVBand="0" w:evenVBand="0" w:oddHBand="0" w:evenHBand="0" w:firstRowFirstColumn="0" w:firstRowLastColumn="0" w:lastRowFirstColumn="0" w:lastRowLastColumn="0"/>
              <w:rPr>
                <w:lang w:val="vi-VN"/>
              </w:rPr>
            </w:pPr>
            <w:r w:rsidRPr="001C0A56">
              <w:rPr>
                <w:lang w:val="vi-VN"/>
              </w:rPr>
              <w:t>Description</w:t>
            </w:r>
          </w:p>
        </w:tc>
      </w:tr>
      <w:tr w:rsidR="000E28AA" w:rsidTr="002D2D90">
        <w:trPr>
          <w:trHeight w:val="345"/>
        </w:trPr>
        <w:tc>
          <w:tcPr>
            <w:cnfStyle w:val="001000000000" w:firstRow="0" w:lastRow="0" w:firstColumn="1" w:lastColumn="0" w:oddVBand="0" w:evenVBand="0" w:oddHBand="0" w:evenHBand="0" w:firstRowFirstColumn="0" w:firstRowLastColumn="0" w:lastRowFirstColumn="0" w:lastRowLastColumn="0"/>
            <w:tcW w:w="1020" w:type="dxa"/>
            <w:tcBorders>
              <w:left w:val="nil"/>
            </w:tcBorders>
          </w:tcPr>
          <w:p w:rsidR="000E28AA" w:rsidRPr="003D0127" w:rsidRDefault="000E28AA" w:rsidP="002D2D90">
            <w:pPr>
              <w:pStyle w:val="Tabletext"/>
              <w:jc w:val="center"/>
              <w:rPr>
                <w:b w:val="0"/>
                <w:sz w:val="18"/>
              </w:rPr>
            </w:pPr>
            <w:r>
              <w:rPr>
                <w:b w:val="0"/>
                <w:sz w:val="18"/>
              </w:rPr>
              <w:t xml:space="preserve">Top </w:t>
            </w:r>
            <w:proofErr w:type="spellStart"/>
            <w:r>
              <w:rPr>
                <w:b w:val="0"/>
                <w:sz w:val="18"/>
              </w:rPr>
              <w:t>Laner</w:t>
            </w:r>
            <w:proofErr w:type="spellEnd"/>
          </w:p>
        </w:tc>
        <w:tc>
          <w:tcPr>
            <w:tcW w:w="1350" w:type="dxa"/>
          </w:tcPr>
          <w:p w:rsidR="000E28AA" w:rsidRPr="003D0127" w:rsidRDefault="000E28AA" w:rsidP="002D2D90">
            <w:pPr>
              <w:pStyle w:val="Tabletext"/>
              <w:jc w:val="center"/>
              <w:cnfStyle w:val="000000000000" w:firstRow="0" w:lastRow="0" w:firstColumn="0" w:lastColumn="0" w:oddVBand="0" w:evenVBand="0" w:oddHBand="0" w:evenHBand="0" w:firstRowFirstColumn="0" w:firstRowLastColumn="0" w:lastRowFirstColumn="0" w:lastRowLastColumn="0"/>
              <w:rPr>
                <w:sz w:val="18"/>
              </w:rPr>
            </w:pPr>
          </w:p>
        </w:tc>
      </w:tr>
      <w:tr w:rsidR="000E28AA" w:rsidTr="002D2D90">
        <w:trPr>
          <w:trHeight w:val="345"/>
        </w:trPr>
        <w:tc>
          <w:tcPr>
            <w:cnfStyle w:val="001000000000" w:firstRow="0" w:lastRow="0" w:firstColumn="1" w:lastColumn="0" w:oddVBand="0" w:evenVBand="0" w:oddHBand="0" w:evenHBand="0" w:firstRowFirstColumn="0" w:firstRowLastColumn="0" w:lastRowFirstColumn="0" w:lastRowLastColumn="0"/>
            <w:tcW w:w="1020" w:type="dxa"/>
            <w:tcBorders>
              <w:left w:val="nil"/>
            </w:tcBorders>
          </w:tcPr>
          <w:p w:rsidR="000E28AA" w:rsidRPr="00E2434B" w:rsidRDefault="000E28AA" w:rsidP="002D2D90">
            <w:pPr>
              <w:pStyle w:val="Tabletext"/>
              <w:jc w:val="center"/>
              <w:rPr>
                <w:b w:val="0"/>
                <w:sz w:val="18"/>
              </w:rPr>
            </w:pPr>
            <w:proofErr w:type="spellStart"/>
            <w:r>
              <w:rPr>
                <w:b w:val="0"/>
                <w:sz w:val="18"/>
              </w:rPr>
              <w:t>Jungler</w:t>
            </w:r>
            <w:proofErr w:type="spellEnd"/>
          </w:p>
        </w:tc>
        <w:tc>
          <w:tcPr>
            <w:tcW w:w="1350" w:type="dxa"/>
          </w:tcPr>
          <w:p w:rsidR="000E28AA" w:rsidRPr="00E2434B" w:rsidRDefault="000E28AA" w:rsidP="002D2D90">
            <w:pPr>
              <w:pStyle w:val="Tabletext"/>
              <w:jc w:val="center"/>
              <w:cnfStyle w:val="000000000000" w:firstRow="0" w:lastRow="0" w:firstColumn="0" w:lastColumn="0" w:oddVBand="0" w:evenVBand="0" w:oddHBand="0" w:evenHBand="0" w:firstRowFirstColumn="0" w:firstRowLastColumn="0" w:lastRowFirstColumn="0" w:lastRowLastColumn="0"/>
              <w:rPr>
                <w:sz w:val="18"/>
              </w:rPr>
            </w:pPr>
          </w:p>
        </w:tc>
      </w:tr>
      <w:tr w:rsidR="000E28AA" w:rsidTr="002D2D90">
        <w:trPr>
          <w:trHeight w:val="345"/>
        </w:trPr>
        <w:tc>
          <w:tcPr>
            <w:cnfStyle w:val="001000000000" w:firstRow="0" w:lastRow="0" w:firstColumn="1" w:lastColumn="0" w:oddVBand="0" w:evenVBand="0" w:oddHBand="0" w:evenHBand="0" w:firstRowFirstColumn="0" w:firstRowLastColumn="0" w:lastRowFirstColumn="0" w:lastRowLastColumn="0"/>
            <w:tcW w:w="1020" w:type="dxa"/>
            <w:tcBorders>
              <w:left w:val="nil"/>
            </w:tcBorders>
          </w:tcPr>
          <w:p w:rsidR="000E28AA" w:rsidRPr="00E2434B" w:rsidRDefault="000E28AA" w:rsidP="002D2D90">
            <w:pPr>
              <w:pStyle w:val="Tabletext"/>
              <w:jc w:val="center"/>
              <w:rPr>
                <w:b w:val="0"/>
                <w:sz w:val="18"/>
              </w:rPr>
            </w:pPr>
            <w:r>
              <w:rPr>
                <w:b w:val="0"/>
                <w:sz w:val="18"/>
              </w:rPr>
              <w:t xml:space="preserve">Mid </w:t>
            </w:r>
            <w:proofErr w:type="spellStart"/>
            <w:r>
              <w:rPr>
                <w:b w:val="0"/>
                <w:sz w:val="18"/>
              </w:rPr>
              <w:t>Laner</w:t>
            </w:r>
            <w:proofErr w:type="spellEnd"/>
          </w:p>
        </w:tc>
        <w:tc>
          <w:tcPr>
            <w:tcW w:w="1350" w:type="dxa"/>
          </w:tcPr>
          <w:p w:rsidR="000E28AA" w:rsidRPr="00E2434B" w:rsidRDefault="000E28AA" w:rsidP="002D2D90">
            <w:pPr>
              <w:pStyle w:val="Tabletext"/>
              <w:jc w:val="center"/>
              <w:cnfStyle w:val="000000000000" w:firstRow="0" w:lastRow="0" w:firstColumn="0" w:lastColumn="0" w:oddVBand="0" w:evenVBand="0" w:oddHBand="0" w:evenHBand="0" w:firstRowFirstColumn="0" w:firstRowLastColumn="0" w:lastRowFirstColumn="0" w:lastRowLastColumn="0"/>
              <w:rPr>
                <w:sz w:val="18"/>
              </w:rPr>
            </w:pPr>
          </w:p>
        </w:tc>
      </w:tr>
      <w:tr w:rsidR="000E28AA" w:rsidTr="002D2D90">
        <w:trPr>
          <w:trHeight w:val="345"/>
        </w:trPr>
        <w:tc>
          <w:tcPr>
            <w:cnfStyle w:val="001000000000" w:firstRow="0" w:lastRow="0" w:firstColumn="1" w:lastColumn="0" w:oddVBand="0" w:evenVBand="0" w:oddHBand="0" w:evenHBand="0" w:firstRowFirstColumn="0" w:firstRowLastColumn="0" w:lastRowFirstColumn="0" w:lastRowLastColumn="0"/>
            <w:tcW w:w="1020" w:type="dxa"/>
            <w:tcBorders>
              <w:left w:val="nil"/>
            </w:tcBorders>
          </w:tcPr>
          <w:p w:rsidR="000E28AA" w:rsidRPr="001C0A56" w:rsidRDefault="000E28AA" w:rsidP="002D2D90">
            <w:pPr>
              <w:pStyle w:val="Tabletext"/>
              <w:jc w:val="center"/>
              <w:rPr>
                <w:b w:val="0"/>
                <w:bCs w:val="0"/>
                <w:sz w:val="18"/>
              </w:rPr>
            </w:pPr>
            <w:r>
              <w:rPr>
                <w:b w:val="0"/>
                <w:bCs w:val="0"/>
                <w:sz w:val="18"/>
              </w:rPr>
              <w:t xml:space="preserve">Bot </w:t>
            </w:r>
            <w:proofErr w:type="spellStart"/>
            <w:r>
              <w:rPr>
                <w:b w:val="0"/>
                <w:bCs w:val="0"/>
                <w:sz w:val="18"/>
              </w:rPr>
              <w:t>Laner</w:t>
            </w:r>
            <w:proofErr w:type="spellEnd"/>
          </w:p>
        </w:tc>
        <w:tc>
          <w:tcPr>
            <w:tcW w:w="1350" w:type="dxa"/>
          </w:tcPr>
          <w:p w:rsidR="000E28AA" w:rsidRDefault="000E28AA" w:rsidP="002D2D90">
            <w:pPr>
              <w:pStyle w:val="Tabletext"/>
              <w:jc w:val="center"/>
              <w:cnfStyle w:val="000000000000" w:firstRow="0" w:lastRow="0" w:firstColumn="0" w:lastColumn="0" w:oddVBand="0" w:evenVBand="0" w:oddHBand="0" w:evenHBand="0" w:firstRowFirstColumn="0" w:firstRowLastColumn="0" w:lastRowFirstColumn="0" w:lastRowLastColumn="0"/>
              <w:rPr>
                <w:sz w:val="18"/>
              </w:rPr>
            </w:pPr>
          </w:p>
        </w:tc>
      </w:tr>
      <w:tr w:rsidR="000E28AA" w:rsidTr="002D2D90">
        <w:trPr>
          <w:trHeight w:val="345"/>
        </w:trPr>
        <w:tc>
          <w:tcPr>
            <w:cnfStyle w:val="001000000000" w:firstRow="0" w:lastRow="0" w:firstColumn="1" w:lastColumn="0" w:oddVBand="0" w:evenVBand="0" w:oddHBand="0" w:evenHBand="0" w:firstRowFirstColumn="0" w:firstRowLastColumn="0" w:lastRowFirstColumn="0" w:lastRowLastColumn="0"/>
            <w:tcW w:w="1020" w:type="dxa"/>
            <w:tcBorders>
              <w:left w:val="nil"/>
            </w:tcBorders>
          </w:tcPr>
          <w:p w:rsidR="000E28AA" w:rsidRPr="001C0A56" w:rsidRDefault="000E28AA" w:rsidP="002D2D90">
            <w:pPr>
              <w:pStyle w:val="Tabletext"/>
              <w:jc w:val="center"/>
              <w:rPr>
                <w:b w:val="0"/>
                <w:bCs w:val="0"/>
                <w:sz w:val="18"/>
              </w:rPr>
            </w:pPr>
            <w:r>
              <w:rPr>
                <w:b w:val="0"/>
                <w:bCs w:val="0"/>
                <w:sz w:val="18"/>
              </w:rPr>
              <w:t>Support</w:t>
            </w:r>
          </w:p>
        </w:tc>
        <w:tc>
          <w:tcPr>
            <w:tcW w:w="1350" w:type="dxa"/>
          </w:tcPr>
          <w:p w:rsidR="000E28AA" w:rsidRDefault="000E28AA" w:rsidP="002D2D90">
            <w:pPr>
              <w:pStyle w:val="Tabletext"/>
              <w:jc w:val="center"/>
              <w:cnfStyle w:val="000000000000" w:firstRow="0" w:lastRow="0" w:firstColumn="0" w:lastColumn="0" w:oddVBand="0" w:evenVBand="0" w:oddHBand="0" w:evenHBand="0" w:firstRowFirstColumn="0" w:firstRowLastColumn="0" w:lastRowFirstColumn="0" w:lastRowLastColumn="0"/>
              <w:rPr>
                <w:sz w:val="18"/>
              </w:rPr>
            </w:pPr>
          </w:p>
        </w:tc>
      </w:tr>
    </w:tbl>
    <w:p w:rsidR="000E28AA" w:rsidRDefault="000E28AA" w:rsidP="000E28AA">
      <w:pPr>
        <w:autoSpaceDE w:val="0"/>
        <w:autoSpaceDN w:val="0"/>
        <w:adjustRightInd w:val="0"/>
        <w:spacing w:after="0"/>
        <w:ind w:left="0" w:right="0"/>
        <w:rPr>
          <w:rFonts w:ascii="Consolas" w:hAnsi="Consolas" w:cs="Consolas"/>
          <w:color w:val="000000"/>
          <w:kern w:val="0"/>
          <w:sz w:val="19"/>
          <w:szCs w:val="19"/>
          <w:highlight w:val="white"/>
        </w:rPr>
      </w:pPr>
    </w:p>
    <w:p w:rsidR="000E28AA" w:rsidRPr="000E28AA" w:rsidRDefault="000E28AA" w:rsidP="000E28AA">
      <w:pPr>
        <w:pStyle w:val="Heading3"/>
        <w:numPr>
          <w:ilvl w:val="0"/>
          <w:numId w:val="26"/>
        </w:numPr>
        <w:tabs>
          <w:tab w:val="num" w:pos="360"/>
        </w:tabs>
        <w:spacing w:before="40" w:after="0"/>
        <w:ind w:left="72" w:firstLine="0"/>
        <w:rPr>
          <w:b/>
        </w:rPr>
      </w:pPr>
      <w:r w:rsidRPr="000E28AA">
        <w:rPr>
          <w:rStyle w:val="Strong"/>
          <w:b w:val="0"/>
        </w:rPr>
        <w:t>Create table match</w:t>
      </w:r>
    </w:p>
    <w:tbl>
      <w:tblPr>
        <w:tblStyle w:val="GridTable1Light-Accent2"/>
        <w:tblW w:w="5000" w:type="pct"/>
        <w:tblCellMar>
          <w:left w:w="0" w:type="dxa"/>
          <w:right w:w="0" w:type="dxa"/>
        </w:tblCellMar>
        <w:tblLook w:val="04A0" w:firstRow="1" w:lastRow="0" w:firstColumn="1" w:lastColumn="0" w:noHBand="0" w:noVBand="1"/>
      </w:tblPr>
      <w:tblGrid>
        <w:gridCol w:w="1800"/>
        <w:gridCol w:w="1710"/>
        <w:gridCol w:w="1170"/>
        <w:gridCol w:w="1080"/>
        <w:gridCol w:w="3600"/>
      </w:tblGrid>
      <w:tr w:rsidR="000E28AA"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rsidR="000E28AA" w:rsidRPr="00FA5598" w:rsidRDefault="000E28AA" w:rsidP="002D2D90">
            <w:pPr>
              <w:pStyle w:val="Tabletext"/>
              <w:rPr>
                <w:lang w:val="vi-VN"/>
              </w:rPr>
            </w:pPr>
            <w:r>
              <w:rPr>
                <w:lang w:val="vi-VN"/>
              </w:rPr>
              <w:t>Column Name</w:t>
            </w:r>
          </w:p>
        </w:tc>
        <w:tc>
          <w:tcPr>
            <w:tcW w:w="1710" w:type="dxa"/>
            <w:tcBorders>
              <w:top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1170" w:type="dxa"/>
            <w:tcBorders>
              <w:top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080" w:type="dxa"/>
            <w:tcBorders>
              <w:top w:val="nil"/>
              <w:right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3600" w:type="dxa"/>
            <w:tcBorders>
              <w:top w:val="nil"/>
              <w:right w:val="nil"/>
            </w:tcBorders>
          </w:tcPr>
          <w:p w:rsidR="000E28AA"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0E28AA" w:rsidRPr="009101C2" w:rsidTr="002D2D9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E28AA" w:rsidRPr="004775DC" w:rsidRDefault="000E28AA" w:rsidP="002D2D90">
            <w:pPr>
              <w:pStyle w:val="Tabletext"/>
              <w:rPr>
                <w:b w:val="0"/>
                <w:sz w:val="19"/>
                <w:szCs w:val="19"/>
              </w:rPr>
            </w:pPr>
            <w:r w:rsidRPr="004775DC">
              <w:rPr>
                <w:b w:val="0"/>
                <w:sz w:val="19"/>
                <w:szCs w:val="19"/>
              </w:rPr>
              <w:t>ID</w:t>
            </w:r>
          </w:p>
        </w:tc>
        <w:tc>
          <w:tcPr>
            <w:tcW w:w="171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Int</w:t>
            </w:r>
            <w:proofErr w:type="spellEnd"/>
          </w:p>
        </w:tc>
        <w:tc>
          <w:tcPr>
            <w:tcW w:w="117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108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60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Primary key</w:t>
            </w:r>
          </w:p>
        </w:tc>
      </w:tr>
      <w:tr w:rsidR="000E28AA" w:rsidRPr="00C467A6" w:rsidTr="002D2D9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E28AA" w:rsidRPr="004775DC" w:rsidRDefault="000E28AA" w:rsidP="002D2D90">
            <w:pPr>
              <w:pStyle w:val="Tabletext"/>
              <w:rPr>
                <w:b w:val="0"/>
                <w:sz w:val="19"/>
                <w:szCs w:val="19"/>
              </w:rPr>
            </w:pPr>
            <w:r w:rsidRPr="004775DC">
              <w:rPr>
                <w:b w:val="0"/>
                <w:sz w:val="19"/>
                <w:szCs w:val="19"/>
              </w:rPr>
              <w:t>Team 1</w:t>
            </w:r>
          </w:p>
        </w:tc>
        <w:tc>
          <w:tcPr>
            <w:tcW w:w="171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Nvarchar</w:t>
            </w:r>
            <w:proofErr w:type="spellEnd"/>
            <w:r w:rsidRPr="004775DC">
              <w:rPr>
                <w:sz w:val="19"/>
                <w:szCs w:val="19"/>
              </w:rPr>
              <w:t>(10)</w:t>
            </w:r>
          </w:p>
        </w:tc>
        <w:tc>
          <w:tcPr>
            <w:tcW w:w="117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108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60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 xml:space="preserve">Not null, FOREIGN KEY(Team1) REFERENCES </w:t>
            </w:r>
            <w:proofErr w:type="spellStart"/>
            <w:r w:rsidRPr="004775DC">
              <w:rPr>
                <w:sz w:val="19"/>
                <w:szCs w:val="19"/>
              </w:rPr>
              <w:t>dbo.Team</w:t>
            </w:r>
            <w:proofErr w:type="spellEnd"/>
            <w:r w:rsidRPr="004775DC">
              <w:rPr>
                <w:sz w:val="19"/>
                <w:szCs w:val="19"/>
              </w:rPr>
              <w:t>(ID)</w:t>
            </w:r>
          </w:p>
        </w:tc>
      </w:tr>
      <w:tr w:rsidR="000E28AA" w:rsidRPr="00363B11" w:rsidTr="002D2D9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E28AA" w:rsidRPr="004775DC" w:rsidRDefault="000E28AA" w:rsidP="002D2D90">
            <w:pPr>
              <w:pStyle w:val="Tabletext"/>
              <w:rPr>
                <w:b w:val="0"/>
                <w:sz w:val="19"/>
                <w:szCs w:val="19"/>
              </w:rPr>
            </w:pPr>
            <w:r w:rsidRPr="004775DC">
              <w:rPr>
                <w:b w:val="0"/>
                <w:sz w:val="19"/>
                <w:szCs w:val="19"/>
              </w:rPr>
              <w:t>Team 2</w:t>
            </w:r>
          </w:p>
        </w:tc>
        <w:tc>
          <w:tcPr>
            <w:tcW w:w="171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Nvarchar</w:t>
            </w:r>
            <w:proofErr w:type="spellEnd"/>
            <w:r w:rsidRPr="004775DC">
              <w:rPr>
                <w:sz w:val="19"/>
                <w:szCs w:val="19"/>
              </w:rPr>
              <w:t>(10)</w:t>
            </w:r>
          </w:p>
        </w:tc>
        <w:tc>
          <w:tcPr>
            <w:tcW w:w="117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108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60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 xml:space="preserve">Not null, FOREIGN KEY(Team2) REFERENCES </w:t>
            </w:r>
            <w:proofErr w:type="spellStart"/>
            <w:r w:rsidRPr="004775DC">
              <w:rPr>
                <w:sz w:val="19"/>
                <w:szCs w:val="19"/>
              </w:rPr>
              <w:t>dbo.Team</w:t>
            </w:r>
            <w:proofErr w:type="spellEnd"/>
            <w:r w:rsidRPr="004775DC">
              <w:rPr>
                <w:sz w:val="19"/>
                <w:szCs w:val="19"/>
              </w:rPr>
              <w:t>(ID),</w:t>
            </w:r>
          </w:p>
        </w:tc>
      </w:tr>
      <w:tr w:rsidR="000E28AA" w:rsidRPr="006F5432" w:rsidTr="002D2D9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E28AA" w:rsidRPr="004775DC" w:rsidRDefault="000E28AA" w:rsidP="002D2D90">
            <w:pPr>
              <w:pStyle w:val="Tabletext"/>
              <w:rPr>
                <w:b w:val="0"/>
                <w:sz w:val="19"/>
                <w:szCs w:val="19"/>
              </w:rPr>
            </w:pPr>
            <w:r w:rsidRPr="004775DC">
              <w:rPr>
                <w:b w:val="0"/>
                <w:sz w:val="19"/>
                <w:szCs w:val="19"/>
              </w:rPr>
              <w:t>Team 1 Result</w:t>
            </w:r>
          </w:p>
        </w:tc>
        <w:tc>
          <w:tcPr>
            <w:tcW w:w="171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Int</w:t>
            </w:r>
            <w:proofErr w:type="spellEnd"/>
          </w:p>
        </w:tc>
        <w:tc>
          <w:tcPr>
            <w:tcW w:w="117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108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60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Not null</w:t>
            </w:r>
          </w:p>
        </w:tc>
      </w:tr>
      <w:tr w:rsidR="000E28AA" w:rsidRPr="003B459A" w:rsidTr="002D2D9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E28AA" w:rsidRPr="004775DC" w:rsidRDefault="000E28AA" w:rsidP="002D2D90">
            <w:pPr>
              <w:pStyle w:val="Tabletext"/>
              <w:rPr>
                <w:b w:val="0"/>
                <w:sz w:val="19"/>
                <w:szCs w:val="19"/>
              </w:rPr>
            </w:pPr>
            <w:r w:rsidRPr="004775DC">
              <w:rPr>
                <w:b w:val="0"/>
                <w:sz w:val="19"/>
                <w:szCs w:val="19"/>
              </w:rPr>
              <w:t>Team 2 Result</w:t>
            </w:r>
          </w:p>
        </w:tc>
        <w:tc>
          <w:tcPr>
            <w:tcW w:w="171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Int</w:t>
            </w:r>
            <w:proofErr w:type="spellEnd"/>
          </w:p>
        </w:tc>
        <w:tc>
          <w:tcPr>
            <w:tcW w:w="117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108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60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Not null</w:t>
            </w:r>
          </w:p>
        </w:tc>
      </w:tr>
      <w:tr w:rsidR="000E28AA" w:rsidRPr="0031763C" w:rsidTr="002D2D9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E28AA" w:rsidRPr="004775DC" w:rsidRDefault="000E28AA" w:rsidP="002D2D90">
            <w:pPr>
              <w:pStyle w:val="Tabletext"/>
              <w:rPr>
                <w:b w:val="0"/>
                <w:sz w:val="19"/>
                <w:szCs w:val="19"/>
              </w:rPr>
            </w:pPr>
            <w:r w:rsidRPr="004775DC">
              <w:rPr>
                <w:b w:val="0"/>
                <w:sz w:val="19"/>
                <w:szCs w:val="19"/>
              </w:rPr>
              <w:t>Date</w:t>
            </w:r>
          </w:p>
        </w:tc>
        <w:tc>
          <w:tcPr>
            <w:tcW w:w="171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Date</w:t>
            </w:r>
          </w:p>
        </w:tc>
        <w:tc>
          <w:tcPr>
            <w:tcW w:w="117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108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p>
        </w:tc>
        <w:tc>
          <w:tcPr>
            <w:tcW w:w="360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r>
      <w:tr w:rsidR="000E28AA" w:rsidTr="002D2D9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E28AA" w:rsidRPr="004775DC" w:rsidRDefault="000E28AA" w:rsidP="002D2D90">
            <w:pPr>
              <w:pStyle w:val="Tabletext"/>
              <w:rPr>
                <w:b w:val="0"/>
                <w:sz w:val="19"/>
                <w:szCs w:val="19"/>
              </w:rPr>
            </w:pPr>
            <w:proofErr w:type="spellStart"/>
            <w:r w:rsidRPr="004775DC">
              <w:rPr>
                <w:b w:val="0"/>
                <w:sz w:val="19"/>
                <w:szCs w:val="19"/>
              </w:rPr>
              <w:t>MatchMVP</w:t>
            </w:r>
            <w:proofErr w:type="spellEnd"/>
          </w:p>
        </w:tc>
        <w:tc>
          <w:tcPr>
            <w:tcW w:w="171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Nvarchar</w:t>
            </w:r>
            <w:proofErr w:type="spellEnd"/>
            <w:r w:rsidRPr="004775DC">
              <w:rPr>
                <w:sz w:val="19"/>
                <w:szCs w:val="19"/>
              </w:rPr>
              <w:t>(15)</w:t>
            </w:r>
          </w:p>
        </w:tc>
        <w:tc>
          <w:tcPr>
            <w:tcW w:w="117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p>
        </w:tc>
        <w:tc>
          <w:tcPr>
            <w:tcW w:w="108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p>
        </w:tc>
        <w:tc>
          <w:tcPr>
            <w:tcW w:w="360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Not null, FOREIGN KEY(</w:t>
            </w:r>
            <w:proofErr w:type="spellStart"/>
            <w:r w:rsidRPr="004775DC">
              <w:rPr>
                <w:sz w:val="19"/>
                <w:szCs w:val="19"/>
              </w:rPr>
              <w:t>MatchMVP</w:t>
            </w:r>
            <w:proofErr w:type="spellEnd"/>
            <w:r w:rsidRPr="004775DC">
              <w:rPr>
                <w:sz w:val="19"/>
                <w:szCs w:val="19"/>
              </w:rPr>
              <w:t xml:space="preserve">) REFERENCES </w:t>
            </w:r>
            <w:proofErr w:type="spellStart"/>
            <w:r w:rsidRPr="004775DC">
              <w:rPr>
                <w:sz w:val="19"/>
                <w:szCs w:val="19"/>
              </w:rPr>
              <w:t>dbo.Player</w:t>
            </w:r>
            <w:proofErr w:type="spellEnd"/>
            <w:r w:rsidRPr="004775DC">
              <w:rPr>
                <w:sz w:val="19"/>
                <w:szCs w:val="19"/>
              </w:rPr>
              <w:t>(ID)</w:t>
            </w:r>
          </w:p>
        </w:tc>
      </w:tr>
    </w:tbl>
    <w:p w:rsidR="000E28AA" w:rsidRDefault="000E28AA" w:rsidP="000E28AA">
      <w:pPr>
        <w:rPr>
          <w:noProof/>
          <w:color w:val="775F55" w:themeColor="text2"/>
          <w:sz w:val="32"/>
          <w:szCs w:val="32"/>
        </w:rPr>
      </w:pPr>
    </w:p>
    <w:p w:rsidR="000E28AA" w:rsidRDefault="000E28AA" w:rsidP="000E28AA">
      <w:pPr>
        <w:rPr>
          <w:rStyle w:val="Strong"/>
          <w:i/>
          <w:color w:val="E0CAA3" w:themeColor="background2" w:themeShade="E6"/>
          <w:lang w:val="vi-VN"/>
        </w:rPr>
      </w:pPr>
    </w:p>
    <w:p w:rsidR="000E28AA" w:rsidRDefault="000E28AA" w:rsidP="000E28AA">
      <w:pPr>
        <w:rPr>
          <w:rStyle w:val="Strong"/>
          <w:i/>
          <w:color w:val="E0CAA3" w:themeColor="background2" w:themeShade="E6"/>
          <w:lang w:val="vi-VN"/>
        </w:rPr>
      </w:pPr>
    </w:p>
    <w:p w:rsidR="000E28AA" w:rsidRDefault="000E28AA" w:rsidP="000E28AA">
      <w:pPr>
        <w:rPr>
          <w:rStyle w:val="Strong"/>
          <w:i/>
          <w:color w:val="E0CAA3" w:themeColor="background2" w:themeShade="E6"/>
          <w:lang w:val="vi-VN"/>
        </w:rPr>
      </w:pPr>
    </w:p>
    <w:p w:rsidR="000E28AA" w:rsidRPr="00416F0B" w:rsidRDefault="000E28AA" w:rsidP="000E28AA">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[Match]</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ab/>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ID </w:t>
      </w:r>
      <w:r>
        <w:rPr>
          <w:rFonts w:ascii="Consolas" w:hAnsi="Consolas" w:cs="Consolas"/>
          <w:color w:val="0000FF"/>
          <w:kern w:val="0"/>
          <w:sz w:val="19"/>
          <w:szCs w:val="19"/>
        </w:rPr>
        <w:t>INT</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Team1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Team2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Team1Result </w:t>
      </w:r>
      <w:r>
        <w:rPr>
          <w:rFonts w:ascii="Consolas" w:hAnsi="Consolas" w:cs="Consolas"/>
          <w:color w:val="0000FF"/>
          <w:kern w:val="0"/>
          <w:sz w:val="19"/>
          <w:szCs w:val="19"/>
        </w:rPr>
        <w:t>INT</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Team2Result </w:t>
      </w:r>
      <w:r>
        <w:rPr>
          <w:rFonts w:ascii="Consolas" w:hAnsi="Consolas" w:cs="Consolas"/>
          <w:color w:val="0000FF"/>
          <w:kern w:val="0"/>
          <w:sz w:val="19"/>
          <w:szCs w:val="19"/>
        </w:rPr>
        <w:t>INT</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[Date] </w:t>
      </w:r>
      <w:r>
        <w:rPr>
          <w:rFonts w:ascii="Consolas" w:hAnsi="Consolas" w:cs="Consolas"/>
          <w:color w:val="0000FF"/>
          <w:kern w:val="0"/>
          <w:sz w:val="19"/>
          <w:szCs w:val="19"/>
        </w:rPr>
        <w:t>DATE</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MatchMVP</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gramEnd"/>
      <w:r>
        <w:rPr>
          <w:rFonts w:ascii="Consolas" w:hAnsi="Consolas" w:cs="Consolas"/>
          <w:color w:val="000000"/>
          <w:kern w:val="0"/>
          <w:sz w:val="19"/>
          <w:szCs w:val="19"/>
        </w:rPr>
        <w:t>Team1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Team</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gramEnd"/>
      <w:r>
        <w:rPr>
          <w:rFonts w:ascii="Consolas" w:hAnsi="Consolas" w:cs="Consolas"/>
          <w:color w:val="000000"/>
          <w:kern w:val="0"/>
          <w:sz w:val="19"/>
          <w:szCs w:val="19"/>
        </w:rPr>
        <w:t>Team2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Team</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MatchMVP</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Player</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rsidR="000E28AA" w:rsidRDefault="000E28AA" w:rsidP="000E28AA">
      <w:pPr>
        <w:rPr>
          <w:rFonts w:ascii="Consolas" w:hAnsi="Consolas" w:cs="Consolas"/>
          <w:color w:val="808080"/>
          <w:kern w:val="0"/>
          <w:sz w:val="19"/>
          <w:szCs w:val="19"/>
        </w:rPr>
      </w:pPr>
      <w:r>
        <w:rPr>
          <w:rFonts w:ascii="Consolas" w:hAnsi="Consolas" w:cs="Consolas"/>
          <w:color w:val="808080"/>
          <w:kern w:val="0"/>
          <w:sz w:val="19"/>
          <w:szCs w:val="19"/>
        </w:rPr>
        <w:t>)</w:t>
      </w:r>
    </w:p>
    <w:p w:rsidR="000E28AA" w:rsidRPr="00715B5D" w:rsidRDefault="000E28AA" w:rsidP="000E28AA">
      <w:pPr>
        <w:rPr>
          <w:b/>
          <w:bCs/>
          <w:i/>
          <w:color w:val="E0CAA3" w:themeColor="background2" w:themeShade="E6"/>
        </w:rPr>
      </w:pPr>
      <w:r w:rsidRPr="00416F0B">
        <w:rPr>
          <w:rStyle w:val="Strong"/>
          <w:i/>
          <w:color w:val="E0CAA3" w:themeColor="background2" w:themeShade="E6"/>
        </w:rPr>
        <w:t xml:space="preserve"> Example:  </w:t>
      </w:r>
    </w:p>
    <w:tbl>
      <w:tblPr>
        <w:tblStyle w:val="GridTable1Light-Accent2"/>
        <w:tblW w:w="4471" w:type="pct"/>
        <w:tblLayout w:type="fixed"/>
        <w:tblCellMar>
          <w:left w:w="0" w:type="dxa"/>
          <w:right w:w="0" w:type="dxa"/>
        </w:tblCellMar>
        <w:tblLook w:val="04A0" w:firstRow="1" w:lastRow="0" w:firstColumn="1" w:lastColumn="0" w:noHBand="0" w:noVBand="1"/>
      </w:tblPr>
      <w:tblGrid>
        <w:gridCol w:w="450"/>
        <w:gridCol w:w="1260"/>
        <w:gridCol w:w="1170"/>
        <w:gridCol w:w="1439"/>
        <w:gridCol w:w="1531"/>
        <w:gridCol w:w="1080"/>
        <w:gridCol w:w="1440"/>
      </w:tblGrid>
      <w:tr w:rsidR="000E28AA" w:rsidTr="002D2D90">
        <w:trPr>
          <w:cnfStyle w:val="100000000000" w:firstRow="1" w:lastRow="0" w:firstColumn="0" w:lastColumn="0" w:oddVBand="0" w:evenVBand="0" w:oddHBand="0" w:evenHBand="0" w:firstRowFirstColumn="0" w:firstRowLastColumn="0" w:lastRowFirstColumn="0" w:lastRowLastColumn="0"/>
          <w:trHeight w:val="450"/>
          <w:tblHeader/>
        </w:trPr>
        <w:tc>
          <w:tcPr>
            <w:cnfStyle w:val="001000000000" w:firstRow="0" w:lastRow="0" w:firstColumn="1" w:lastColumn="0" w:oddVBand="0" w:evenVBand="0" w:oddHBand="0" w:evenHBand="0" w:firstRowFirstColumn="0" w:firstRowLastColumn="0" w:lastRowFirstColumn="0" w:lastRowLastColumn="0"/>
            <w:tcW w:w="450" w:type="dxa"/>
            <w:tcBorders>
              <w:top w:val="nil"/>
              <w:left w:val="nil"/>
            </w:tcBorders>
            <w:vAlign w:val="bottom"/>
          </w:tcPr>
          <w:p w:rsidR="000E28AA" w:rsidRPr="00DF00F3" w:rsidRDefault="000E28AA" w:rsidP="002D2D90">
            <w:pPr>
              <w:pStyle w:val="Tabletext"/>
            </w:pPr>
            <w:r>
              <w:t>ID</w:t>
            </w:r>
          </w:p>
        </w:tc>
        <w:tc>
          <w:tcPr>
            <w:tcW w:w="1260" w:type="dxa"/>
            <w:tcBorders>
              <w:top w:val="nil"/>
            </w:tcBorders>
            <w:vAlign w:val="bottom"/>
          </w:tcPr>
          <w:p w:rsidR="000E28AA" w:rsidRPr="00EE61F7"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Team 1</w:t>
            </w:r>
          </w:p>
        </w:tc>
        <w:tc>
          <w:tcPr>
            <w:tcW w:w="1170" w:type="dxa"/>
            <w:tcBorders>
              <w:top w:val="nil"/>
            </w:tcBorders>
            <w:vAlign w:val="bottom"/>
          </w:tcPr>
          <w:p w:rsidR="000E28AA" w:rsidRPr="00EE61F7"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Team 2</w:t>
            </w:r>
          </w:p>
        </w:tc>
        <w:tc>
          <w:tcPr>
            <w:tcW w:w="1439" w:type="dxa"/>
            <w:tcBorders>
              <w:top w:val="nil"/>
              <w:right w:val="nil"/>
            </w:tcBorders>
            <w:vAlign w:val="bottom"/>
          </w:tcPr>
          <w:p w:rsidR="000E28AA" w:rsidRPr="00EE61F7"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Team 1 result</w:t>
            </w:r>
          </w:p>
        </w:tc>
        <w:tc>
          <w:tcPr>
            <w:tcW w:w="1531" w:type="dxa"/>
            <w:tcBorders>
              <w:top w:val="nil"/>
            </w:tcBorders>
          </w:tcPr>
          <w:p w:rsidR="000E28AA" w:rsidRPr="00EE61F7"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Team 2 result</w:t>
            </w:r>
          </w:p>
        </w:tc>
        <w:tc>
          <w:tcPr>
            <w:tcW w:w="1080" w:type="dxa"/>
            <w:tcBorders>
              <w:top w:val="nil"/>
              <w:right w:val="nil"/>
            </w:tcBorders>
          </w:tcPr>
          <w:p w:rsidR="000E28AA" w:rsidRPr="00EE61F7"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Date</w:t>
            </w:r>
          </w:p>
        </w:tc>
        <w:tc>
          <w:tcPr>
            <w:tcW w:w="1440" w:type="dxa"/>
            <w:tcBorders>
              <w:top w:val="nil"/>
              <w:right w:val="nil"/>
            </w:tcBorders>
          </w:tcPr>
          <w:p w:rsidR="000E28AA" w:rsidRPr="00EE61F7"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Match MVP</w:t>
            </w:r>
          </w:p>
        </w:tc>
      </w:tr>
      <w:tr w:rsidR="000E28AA" w:rsidTr="002D2D90">
        <w:tc>
          <w:tcPr>
            <w:cnfStyle w:val="001000000000" w:firstRow="0" w:lastRow="0" w:firstColumn="1" w:lastColumn="0" w:oddVBand="0" w:evenVBand="0" w:oddHBand="0" w:evenHBand="0" w:firstRowFirstColumn="0" w:firstRowLastColumn="0" w:lastRowFirstColumn="0" w:lastRowLastColumn="0"/>
            <w:tcW w:w="450" w:type="dxa"/>
            <w:tcBorders>
              <w:left w:val="nil"/>
            </w:tcBorders>
            <w:vAlign w:val="bottom"/>
          </w:tcPr>
          <w:p w:rsidR="000E28AA" w:rsidRPr="00DF00F3" w:rsidRDefault="000E28AA" w:rsidP="002D2D90">
            <w:pPr>
              <w:pStyle w:val="Tabletext"/>
              <w:rPr>
                <w:b w:val="0"/>
                <w:sz w:val="20"/>
                <w:szCs w:val="20"/>
              </w:rPr>
            </w:pPr>
            <w:r w:rsidRPr="00DF00F3">
              <w:rPr>
                <w:rFonts w:ascii="Calibri" w:hAnsi="Calibri" w:cs="Calibri"/>
                <w:color w:val="000000"/>
                <w:sz w:val="20"/>
                <w:szCs w:val="20"/>
              </w:rPr>
              <w:t>1</w:t>
            </w:r>
          </w:p>
        </w:tc>
        <w:tc>
          <w:tcPr>
            <w:tcW w:w="1260" w:type="dxa"/>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KT</w:t>
            </w:r>
          </w:p>
        </w:tc>
        <w:tc>
          <w:tcPr>
            <w:tcW w:w="1170" w:type="dxa"/>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T1</w:t>
            </w:r>
          </w:p>
        </w:tc>
        <w:tc>
          <w:tcPr>
            <w:tcW w:w="1439" w:type="dxa"/>
            <w:tcBorders>
              <w:right w:val="nil"/>
            </w:tcBorders>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0</w:t>
            </w:r>
          </w:p>
        </w:tc>
        <w:tc>
          <w:tcPr>
            <w:tcW w:w="1531" w:type="dxa"/>
            <w:vAlign w:val="bottom"/>
          </w:tcPr>
          <w:p w:rsidR="000E28AA" w:rsidRPr="00DF00F3" w:rsidRDefault="000E28AA" w:rsidP="002D2D90">
            <w:pPr>
              <w:pStyle w:val="Tabletext"/>
              <w:ind w:left="0"/>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2</w:t>
            </w:r>
          </w:p>
        </w:tc>
        <w:tc>
          <w:tcPr>
            <w:tcW w:w="1080" w:type="dxa"/>
            <w:tcBorders>
              <w:right w:val="nil"/>
            </w:tcBorders>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1/9/2021</w:t>
            </w:r>
          </w:p>
        </w:tc>
        <w:tc>
          <w:tcPr>
            <w:tcW w:w="1440" w:type="dxa"/>
            <w:tcBorders>
              <w:right w:val="nil"/>
            </w:tcBorders>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F00F3">
              <w:rPr>
                <w:rFonts w:ascii="Calibri" w:hAnsi="Calibri" w:cs="Calibri"/>
                <w:color w:val="000000"/>
                <w:sz w:val="20"/>
                <w:szCs w:val="20"/>
              </w:rPr>
              <w:t>Hoit</w:t>
            </w:r>
            <w:proofErr w:type="spellEnd"/>
          </w:p>
        </w:tc>
      </w:tr>
      <w:tr w:rsidR="000E28AA" w:rsidTr="002D2D90">
        <w:tc>
          <w:tcPr>
            <w:cnfStyle w:val="001000000000" w:firstRow="0" w:lastRow="0" w:firstColumn="1" w:lastColumn="0" w:oddVBand="0" w:evenVBand="0" w:oddHBand="0" w:evenHBand="0" w:firstRowFirstColumn="0" w:firstRowLastColumn="0" w:lastRowFirstColumn="0" w:lastRowLastColumn="0"/>
            <w:tcW w:w="450" w:type="dxa"/>
            <w:tcBorders>
              <w:left w:val="nil"/>
            </w:tcBorders>
            <w:vAlign w:val="bottom"/>
          </w:tcPr>
          <w:p w:rsidR="000E28AA" w:rsidRPr="00DF00F3" w:rsidRDefault="000E28AA" w:rsidP="002D2D90">
            <w:pPr>
              <w:pStyle w:val="Tabletext"/>
              <w:rPr>
                <w:b w:val="0"/>
                <w:sz w:val="20"/>
                <w:szCs w:val="20"/>
              </w:rPr>
            </w:pPr>
            <w:r w:rsidRPr="00DF00F3">
              <w:rPr>
                <w:b w:val="0"/>
                <w:sz w:val="20"/>
                <w:szCs w:val="20"/>
              </w:rPr>
              <w:t>2</w:t>
            </w:r>
          </w:p>
        </w:tc>
        <w:tc>
          <w:tcPr>
            <w:tcW w:w="1260" w:type="dxa"/>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NS</w:t>
            </w:r>
          </w:p>
        </w:tc>
        <w:tc>
          <w:tcPr>
            <w:tcW w:w="1170" w:type="dxa"/>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DRX</w:t>
            </w:r>
          </w:p>
        </w:tc>
        <w:tc>
          <w:tcPr>
            <w:tcW w:w="1439" w:type="dxa"/>
            <w:tcBorders>
              <w:right w:val="nil"/>
            </w:tcBorders>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1</w:t>
            </w:r>
          </w:p>
        </w:tc>
        <w:tc>
          <w:tcPr>
            <w:tcW w:w="1531" w:type="dxa"/>
            <w:vAlign w:val="bottom"/>
          </w:tcPr>
          <w:p w:rsidR="000E28AA" w:rsidRPr="00DF00F3" w:rsidRDefault="000E28AA" w:rsidP="002D2D90">
            <w:pPr>
              <w:pStyle w:val="Tabletext"/>
              <w:ind w:left="0"/>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2</w:t>
            </w:r>
          </w:p>
        </w:tc>
        <w:tc>
          <w:tcPr>
            <w:tcW w:w="1080" w:type="dxa"/>
            <w:tcBorders>
              <w:right w:val="nil"/>
            </w:tcBorders>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1/7/2021</w:t>
            </w:r>
          </w:p>
        </w:tc>
        <w:tc>
          <w:tcPr>
            <w:tcW w:w="1440" w:type="dxa"/>
            <w:tcBorders>
              <w:right w:val="nil"/>
            </w:tcBorders>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Effort</w:t>
            </w:r>
          </w:p>
        </w:tc>
      </w:tr>
      <w:tr w:rsidR="000E28AA" w:rsidTr="002D2D90">
        <w:tc>
          <w:tcPr>
            <w:cnfStyle w:val="001000000000" w:firstRow="0" w:lastRow="0" w:firstColumn="1" w:lastColumn="0" w:oddVBand="0" w:evenVBand="0" w:oddHBand="0" w:evenHBand="0" w:firstRowFirstColumn="0" w:firstRowLastColumn="0" w:lastRowFirstColumn="0" w:lastRowLastColumn="0"/>
            <w:tcW w:w="450" w:type="dxa"/>
            <w:tcBorders>
              <w:left w:val="nil"/>
            </w:tcBorders>
          </w:tcPr>
          <w:p w:rsidR="000E28AA" w:rsidRPr="00DF00F3" w:rsidRDefault="000E28AA" w:rsidP="002D2D90">
            <w:pPr>
              <w:pStyle w:val="Tabletext"/>
              <w:rPr>
                <w:b w:val="0"/>
                <w:sz w:val="20"/>
                <w:szCs w:val="20"/>
              </w:rPr>
            </w:pPr>
            <w:r w:rsidRPr="00DF00F3">
              <w:rPr>
                <w:b w:val="0"/>
                <w:sz w:val="20"/>
                <w:szCs w:val="20"/>
              </w:rPr>
              <w:t>3</w:t>
            </w:r>
          </w:p>
        </w:tc>
        <w:tc>
          <w:tcPr>
            <w:tcW w:w="1260" w:type="dxa"/>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HLE</w:t>
            </w:r>
          </w:p>
        </w:tc>
        <w:tc>
          <w:tcPr>
            <w:tcW w:w="1170" w:type="dxa"/>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NS</w:t>
            </w:r>
          </w:p>
        </w:tc>
        <w:tc>
          <w:tcPr>
            <w:tcW w:w="1439" w:type="dxa"/>
            <w:tcBorders>
              <w:right w:val="nil"/>
            </w:tcBorders>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1</w:t>
            </w:r>
          </w:p>
        </w:tc>
        <w:tc>
          <w:tcPr>
            <w:tcW w:w="1531" w:type="dxa"/>
            <w:vAlign w:val="bottom"/>
          </w:tcPr>
          <w:p w:rsidR="000E28AA" w:rsidRPr="00DF00F3" w:rsidRDefault="000E28AA" w:rsidP="002D2D90">
            <w:pPr>
              <w:pStyle w:val="Tabletext"/>
              <w:ind w:left="0"/>
              <w:cnfStyle w:val="000000000000" w:firstRow="0" w:lastRow="0" w:firstColumn="0" w:lastColumn="0" w:oddVBand="0" w:evenVBand="0" w:oddHBand="0" w:evenHBand="0" w:firstRowFirstColumn="0" w:firstRowLastColumn="0" w:lastRowFirstColumn="0" w:lastRowLastColumn="0"/>
              <w:rPr>
                <w:sz w:val="20"/>
                <w:szCs w:val="20"/>
                <w:lang w:val="vi-VN"/>
              </w:rPr>
            </w:pPr>
            <w:r w:rsidRPr="00DF00F3">
              <w:rPr>
                <w:rFonts w:ascii="Calibri" w:hAnsi="Calibri" w:cs="Calibri"/>
                <w:color w:val="000000"/>
                <w:sz w:val="20"/>
                <w:szCs w:val="20"/>
              </w:rPr>
              <w:t>2</w:t>
            </w:r>
          </w:p>
        </w:tc>
        <w:tc>
          <w:tcPr>
            <w:tcW w:w="1080" w:type="dxa"/>
            <w:tcBorders>
              <w:right w:val="nil"/>
            </w:tcBorders>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1/5/2021</w:t>
            </w:r>
          </w:p>
        </w:tc>
        <w:tc>
          <w:tcPr>
            <w:tcW w:w="1440" w:type="dxa"/>
            <w:tcBorders>
              <w:right w:val="nil"/>
            </w:tcBorders>
            <w:vAlign w:val="bottom"/>
          </w:tcPr>
          <w:p w:rsidR="000E28AA" w:rsidRPr="00DF00F3"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F00F3">
              <w:rPr>
                <w:rFonts w:ascii="Calibri" w:hAnsi="Calibri" w:cs="Calibri"/>
                <w:color w:val="000000"/>
                <w:sz w:val="20"/>
                <w:szCs w:val="20"/>
              </w:rPr>
              <w:t>Dove</w:t>
            </w:r>
          </w:p>
        </w:tc>
      </w:tr>
    </w:tbl>
    <w:p w:rsidR="000E28AA" w:rsidRDefault="000E28AA" w:rsidP="000E28AA">
      <w:pPr>
        <w:ind w:left="0"/>
        <w:rPr>
          <w:noProof/>
          <w:color w:val="775F55" w:themeColor="text2"/>
          <w:sz w:val="32"/>
          <w:szCs w:val="32"/>
        </w:rPr>
      </w:pPr>
    </w:p>
    <w:p w:rsidR="000E28AA" w:rsidRPr="000E28AA" w:rsidRDefault="000E28AA" w:rsidP="000E28AA">
      <w:pPr>
        <w:pStyle w:val="Heading3"/>
        <w:numPr>
          <w:ilvl w:val="0"/>
          <w:numId w:val="26"/>
        </w:numPr>
        <w:tabs>
          <w:tab w:val="num" w:pos="360"/>
        </w:tabs>
        <w:spacing w:before="40" w:after="0"/>
        <w:ind w:left="72" w:firstLine="0"/>
        <w:rPr>
          <w:noProof/>
        </w:rPr>
      </w:pPr>
      <w:r w:rsidRPr="000E28AA">
        <w:rPr>
          <w:noProof/>
        </w:rPr>
        <w:t>Create TABLE team</w:t>
      </w:r>
    </w:p>
    <w:tbl>
      <w:tblPr>
        <w:tblStyle w:val="GridTable1Light-Accent2"/>
        <w:tblW w:w="5000" w:type="pct"/>
        <w:tblCellMar>
          <w:left w:w="0" w:type="dxa"/>
          <w:right w:w="0" w:type="dxa"/>
        </w:tblCellMar>
        <w:tblLook w:val="04A0" w:firstRow="1" w:lastRow="0" w:firstColumn="1" w:lastColumn="0" w:noHBand="0" w:noVBand="1"/>
      </w:tblPr>
      <w:tblGrid>
        <w:gridCol w:w="1529"/>
        <w:gridCol w:w="1413"/>
        <w:gridCol w:w="891"/>
        <w:gridCol w:w="1637"/>
        <w:gridCol w:w="3890"/>
      </w:tblGrid>
      <w:tr w:rsidR="000E28AA"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9" w:type="dxa"/>
            <w:tcBorders>
              <w:top w:val="nil"/>
              <w:left w:val="nil"/>
            </w:tcBorders>
            <w:vAlign w:val="bottom"/>
          </w:tcPr>
          <w:p w:rsidR="000E28AA" w:rsidRPr="00FA5598" w:rsidRDefault="000E28AA" w:rsidP="002D2D90">
            <w:pPr>
              <w:pStyle w:val="Tabletext"/>
              <w:rPr>
                <w:lang w:val="vi-VN"/>
              </w:rPr>
            </w:pPr>
            <w:r>
              <w:rPr>
                <w:lang w:val="vi-VN"/>
              </w:rPr>
              <w:t>Column Name</w:t>
            </w:r>
          </w:p>
        </w:tc>
        <w:tc>
          <w:tcPr>
            <w:tcW w:w="1413" w:type="dxa"/>
            <w:tcBorders>
              <w:top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891" w:type="dxa"/>
            <w:tcBorders>
              <w:top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637" w:type="dxa"/>
            <w:tcBorders>
              <w:top w:val="nil"/>
              <w:right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3890" w:type="dxa"/>
            <w:tcBorders>
              <w:top w:val="nil"/>
              <w:right w:val="nil"/>
            </w:tcBorders>
          </w:tcPr>
          <w:p w:rsidR="000E28AA"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0E28AA" w:rsidRPr="009101C2" w:rsidTr="002D2D90">
        <w:tc>
          <w:tcPr>
            <w:cnfStyle w:val="001000000000" w:firstRow="0" w:lastRow="0" w:firstColumn="1" w:lastColumn="0" w:oddVBand="0" w:evenVBand="0" w:oddHBand="0" w:evenHBand="0" w:firstRowFirstColumn="0" w:firstRowLastColumn="0" w:lastRowFirstColumn="0" w:lastRowLastColumn="0"/>
            <w:tcW w:w="1529" w:type="dxa"/>
            <w:tcBorders>
              <w:left w:val="nil"/>
            </w:tcBorders>
          </w:tcPr>
          <w:p w:rsidR="000E28AA" w:rsidRPr="00D06B39" w:rsidRDefault="000E28AA" w:rsidP="002D2D90">
            <w:pPr>
              <w:pStyle w:val="Tabletext"/>
              <w:rPr>
                <w:b w:val="0"/>
              </w:rPr>
            </w:pPr>
            <w:r>
              <w:rPr>
                <w:b w:val="0"/>
              </w:rPr>
              <w:t>ID</w:t>
            </w:r>
          </w:p>
        </w:tc>
        <w:tc>
          <w:tcPr>
            <w:tcW w:w="1413" w:type="dxa"/>
          </w:tcPr>
          <w:p w:rsidR="000E28AA" w:rsidRDefault="000E28AA" w:rsidP="002D2D90">
            <w:pPr>
              <w:pStyle w:val="Tabletext"/>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(10)</w:t>
            </w:r>
          </w:p>
        </w:tc>
        <w:tc>
          <w:tcPr>
            <w:tcW w:w="891" w:type="dxa"/>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p>
        </w:tc>
        <w:tc>
          <w:tcPr>
            <w:tcW w:w="1637" w:type="dxa"/>
            <w:tcBorders>
              <w:right w:val="nil"/>
            </w:tcBorders>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p>
        </w:tc>
        <w:tc>
          <w:tcPr>
            <w:tcW w:w="3890" w:type="dxa"/>
            <w:tcBorders>
              <w:right w:val="nil"/>
            </w:tcBorders>
          </w:tcPr>
          <w:p w:rsidR="000E28A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t>Primary key</w:t>
            </w:r>
          </w:p>
        </w:tc>
      </w:tr>
      <w:tr w:rsidR="000E28AA" w:rsidRPr="009101C2" w:rsidTr="002D2D90">
        <w:tc>
          <w:tcPr>
            <w:cnfStyle w:val="001000000000" w:firstRow="0" w:lastRow="0" w:firstColumn="1" w:lastColumn="0" w:oddVBand="0" w:evenVBand="0" w:oddHBand="0" w:evenHBand="0" w:firstRowFirstColumn="0" w:firstRowLastColumn="0" w:lastRowFirstColumn="0" w:lastRowLastColumn="0"/>
            <w:tcW w:w="1529" w:type="dxa"/>
            <w:tcBorders>
              <w:left w:val="nil"/>
            </w:tcBorders>
          </w:tcPr>
          <w:p w:rsidR="000E28AA" w:rsidRPr="00DE4E5D" w:rsidRDefault="000E28AA" w:rsidP="002D2D90">
            <w:pPr>
              <w:pStyle w:val="Tabletext"/>
              <w:rPr>
                <w:b w:val="0"/>
              </w:rPr>
            </w:pPr>
            <w:r>
              <w:rPr>
                <w:b w:val="0"/>
              </w:rPr>
              <w:t>Coach</w:t>
            </w:r>
          </w:p>
        </w:tc>
        <w:tc>
          <w:tcPr>
            <w:tcW w:w="1413" w:type="dxa"/>
          </w:tcPr>
          <w:p w:rsidR="000E28AA" w:rsidRPr="00DE4E5D" w:rsidRDefault="000E28AA" w:rsidP="002D2D90">
            <w:pPr>
              <w:pStyle w:val="Tabletext"/>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(10)</w:t>
            </w:r>
          </w:p>
        </w:tc>
        <w:tc>
          <w:tcPr>
            <w:tcW w:w="891" w:type="dxa"/>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p>
        </w:tc>
        <w:tc>
          <w:tcPr>
            <w:tcW w:w="1637" w:type="dxa"/>
            <w:tcBorders>
              <w:right w:val="nil"/>
            </w:tcBorders>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p>
        </w:tc>
        <w:tc>
          <w:tcPr>
            <w:tcW w:w="3890" w:type="dxa"/>
            <w:tcBorders>
              <w:right w:val="nil"/>
            </w:tcBorders>
          </w:tcPr>
          <w:p w:rsidR="000E28AA" w:rsidRPr="00DE4E5D" w:rsidRDefault="000E28AA" w:rsidP="002D2D90">
            <w:pPr>
              <w:pStyle w:val="Tabletext"/>
              <w:cnfStyle w:val="000000000000" w:firstRow="0" w:lastRow="0" w:firstColumn="0" w:lastColumn="0" w:oddVBand="0" w:evenVBand="0" w:oddHBand="0" w:evenHBand="0" w:firstRowFirstColumn="0" w:firstRowLastColumn="0" w:lastRowFirstColumn="0" w:lastRowLastColumn="0"/>
            </w:pPr>
            <w:r>
              <w:t>Not null</w:t>
            </w:r>
          </w:p>
        </w:tc>
      </w:tr>
    </w:tbl>
    <w:p w:rsidR="000E28AA" w:rsidRDefault="000E28AA" w:rsidP="000E28AA"/>
    <w:p w:rsidR="000E28AA" w:rsidRPr="00416F0B" w:rsidRDefault="000E28AA" w:rsidP="000E28AA">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0E28AA" w:rsidRDefault="000E28AA" w:rsidP="000E28A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manager team</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Team</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ID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Coach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rsidR="000E28AA" w:rsidRDefault="000E28AA" w:rsidP="000E28AA">
      <w:pPr>
        <w:rPr>
          <w:rFonts w:ascii="Consolas" w:hAnsi="Consolas" w:cs="Consolas"/>
          <w:color w:val="808080"/>
          <w:kern w:val="0"/>
          <w:sz w:val="19"/>
          <w:szCs w:val="19"/>
        </w:rPr>
      </w:pPr>
      <w:r>
        <w:rPr>
          <w:rFonts w:ascii="Consolas" w:hAnsi="Consolas" w:cs="Consolas"/>
          <w:color w:val="808080"/>
          <w:kern w:val="0"/>
          <w:sz w:val="19"/>
          <w:szCs w:val="19"/>
        </w:rPr>
        <w:t>)</w:t>
      </w:r>
    </w:p>
    <w:p w:rsidR="000E28AA" w:rsidRPr="00416F0B" w:rsidRDefault="000E28AA" w:rsidP="000E28AA">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2598" w:type="pct"/>
        <w:tblInd w:w="1750" w:type="dxa"/>
        <w:tblCellMar>
          <w:left w:w="0" w:type="dxa"/>
          <w:right w:w="0" w:type="dxa"/>
        </w:tblCellMar>
        <w:tblLook w:val="04A0" w:firstRow="1" w:lastRow="0" w:firstColumn="1" w:lastColumn="0" w:noHBand="0" w:noVBand="1"/>
      </w:tblPr>
      <w:tblGrid>
        <w:gridCol w:w="2611"/>
        <w:gridCol w:w="2250"/>
      </w:tblGrid>
      <w:tr w:rsidR="000E28AA"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11" w:type="dxa"/>
            <w:tcBorders>
              <w:top w:val="nil"/>
              <w:left w:val="nil"/>
            </w:tcBorders>
            <w:vAlign w:val="bottom"/>
          </w:tcPr>
          <w:p w:rsidR="000E28AA" w:rsidRPr="00CE1E71" w:rsidRDefault="000E28AA" w:rsidP="002D2D90">
            <w:pPr>
              <w:pStyle w:val="Tabletext"/>
            </w:pPr>
            <w:r>
              <w:t>ID</w:t>
            </w:r>
          </w:p>
        </w:tc>
        <w:tc>
          <w:tcPr>
            <w:tcW w:w="2250" w:type="dxa"/>
            <w:tcBorders>
              <w:top w:val="nil"/>
            </w:tcBorders>
            <w:vAlign w:val="bottom"/>
          </w:tcPr>
          <w:p w:rsidR="000E28AA" w:rsidRPr="00CE1E71"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Coach</w:t>
            </w:r>
          </w:p>
        </w:tc>
      </w:tr>
      <w:tr w:rsidR="000E28AA" w:rsidTr="002D2D90">
        <w:tc>
          <w:tcPr>
            <w:cnfStyle w:val="001000000000" w:firstRow="0" w:lastRow="0" w:firstColumn="1" w:lastColumn="0" w:oddVBand="0" w:evenVBand="0" w:oddHBand="0" w:evenHBand="0" w:firstRowFirstColumn="0" w:firstRowLastColumn="0" w:lastRowFirstColumn="0" w:lastRowLastColumn="0"/>
            <w:tcW w:w="2611" w:type="dxa"/>
            <w:tcBorders>
              <w:left w:val="nil"/>
            </w:tcBorders>
            <w:vAlign w:val="bottom"/>
          </w:tcPr>
          <w:p w:rsidR="000E28AA" w:rsidRPr="00D06B39" w:rsidRDefault="000E28AA" w:rsidP="002D2D90">
            <w:pPr>
              <w:pStyle w:val="Tabletext"/>
              <w:rPr>
                <w:b w:val="0"/>
              </w:rPr>
            </w:pPr>
            <w:r>
              <w:rPr>
                <w:rFonts w:ascii="Calibri" w:hAnsi="Calibri" w:cs="Calibri"/>
                <w:color w:val="000000"/>
              </w:rPr>
              <w:t>AF</w:t>
            </w:r>
          </w:p>
        </w:tc>
        <w:tc>
          <w:tcPr>
            <w:tcW w:w="2250" w:type="dxa"/>
            <w:vAlign w:val="bottom"/>
          </w:tcPr>
          <w:p w:rsidR="000E28A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8571</w:t>
            </w:r>
          </w:p>
        </w:tc>
      </w:tr>
      <w:tr w:rsidR="000E28AA" w:rsidRPr="00DE4E5D" w:rsidTr="002D2D90">
        <w:tc>
          <w:tcPr>
            <w:cnfStyle w:val="001000000000" w:firstRow="0" w:lastRow="0" w:firstColumn="1" w:lastColumn="0" w:oddVBand="0" w:evenVBand="0" w:oddHBand="0" w:evenHBand="0" w:firstRowFirstColumn="0" w:firstRowLastColumn="0" w:lastRowFirstColumn="0" w:lastRowLastColumn="0"/>
            <w:tcW w:w="2611" w:type="dxa"/>
            <w:tcBorders>
              <w:left w:val="nil"/>
            </w:tcBorders>
            <w:vAlign w:val="bottom"/>
          </w:tcPr>
          <w:p w:rsidR="000E28AA" w:rsidRPr="00DE4E5D" w:rsidRDefault="000E28AA" w:rsidP="002D2D90">
            <w:pPr>
              <w:pStyle w:val="Tabletext"/>
              <w:rPr>
                <w:b w:val="0"/>
              </w:rPr>
            </w:pPr>
            <w:r>
              <w:rPr>
                <w:rFonts w:ascii="Calibri" w:hAnsi="Calibri" w:cs="Calibri"/>
                <w:color w:val="000000"/>
              </w:rPr>
              <w:t>BRO</w:t>
            </w:r>
          </w:p>
        </w:tc>
        <w:tc>
          <w:tcPr>
            <w:tcW w:w="2250" w:type="dxa"/>
            <w:vAlign w:val="bottom"/>
          </w:tcPr>
          <w:p w:rsidR="000E28AA" w:rsidRPr="00DE4E5D"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55141</w:t>
            </w:r>
          </w:p>
        </w:tc>
      </w:tr>
      <w:tr w:rsidR="000E28AA" w:rsidRPr="00510CD6" w:rsidTr="002D2D90">
        <w:tc>
          <w:tcPr>
            <w:cnfStyle w:val="001000000000" w:firstRow="0" w:lastRow="0" w:firstColumn="1" w:lastColumn="0" w:oddVBand="0" w:evenVBand="0" w:oddHBand="0" w:evenHBand="0" w:firstRowFirstColumn="0" w:firstRowLastColumn="0" w:lastRowFirstColumn="0" w:lastRowLastColumn="0"/>
            <w:tcW w:w="2611" w:type="dxa"/>
            <w:tcBorders>
              <w:left w:val="nil"/>
            </w:tcBorders>
            <w:vAlign w:val="bottom"/>
          </w:tcPr>
          <w:p w:rsidR="000E28AA" w:rsidRPr="00E15AEF" w:rsidRDefault="000E28AA" w:rsidP="002D2D90">
            <w:pPr>
              <w:pStyle w:val="Tabletext"/>
              <w:rPr>
                <w:b w:val="0"/>
              </w:rPr>
            </w:pPr>
            <w:r>
              <w:rPr>
                <w:rFonts w:ascii="Calibri" w:hAnsi="Calibri" w:cs="Calibri"/>
                <w:color w:val="000000"/>
              </w:rPr>
              <w:t>DRX</w:t>
            </w:r>
          </w:p>
        </w:tc>
        <w:tc>
          <w:tcPr>
            <w:tcW w:w="2250" w:type="dxa"/>
            <w:vAlign w:val="bottom"/>
          </w:tcPr>
          <w:p w:rsidR="000E28AA" w:rsidRPr="00510CD6"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87469</w:t>
            </w:r>
          </w:p>
        </w:tc>
      </w:tr>
    </w:tbl>
    <w:p w:rsidR="000E28AA" w:rsidRDefault="000E28AA" w:rsidP="000E28AA"/>
    <w:p w:rsidR="000E28AA" w:rsidRDefault="000E28AA" w:rsidP="000E28AA">
      <w:pPr>
        <w:pStyle w:val="Heading3"/>
        <w:numPr>
          <w:ilvl w:val="0"/>
          <w:numId w:val="26"/>
        </w:numPr>
        <w:tabs>
          <w:tab w:val="num" w:pos="360"/>
        </w:tabs>
        <w:spacing w:before="40" w:after="0"/>
        <w:ind w:left="72" w:firstLine="0"/>
      </w:pPr>
      <w:r>
        <w:lastRenderedPageBreak/>
        <w:t>create table oganize</w:t>
      </w:r>
    </w:p>
    <w:tbl>
      <w:tblPr>
        <w:tblStyle w:val="GridTable1Light-Accent2"/>
        <w:tblW w:w="5000" w:type="pct"/>
        <w:tblCellMar>
          <w:left w:w="0" w:type="dxa"/>
          <w:right w:w="0" w:type="dxa"/>
        </w:tblCellMar>
        <w:tblLook w:val="04A0" w:firstRow="1" w:lastRow="0" w:firstColumn="1" w:lastColumn="0" w:noHBand="0" w:noVBand="1"/>
      </w:tblPr>
      <w:tblGrid>
        <w:gridCol w:w="1800"/>
        <w:gridCol w:w="1710"/>
        <w:gridCol w:w="990"/>
        <w:gridCol w:w="900"/>
        <w:gridCol w:w="3960"/>
      </w:tblGrid>
      <w:tr w:rsidR="000E28AA"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Borders>
              <w:top w:val="nil"/>
              <w:left w:val="nil"/>
            </w:tcBorders>
            <w:vAlign w:val="bottom"/>
          </w:tcPr>
          <w:p w:rsidR="000E28AA" w:rsidRPr="00FA5598" w:rsidRDefault="000E28AA" w:rsidP="002D2D90">
            <w:pPr>
              <w:pStyle w:val="Tabletext"/>
              <w:rPr>
                <w:lang w:val="vi-VN"/>
              </w:rPr>
            </w:pPr>
            <w:r>
              <w:rPr>
                <w:lang w:val="vi-VN"/>
              </w:rPr>
              <w:t>Column Name</w:t>
            </w:r>
          </w:p>
        </w:tc>
        <w:tc>
          <w:tcPr>
            <w:tcW w:w="1710" w:type="dxa"/>
            <w:tcBorders>
              <w:top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990" w:type="dxa"/>
            <w:tcBorders>
              <w:top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900" w:type="dxa"/>
            <w:tcBorders>
              <w:top w:val="nil"/>
              <w:right w:val="nil"/>
            </w:tcBorders>
            <w:vAlign w:val="bottom"/>
          </w:tcPr>
          <w:p w:rsidR="000E28AA" w:rsidRPr="00FA5598"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3960" w:type="dxa"/>
            <w:tcBorders>
              <w:top w:val="nil"/>
              <w:right w:val="nil"/>
            </w:tcBorders>
          </w:tcPr>
          <w:p w:rsidR="000E28AA" w:rsidRDefault="000E28AA" w:rsidP="002D2D90">
            <w:pPr>
              <w:pStyle w:val="Tabletext"/>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0E28AA" w:rsidRPr="009101C2" w:rsidTr="002D2D9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E28AA" w:rsidRPr="004775DC" w:rsidRDefault="000E28AA" w:rsidP="002D2D90">
            <w:pPr>
              <w:pStyle w:val="Tabletext"/>
              <w:rPr>
                <w:b w:val="0"/>
                <w:bCs w:val="0"/>
                <w:sz w:val="19"/>
                <w:szCs w:val="19"/>
                <w:lang w:val="vi-VN"/>
              </w:rPr>
            </w:pPr>
            <w:proofErr w:type="spellStart"/>
            <w:r w:rsidRPr="004775DC">
              <w:rPr>
                <w:rFonts w:ascii="Consolas" w:hAnsi="Consolas" w:cs="Consolas"/>
                <w:b w:val="0"/>
                <w:bCs w:val="0"/>
                <w:color w:val="000000"/>
                <w:kern w:val="0"/>
                <w:sz w:val="19"/>
                <w:szCs w:val="19"/>
              </w:rPr>
              <w:t>OrganizeID</w:t>
            </w:r>
            <w:proofErr w:type="spellEnd"/>
          </w:p>
        </w:tc>
        <w:tc>
          <w:tcPr>
            <w:tcW w:w="171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Int</w:t>
            </w:r>
            <w:proofErr w:type="spellEnd"/>
          </w:p>
        </w:tc>
        <w:tc>
          <w:tcPr>
            <w:tcW w:w="99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90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96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Primary key</w:t>
            </w:r>
          </w:p>
        </w:tc>
      </w:tr>
      <w:tr w:rsidR="000E28AA" w:rsidRPr="00CA38B3" w:rsidTr="002D2D9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E28AA" w:rsidRPr="004775DC" w:rsidRDefault="000E28AA" w:rsidP="002D2D90">
            <w:pPr>
              <w:pStyle w:val="Tabletext"/>
              <w:rPr>
                <w:b w:val="0"/>
                <w:bCs w:val="0"/>
                <w:sz w:val="19"/>
                <w:szCs w:val="19"/>
                <w:lang w:val="vi-VN"/>
              </w:rPr>
            </w:pPr>
            <w:proofErr w:type="spellStart"/>
            <w:r w:rsidRPr="004775DC">
              <w:rPr>
                <w:rFonts w:ascii="Consolas" w:hAnsi="Consolas" w:cs="Consolas"/>
                <w:b w:val="0"/>
                <w:bCs w:val="0"/>
                <w:color w:val="000000"/>
                <w:kern w:val="0"/>
                <w:sz w:val="19"/>
                <w:szCs w:val="19"/>
              </w:rPr>
              <w:t>MatchID</w:t>
            </w:r>
            <w:proofErr w:type="spellEnd"/>
          </w:p>
        </w:tc>
        <w:tc>
          <w:tcPr>
            <w:tcW w:w="171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Int</w:t>
            </w:r>
            <w:proofErr w:type="spellEnd"/>
          </w:p>
        </w:tc>
        <w:tc>
          <w:tcPr>
            <w:tcW w:w="99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90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96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4775DC">
              <w:rPr>
                <w:sz w:val="19"/>
                <w:szCs w:val="19"/>
              </w:rPr>
              <w:t>FOREIGN KEY(</w:t>
            </w:r>
            <w:proofErr w:type="spellStart"/>
            <w:r w:rsidRPr="004775DC">
              <w:rPr>
                <w:sz w:val="19"/>
                <w:szCs w:val="19"/>
              </w:rPr>
              <w:t>MatchID</w:t>
            </w:r>
            <w:proofErr w:type="spellEnd"/>
            <w:r w:rsidRPr="004775DC">
              <w:rPr>
                <w:sz w:val="19"/>
                <w:szCs w:val="19"/>
              </w:rPr>
              <w:t xml:space="preserve">) REFERENCES </w:t>
            </w:r>
            <w:proofErr w:type="spellStart"/>
            <w:r w:rsidRPr="004775DC">
              <w:rPr>
                <w:sz w:val="19"/>
                <w:szCs w:val="19"/>
              </w:rPr>
              <w:t>dbo.Match</w:t>
            </w:r>
            <w:proofErr w:type="spellEnd"/>
            <w:r w:rsidRPr="004775DC">
              <w:rPr>
                <w:sz w:val="19"/>
                <w:szCs w:val="19"/>
              </w:rPr>
              <w:t>(ID)</w:t>
            </w:r>
          </w:p>
        </w:tc>
      </w:tr>
      <w:tr w:rsidR="000E28AA" w:rsidRPr="00C467A6" w:rsidTr="002D2D9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E28AA" w:rsidRPr="004775DC" w:rsidRDefault="000E28AA" w:rsidP="002D2D90">
            <w:pPr>
              <w:pStyle w:val="Tabletext"/>
              <w:rPr>
                <w:b w:val="0"/>
                <w:bCs w:val="0"/>
                <w:sz w:val="19"/>
                <w:szCs w:val="19"/>
                <w:lang w:val="vi-VN"/>
              </w:rPr>
            </w:pPr>
            <w:proofErr w:type="spellStart"/>
            <w:r w:rsidRPr="004775DC">
              <w:rPr>
                <w:rFonts w:ascii="Consolas" w:hAnsi="Consolas" w:cs="Consolas"/>
                <w:b w:val="0"/>
                <w:bCs w:val="0"/>
                <w:color w:val="000000"/>
                <w:kern w:val="0"/>
                <w:sz w:val="19"/>
                <w:szCs w:val="19"/>
              </w:rPr>
              <w:t>TakecareID</w:t>
            </w:r>
            <w:proofErr w:type="spellEnd"/>
          </w:p>
        </w:tc>
        <w:tc>
          <w:tcPr>
            <w:tcW w:w="171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Int</w:t>
            </w:r>
            <w:proofErr w:type="spellEnd"/>
          </w:p>
        </w:tc>
        <w:tc>
          <w:tcPr>
            <w:tcW w:w="99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90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96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lang w:val="vi-VN"/>
              </w:rPr>
            </w:pPr>
          </w:p>
        </w:tc>
      </w:tr>
      <w:tr w:rsidR="000E28AA" w:rsidRPr="00C467A6" w:rsidTr="002D2D9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E28AA" w:rsidRPr="004775DC" w:rsidRDefault="000E28AA" w:rsidP="002D2D90">
            <w:pPr>
              <w:pStyle w:val="Tabletext"/>
              <w:rPr>
                <w:b w:val="0"/>
                <w:bCs w:val="0"/>
                <w:sz w:val="19"/>
                <w:szCs w:val="19"/>
              </w:rPr>
            </w:pPr>
            <w:proofErr w:type="spellStart"/>
            <w:r w:rsidRPr="004775DC">
              <w:rPr>
                <w:rFonts w:ascii="Consolas" w:hAnsi="Consolas" w:cs="Consolas"/>
                <w:b w:val="0"/>
                <w:bCs w:val="0"/>
                <w:color w:val="000000"/>
                <w:kern w:val="0"/>
                <w:sz w:val="19"/>
                <w:szCs w:val="19"/>
              </w:rPr>
              <w:t>RefereeName</w:t>
            </w:r>
            <w:proofErr w:type="spellEnd"/>
          </w:p>
        </w:tc>
        <w:tc>
          <w:tcPr>
            <w:tcW w:w="171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Nvarchar</w:t>
            </w:r>
            <w:proofErr w:type="spellEnd"/>
            <w:r w:rsidRPr="004775DC">
              <w:rPr>
                <w:sz w:val="19"/>
                <w:szCs w:val="19"/>
              </w:rPr>
              <w:t>(20)</w:t>
            </w:r>
          </w:p>
        </w:tc>
        <w:tc>
          <w:tcPr>
            <w:tcW w:w="99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90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96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r>
      <w:tr w:rsidR="000E28AA" w:rsidRPr="00C467A6" w:rsidTr="002D2D9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E28AA" w:rsidRPr="004775DC" w:rsidRDefault="000E28AA" w:rsidP="002D2D90">
            <w:pPr>
              <w:pStyle w:val="Tabletext"/>
              <w:rPr>
                <w:b w:val="0"/>
                <w:bCs w:val="0"/>
                <w:sz w:val="19"/>
                <w:szCs w:val="19"/>
              </w:rPr>
            </w:pPr>
            <w:proofErr w:type="spellStart"/>
            <w:r w:rsidRPr="004775DC">
              <w:rPr>
                <w:rFonts w:ascii="Consolas" w:hAnsi="Consolas" w:cs="Consolas"/>
                <w:b w:val="0"/>
                <w:bCs w:val="0"/>
                <w:color w:val="000000"/>
                <w:kern w:val="0"/>
                <w:sz w:val="19"/>
                <w:szCs w:val="19"/>
              </w:rPr>
              <w:t>Technican</w:t>
            </w:r>
            <w:proofErr w:type="spellEnd"/>
          </w:p>
        </w:tc>
        <w:tc>
          <w:tcPr>
            <w:tcW w:w="171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Nvarchar</w:t>
            </w:r>
            <w:proofErr w:type="spellEnd"/>
            <w:r w:rsidRPr="004775DC">
              <w:rPr>
                <w:sz w:val="19"/>
                <w:szCs w:val="19"/>
              </w:rPr>
              <w:t>(20)</w:t>
            </w:r>
          </w:p>
        </w:tc>
        <w:tc>
          <w:tcPr>
            <w:tcW w:w="99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90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96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r>
      <w:tr w:rsidR="000E28AA" w:rsidRPr="00C467A6" w:rsidTr="002D2D90">
        <w:tc>
          <w:tcPr>
            <w:cnfStyle w:val="001000000000" w:firstRow="0" w:lastRow="0" w:firstColumn="1" w:lastColumn="0" w:oddVBand="0" w:evenVBand="0" w:oddHBand="0" w:evenHBand="0" w:firstRowFirstColumn="0" w:firstRowLastColumn="0" w:lastRowFirstColumn="0" w:lastRowLastColumn="0"/>
            <w:tcW w:w="1800" w:type="dxa"/>
            <w:tcBorders>
              <w:left w:val="nil"/>
            </w:tcBorders>
          </w:tcPr>
          <w:p w:rsidR="000E28AA" w:rsidRPr="004775DC" w:rsidRDefault="000E28AA" w:rsidP="002D2D90">
            <w:pPr>
              <w:pStyle w:val="Tabletext"/>
              <w:rPr>
                <w:b w:val="0"/>
                <w:bCs w:val="0"/>
                <w:sz w:val="19"/>
                <w:szCs w:val="19"/>
              </w:rPr>
            </w:pPr>
            <w:proofErr w:type="spellStart"/>
            <w:r w:rsidRPr="004775DC">
              <w:rPr>
                <w:b w:val="0"/>
                <w:bCs w:val="0"/>
                <w:sz w:val="19"/>
                <w:szCs w:val="19"/>
              </w:rPr>
              <w:t>MCName</w:t>
            </w:r>
            <w:proofErr w:type="spellEnd"/>
          </w:p>
        </w:tc>
        <w:tc>
          <w:tcPr>
            <w:tcW w:w="171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4775DC">
              <w:rPr>
                <w:sz w:val="19"/>
                <w:szCs w:val="19"/>
              </w:rPr>
              <w:t>Nvarchar</w:t>
            </w:r>
            <w:proofErr w:type="spellEnd"/>
            <w:r w:rsidRPr="004775DC">
              <w:rPr>
                <w:sz w:val="19"/>
                <w:szCs w:val="19"/>
              </w:rPr>
              <w:t>(20)</w:t>
            </w:r>
          </w:p>
        </w:tc>
        <w:tc>
          <w:tcPr>
            <w:tcW w:w="990" w:type="dxa"/>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90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960" w:type="dxa"/>
            <w:tcBorders>
              <w:right w:val="nil"/>
            </w:tcBorders>
          </w:tcPr>
          <w:p w:rsidR="000E28AA" w:rsidRPr="004775DC"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r>
    </w:tbl>
    <w:p w:rsidR="000E28AA" w:rsidRDefault="000E28AA" w:rsidP="000E28AA"/>
    <w:p w:rsidR="000E28AA" w:rsidRPr="00416F0B" w:rsidRDefault="000E28AA" w:rsidP="000E28AA">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0E28AA" w:rsidRDefault="000E28AA" w:rsidP="000E28A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register</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Organize</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OrganizeID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MatchID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TakecareID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RefereeName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Technican</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MCName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OrganizeID</w:t>
      </w:r>
      <w:proofErr w:type="spellEnd"/>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MatchID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FF"/>
          <w:kern w:val="0"/>
          <w:sz w:val="19"/>
          <w:szCs w:val="19"/>
        </w:rPr>
        <w:t>Match</w:t>
      </w:r>
      <w:proofErr w:type="spellEnd"/>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rsidR="000E28AA" w:rsidRDefault="000E28AA" w:rsidP="000E28AA">
      <w:pPr>
        <w:rPr>
          <w:rFonts w:ascii="Consolas" w:hAnsi="Consolas" w:cs="Consolas"/>
          <w:color w:val="808080"/>
          <w:kern w:val="0"/>
          <w:sz w:val="19"/>
          <w:szCs w:val="19"/>
        </w:rPr>
      </w:pPr>
      <w:r>
        <w:rPr>
          <w:rFonts w:ascii="Consolas" w:hAnsi="Consolas" w:cs="Consolas"/>
          <w:color w:val="808080"/>
          <w:kern w:val="0"/>
          <w:sz w:val="19"/>
          <w:szCs w:val="19"/>
        </w:rPr>
        <w:t>)</w:t>
      </w:r>
    </w:p>
    <w:p w:rsidR="000E28AA" w:rsidRPr="00416F0B" w:rsidRDefault="000E28AA" w:rsidP="000E28AA">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5000" w:type="pct"/>
        <w:tblCellMar>
          <w:left w:w="0" w:type="dxa"/>
          <w:right w:w="0" w:type="dxa"/>
        </w:tblCellMar>
        <w:tblLook w:val="04A0" w:firstRow="1" w:lastRow="0" w:firstColumn="1" w:lastColumn="0" w:noHBand="0" w:noVBand="1"/>
      </w:tblPr>
      <w:tblGrid>
        <w:gridCol w:w="1744"/>
        <w:gridCol w:w="1658"/>
        <w:gridCol w:w="1149"/>
        <w:gridCol w:w="1832"/>
        <w:gridCol w:w="1489"/>
        <w:gridCol w:w="1488"/>
      </w:tblGrid>
      <w:tr w:rsidR="000E28AA"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45" w:type="dxa"/>
            <w:tcBorders>
              <w:top w:val="nil"/>
              <w:left w:val="nil"/>
            </w:tcBorders>
            <w:vAlign w:val="bottom"/>
          </w:tcPr>
          <w:p w:rsidR="000E28AA" w:rsidRPr="00CE1E71" w:rsidRDefault="000E28AA" w:rsidP="002D2D90">
            <w:pPr>
              <w:pStyle w:val="Tabletext"/>
            </w:pPr>
            <w:proofErr w:type="spellStart"/>
            <w:r>
              <w:t>OrganizeID</w:t>
            </w:r>
            <w:proofErr w:type="spellEnd"/>
          </w:p>
        </w:tc>
        <w:tc>
          <w:tcPr>
            <w:tcW w:w="1660" w:type="dxa"/>
            <w:tcBorders>
              <w:top w:val="nil"/>
            </w:tcBorders>
            <w:vAlign w:val="bottom"/>
          </w:tcPr>
          <w:p w:rsidR="000E28AA" w:rsidRPr="00CE1E71" w:rsidRDefault="000E28AA" w:rsidP="002D2D90">
            <w:pPr>
              <w:pStyle w:val="Tabletext"/>
              <w:cnfStyle w:val="100000000000" w:firstRow="1" w:lastRow="0" w:firstColumn="0" w:lastColumn="0" w:oddVBand="0" w:evenVBand="0" w:oddHBand="0" w:evenHBand="0" w:firstRowFirstColumn="0" w:firstRowLastColumn="0" w:lastRowFirstColumn="0" w:lastRowLastColumn="0"/>
            </w:pPr>
            <w:proofErr w:type="spellStart"/>
            <w:r>
              <w:t>MatchID</w:t>
            </w:r>
            <w:proofErr w:type="spellEnd"/>
          </w:p>
        </w:tc>
        <w:tc>
          <w:tcPr>
            <w:tcW w:w="1143" w:type="dxa"/>
            <w:tcBorders>
              <w:top w:val="nil"/>
            </w:tcBorders>
            <w:vAlign w:val="bottom"/>
          </w:tcPr>
          <w:p w:rsidR="000E28AA" w:rsidRPr="00CE1E71" w:rsidRDefault="000E28AA" w:rsidP="002D2D90">
            <w:pPr>
              <w:pStyle w:val="Tabletext"/>
              <w:cnfStyle w:val="100000000000" w:firstRow="1" w:lastRow="0" w:firstColumn="0" w:lastColumn="0" w:oddVBand="0" w:evenVBand="0" w:oddHBand="0" w:evenHBand="0" w:firstRowFirstColumn="0" w:firstRowLastColumn="0" w:lastRowFirstColumn="0" w:lastRowLastColumn="0"/>
            </w:pPr>
            <w:proofErr w:type="spellStart"/>
            <w:r>
              <w:t>TakecareID</w:t>
            </w:r>
            <w:proofErr w:type="spellEnd"/>
          </w:p>
        </w:tc>
        <w:tc>
          <w:tcPr>
            <w:tcW w:w="1833" w:type="dxa"/>
            <w:tcBorders>
              <w:top w:val="nil"/>
              <w:right w:val="nil"/>
            </w:tcBorders>
            <w:vAlign w:val="bottom"/>
          </w:tcPr>
          <w:p w:rsidR="000E28AA" w:rsidRPr="00CE1E71" w:rsidRDefault="000E28AA" w:rsidP="002D2D90">
            <w:pPr>
              <w:pStyle w:val="Tabletext"/>
              <w:cnfStyle w:val="100000000000" w:firstRow="1" w:lastRow="0" w:firstColumn="0" w:lastColumn="0" w:oddVBand="0" w:evenVBand="0" w:oddHBand="0" w:evenHBand="0" w:firstRowFirstColumn="0" w:firstRowLastColumn="0" w:lastRowFirstColumn="0" w:lastRowLastColumn="0"/>
            </w:pPr>
            <w:proofErr w:type="spellStart"/>
            <w:r>
              <w:t>RefereeName</w:t>
            </w:r>
            <w:proofErr w:type="spellEnd"/>
          </w:p>
        </w:tc>
        <w:tc>
          <w:tcPr>
            <w:tcW w:w="1490" w:type="dxa"/>
            <w:tcBorders>
              <w:top w:val="nil"/>
              <w:right w:val="nil"/>
            </w:tcBorders>
          </w:tcPr>
          <w:p w:rsidR="000E28AA" w:rsidRDefault="000E28AA" w:rsidP="002D2D90">
            <w:pPr>
              <w:pStyle w:val="Tabletext"/>
              <w:cnfStyle w:val="100000000000" w:firstRow="1" w:lastRow="0" w:firstColumn="0" w:lastColumn="0" w:oddVBand="0" w:evenVBand="0" w:oddHBand="0" w:evenHBand="0" w:firstRowFirstColumn="0" w:firstRowLastColumn="0" w:lastRowFirstColumn="0" w:lastRowLastColumn="0"/>
            </w:pPr>
            <w:proofErr w:type="spellStart"/>
            <w:r>
              <w:t>Technican</w:t>
            </w:r>
            <w:proofErr w:type="spellEnd"/>
          </w:p>
        </w:tc>
        <w:tc>
          <w:tcPr>
            <w:tcW w:w="1489" w:type="dxa"/>
            <w:tcBorders>
              <w:top w:val="nil"/>
              <w:right w:val="nil"/>
            </w:tcBorders>
          </w:tcPr>
          <w:p w:rsidR="000E28AA"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MC name</w:t>
            </w:r>
          </w:p>
        </w:tc>
      </w:tr>
      <w:tr w:rsidR="000E28AA" w:rsidTr="002D2D90">
        <w:tc>
          <w:tcPr>
            <w:cnfStyle w:val="001000000000" w:firstRow="0" w:lastRow="0" w:firstColumn="1" w:lastColumn="0" w:oddVBand="0" w:evenVBand="0" w:oddHBand="0" w:evenHBand="0" w:firstRowFirstColumn="0" w:firstRowLastColumn="0" w:lastRowFirstColumn="0" w:lastRowLastColumn="0"/>
            <w:tcW w:w="1745" w:type="dxa"/>
            <w:tcBorders>
              <w:left w:val="nil"/>
            </w:tcBorders>
            <w:vAlign w:val="bottom"/>
          </w:tcPr>
          <w:p w:rsidR="000E28AA" w:rsidRPr="00D06B39" w:rsidRDefault="000E28AA" w:rsidP="002D2D90">
            <w:pPr>
              <w:pStyle w:val="Tabletext"/>
              <w:rPr>
                <w:b w:val="0"/>
              </w:rPr>
            </w:pPr>
            <w:r>
              <w:rPr>
                <w:rFonts w:ascii="Calibri" w:hAnsi="Calibri" w:cs="Calibri"/>
                <w:color w:val="000000"/>
              </w:rPr>
              <w:t>1</w:t>
            </w:r>
          </w:p>
        </w:tc>
        <w:tc>
          <w:tcPr>
            <w:tcW w:w="1660" w:type="dxa"/>
            <w:vAlign w:val="bottom"/>
          </w:tcPr>
          <w:p w:rsidR="000E28A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w:t>
            </w:r>
          </w:p>
        </w:tc>
        <w:tc>
          <w:tcPr>
            <w:tcW w:w="1143" w:type="dxa"/>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c>
          <w:tcPr>
            <w:tcW w:w="1833" w:type="dxa"/>
            <w:tcBorders>
              <w:right w:val="nil"/>
            </w:tcBorders>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Melvin</w:t>
            </w:r>
          </w:p>
        </w:tc>
        <w:tc>
          <w:tcPr>
            <w:tcW w:w="1490" w:type="dxa"/>
            <w:tcBorders>
              <w:right w:val="nil"/>
            </w:tcBorders>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LI 39 11 60 I</w:t>
            </w:r>
          </w:p>
        </w:tc>
        <w:tc>
          <w:tcPr>
            <w:tcW w:w="1489" w:type="dxa"/>
            <w:tcBorders>
              <w:right w:val="nil"/>
            </w:tcBorders>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Salvatore0</w:t>
            </w:r>
          </w:p>
        </w:tc>
      </w:tr>
      <w:tr w:rsidR="000E28AA" w:rsidRPr="00DE4E5D" w:rsidTr="002D2D90">
        <w:tc>
          <w:tcPr>
            <w:cnfStyle w:val="001000000000" w:firstRow="0" w:lastRow="0" w:firstColumn="1" w:lastColumn="0" w:oddVBand="0" w:evenVBand="0" w:oddHBand="0" w:evenHBand="0" w:firstRowFirstColumn="0" w:firstRowLastColumn="0" w:lastRowFirstColumn="0" w:lastRowLastColumn="0"/>
            <w:tcW w:w="1745" w:type="dxa"/>
            <w:tcBorders>
              <w:left w:val="nil"/>
            </w:tcBorders>
            <w:vAlign w:val="bottom"/>
          </w:tcPr>
          <w:p w:rsidR="000E28AA" w:rsidRPr="00DE4E5D" w:rsidRDefault="000E28AA" w:rsidP="002D2D90">
            <w:pPr>
              <w:pStyle w:val="Tabletext"/>
              <w:rPr>
                <w:b w:val="0"/>
              </w:rPr>
            </w:pPr>
            <w:r>
              <w:rPr>
                <w:rFonts w:ascii="Calibri" w:hAnsi="Calibri" w:cs="Calibri"/>
                <w:color w:val="000000"/>
              </w:rPr>
              <w:t>2</w:t>
            </w:r>
          </w:p>
        </w:tc>
        <w:tc>
          <w:tcPr>
            <w:tcW w:w="1660" w:type="dxa"/>
            <w:vAlign w:val="bottom"/>
          </w:tcPr>
          <w:p w:rsidR="000E28AA" w:rsidRPr="00DE4E5D"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w:t>
            </w:r>
          </w:p>
        </w:tc>
        <w:tc>
          <w:tcPr>
            <w:tcW w:w="1143" w:type="dxa"/>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99</w:t>
            </w:r>
          </w:p>
        </w:tc>
        <w:tc>
          <w:tcPr>
            <w:tcW w:w="1833" w:type="dxa"/>
            <w:tcBorders>
              <w:right w:val="nil"/>
            </w:tcBorders>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Harvey</w:t>
            </w:r>
          </w:p>
        </w:tc>
        <w:tc>
          <w:tcPr>
            <w:tcW w:w="1490" w:type="dxa"/>
            <w:tcBorders>
              <w:right w:val="nil"/>
            </w:tcBorders>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OA 35 40 14 S</w:t>
            </w:r>
          </w:p>
        </w:tc>
        <w:tc>
          <w:tcPr>
            <w:tcW w:w="1489" w:type="dxa"/>
            <w:tcBorders>
              <w:right w:val="nil"/>
            </w:tcBorders>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Larry</w:t>
            </w:r>
          </w:p>
        </w:tc>
      </w:tr>
      <w:tr w:rsidR="000E28AA" w:rsidRPr="00510CD6" w:rsidTr="002D2D90">
        <w:tc>
          <w:tcPr>
            <w:cnfStyle w:val="001000000000" w:firstRow="0" w:lastRow="0" w:firstColumn="1" w:lastColumn="0" w:oddVBand="0" w:evenVBand="0" w:oddHBand="0" w:evenHBand="0" w:firstRowFirstColumn="0" w:firstRowLastColumn="0" w:lastRowFirstColumn="0" w:lastRowLastColumn="0"/>
            <w:tcW w:w="1745" w:type="dxa"/>
            <w:tcBorders>
              <w:left w:val="nil"/>
            </w:tcBorders>
            <w:vAlign w:val="bottom"/>
          </w:tcPr>
          <w:p w:rsidR="000E28AA" w:rsidRPr="00E15AEF" w:rsidRDefault="000E28AA" w:rsidP="002D2D90">
            <w:pPr>
              <w:pStyle w:val="Tabletext"/>
              <w:rPr>
                <w:b w:val="0"/>
              </w:rPr>
            </w:pPr>
            <w:r>
              <w:rPr>
                <w:rFonts w:ascii="Calibri" w:hAnsi="Calibri" w:cs="Calibri"/>
                <w:color w:val="000000"/>
              </w:rPr>
              <w:t>3</w:t>
            </w:r>
          </w:p>
        </w:tc>
        <w:tc>
          <w:tcPr>
            <w:tcW w:w="1660" w:type="dxa"/>
            <w:vAlign w:val="bottom"/>
          </w:tcPr>
          <w:p w:rsidR="000E28AA" w:rsidRPr="00510CD6"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143" w:type="dxa"/>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w:t>
            </w:r>
          </w:p>
        </w:tc>
        <w:tc>
          <w:tcPr>
            <w:tcW w:w="1833" w:type="dxa"/>
            <w:tcBorders>
              <w:right w:val="nil"/>
            </w:tcBorders>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Malcolm</w:t>
            </w:r>
          </w:p>
        </w:tc>
        <w:tc>
          <w:tcPr>
            <w:tcW w:w="1490" w:type="dxa"/>
            <w:tcBorders>
              <w:right w:val="nil"/>
            </w:tcBorders>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QM 72 75 59 K</w:t>
            </w:r>
          </w:p>
        </w:tc>
        <w:tc>
          <w:tcPr>
            <w:tcW w:w="1489" w:type="dxa"/>
            <w:tcBorders>
              <w:right w:val="nil"/>
            </w:tcBorders>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Marshall</w:t>
            </w:r>
          </w:p>
        </w:tc>
      </w:tr>
    </w:tbl>
    <w:p w:rsidR="000E28AA" w:rsidRDefault="000E28AA" w:rsidP="000E28AA">
      <w:pPr>
        <w:rPr>
          <w:rFonts w:ascii="Consolas" w:hAnsi="Consolas" w:cs="Consolas"/>
          <w:color w:val="808080"/>
          <w:kern w:val="0"/>
          <w:sz w:val="19"/>
          <w:szCs w:val="19"/>
        </w:rPr>
      </w:pPr>
    </w:p>
    <w:p w:rsidR="000E28AA" w:rsidRDefault="000E28AA" w:rsidP="000E28AA">
      <w:pPr>
        <w:rPr>
          <w:rFonts w:ascii="Consolas" w:hAnsi="Consolas" w:cs="Consolas"/>
          <w:color w:val="808080"/>
          <w:kern w:val="0"/>
          <w:sz w:val="19"/>
          <w:szCs w:val="19"/>
        </w:rPr>
      </w:pPr>
    </w:p>
    <w:p w:rsidR="000E28AA" w:rsidRDefault="000E28AA" w:rsidP="000E28AA">
      <w:pPr>
        <w:pStyle w:val="Heading3"/>
        <w:numPr>
          <w:ilvl w:val="0"/>
          <w:numId w:val="26"/>
        </w:numPr>
        <w:tabs>
          <w:tab w:val="num" w:pos="360"/>
        </w:tabs>
        <w:spacing w:before="40" w:after="0"/>
        <w:ind w:left="72" w:firstLine="0"/>
        <w:rPr>
          <w:b/>
        </w:rPr>
      </w:pPr>
      <w:r>
        <w:t xml:space="preserve">create table </w:t>
      </w:r>
      <w:r w:rsidRPr="000E28AA">
        <w:t>take care</w:t>
      </w:r>
    </w:p>
    <w:tbl>
      <w:tblPr>
        <w:tblStyle w:val="GridTable1Light-Accent2"/>
        <w:tblW w:w="5000" w:type="pct"/>
        <w:tblCellMar>
          <w:left w:w="0" w:type="dxa"/>
          <w:right w:w="0" w:type="dxa"/>
        </w:tblCellMar>
        <w:tblLook w:val="04A0" w:firstRow="1" w:lastRow="0" w:firstColumn="1" w:lastColumn="0" w:noHBand="0" w:noVBand="1"/>
      </w:tblPr>
      <w:tblGrid>
        <w:gridCol w:w="1980"/>
        <w:gridCol w:w="1530"/>
        <w:gridCol w:w="1170"/>
        <w:gridCol w:w="1080"/>
        <w:gridCol w:w="3600"/>
      </w:tblGrid>
      <w:tr w:rsidR="000E28AA"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tcBorders>
              <w:top w:val="nil"/>
              <w:left w:val="nil"/>
            </w:tcBorders>
            <w:vAlign w:val="bottom"/>
          </w:tcPr>
          <w:p w:rsidR="000E28AA" w:rsidRPr="00FA5598" w:rsidRDefault="000E28AA" w:rsidP="002D2D90">
            <w:pPr>
              <w:pStyle w:val="Tabletext"/>
              <w:ind w:left="432"/>
              <w:jc w:val="both"/>
              <w:rPr>
                <w:lang w:val="vi-VN"/>
              </w:rPr>
            </w:pPr>
            <w:r>
              <w:rPr>
                <w:lang w:val="vi-VN"/>
              </w:rPr>
              <w:t>Column Name</w:t>
            </w:r>
          </w:p>
        </w:tc>
        <w:tc>
          <w:tcPr>
            <w:tcW w:w="1530" w:type="dxa"/>
            <w:tcBorders>
              <w:top w:val="nil"/>
            </w:tcBorders>
            <w:vAlign w:val="bottom"/>
          </w:tcPr>
          <w:p w:rsidR="000E28AA" w:rsidRPr="00FA5598" w:rsidRDefault="000E28AA" w:rsidP="002D2D90">
            <w:pPr>
              <w:pStyle w:val="Tabletext"/>
              <w:jc w:val="both"/>
              <w:cnfStyle w:val="100000000000" w:firstRow="1" w:lastRow="0" w:firstColumn="0" w:lastColumn="0" w:oddVBand="0" w:evenVBand="0" w:oddHBand="0" w:evenHBand="0" w:firstRowFirstColumn="0" w:firstRowLastColumn="0" w:lastRowFirstColumn="0" w:lastRowLastColumn="0"/>
              <w:rPr>
                <w:lang w:val="vi-VN"/>
              </w:rPr>
            </w:pPr>
            <w:r>
              <w:rPr>
                <w:lang w:val="vi-VN"/>
              </w:rPr>
              <w:t>Data Type</w:t>
            </w:r>
          </w:p>
        </w:tc>
        <w:tc>
          <w:tcPr>
            <w:tcW w:w="1170" w:type="dxa"/>
            <w:tcBorders>
              <w:top w:val="nil"/>
            </w:tcBorders>
            <w:vAlign w:val="bottom"/>
          </w:tcPr>
          <w:p w:rsidR="000E28AA" w:rsidRPr="00FA5598" w:rsidRDefault="000E28AA" w:rsidP="002D2D90">
            <w:pPr>
              <w:pStyle w:val="Tabletext"/>
              <w:jc w:val="both"/>
              <w:cnfStyle w:val="100000000000" w:firstRow="1" w:lastRow="0" w:firstColumn="0" w:lastColumn="0" w:oddVBand="0" w:evenVBand="0" w:oddHBand="0" w:evenHBand="0" w:firstRowFirstColumn="0" w:firstRowLastColumn="0" w:lastRowFirstColumn="0" w:lastRowLastColumn="0"/>
              <w:rPr>
                <w:lang w:val="vi-VN"/>
              </w:rPr>
            </w:pPr>
            <w:r>
              <w:rPr>
                <w:lang w:val="vi-VN"/>
              </w:rPr>
              <w:t>Default</w:t>
            </w:r>
          </w:p>
        </w:tc>
        <w:tc>
          <w:tcPr>
            <w:tcW w:w="1080" w:type="dxa"/>
            <w:tcBorders>
              <w:top w:val="nil"/>
              <w:right w:val="nil"/>
            </w:tcBorders>
            <w:vAlign w:val="bottom"/>
          </w:tcPr>
          <w:p w:rsidR="000E28AA" w:rsidRPr="00FA5598" w:rsidRDefault="000E28AA" w:rsidP="002D2D90">
            <w:pPr>
              <w:pStyle w:val="Tabletext"/>
              <w:jc w:val="both"/>
              <w:cnfStyle w:val="100000000000" w:firstRow="1" w:lastRow="0" w:firstColumn="0" w:lastColumn="0" w:oddVBand="0" w:evenVBand="0" w:oddHBand="0" w:evenHBand="0" w:firstRowFirstColumn="0" w:firstRowLastColumn="0" w:lastRowFirstColumn="0" w:lastRowLastColumn="0"/>
              <w:rPr>
                <w:lang w:val="vi-VN"/>
              </w:rPr>
            </w:pPr>
            <w:r>
              <w:rPr>
                <w:lang w:val="vi-VN"/>
              </w:rPr>
              <w:t>Check</w:t>
            </w:r>
          </w:p>
        </w:tc>
        <w:tc>
          <w:tcPr>
            <w:tcW w:w="3600" w:type="dxa"/>
            <w:tcBorders>
              <w:top w:val="nil"/>
              <w:right w:val="nil"/>
            </w:tcBorders>
          </w:tcPr>
          <w:p w:rsidR="000E28AA" w:rsidRDefault="000E28AA" w:rsidP="002D2D90">
            <w:pPr>
              <w:pStyle w:val="Tabletext"/>
              <w:jc w:val="both"/>
              <w:cnfStyle w:val="100000000000" w:firstRow="1" w:lastRow="0" w:firstColumn="0" w:lastColumn="0" w:oddVBand="0" w:evenVBand="0" w:oddHBand="0" w:evenHBand="0" w:firstRowFirstColumn="0" w:firstRowLastColumn="0" w:lastRowFirstColumn="0" w:lastRowLastColumn="0"/>
              <w:rPr>
                <w:lang w:val="vi-VN"/>
              </w:rPr>
            </w:pPr>
            <w:r>
              <w:rPr>
                <w:lang w:val="vi-VN"/>
              </w:rPr>
              <w:t>Key/ Index/ Constraint</w:t>
            </w:r>
          </w:p>
        </w:tc>
      </w:tr>
      <w:tr w:rsidR="000E28AA" w:rsidRPr="0059032E" w:rsidTr="002D2D90">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rsidR="000E28AA" w:rsidRPr="005176A8" w:rsidRDefault="000E28AA" w:rsidP="002D2D90">
            <w:pPr>
              <w:pStyle w:val="Tabletext"/>
              <w:rPr>
                <w:b w:val="0"/>
                <w:sz w:val="19"/>
                <w:szCs w:val="19"/>
              </w:rPr>
            </w:pPr>
            <w:r w:rsidRPr="005176A8">
              <w:rPr>
                <w:b w:val="0"/>
                <w:sz w:val="19"/>
                <w:szCs w:val="19"/>
              </w:rPr>
              <w:t>ID</w:t>
            </w:r>
          </w:p>
        </w:tc>
        <w:tc>
          <w:tcPr>
            <w:tcW w:w="1530" w:type="dxa"/>
          </w:tcPr>
          <w:p w:rsidR="000E28AA" w:rsidRPr="005176A8"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5176A8">
              <w:rPr>
                <w:sz w:val="19"/>
                <w:szCs w:val="19"/>
              </w:rPr>
              <w:t>Int</w:t>
            </w:r>
            <w:proofErr w:type="spellEnd"/>
          </w:p>
        </w:tc>
        <w:tc>
          <w:tcPr>
            <w:tcW w:w="1170" w:type="dxa"/>
          </w:tcPr>
          <w:p w:rsidR="000E28AA" w:rsidRPr="005176A8"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1080" w:type="dxa"/>
            <w:tcBorders>
              <w:right w:val="nil"/>
            </w:tcBorders>
          </w:tcPr>
          <w:p w:rsidR="000E28AA" w:rsidRPr="005176A8"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600" w:type="dxa"/>
            <w:tcBorders>
              <w:right w:val="nil"/>
            </w:tcBorders>
          </w:tcPr>
          <w:p w:rsidR="000E28AA" w:rsidRPr="005176A8"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5176A8">
              <w:rPr>
                <w:sz w:val="19"/>
                <w:szCs w:val="19"/>
              </w:rPr>
              <w:t>Primary key</w:t>
            </w:r>
          </w:p>
        </w:tc>
      </w:tr>
      <w:tr w:rsidR="000E28AA" w:rsidRPr="003A4BB0" w:rsidTr="002D2D90">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rsidR="000E28AA" w:rsidRPr="005176A8" w:rsidRDefault="000E28AA" w:rsidP="002D2D90">
            <w:pPr>
              <w:pStyle w:val="Tabletext"/>
              <w:rPr>
                <w:b w:val="0"/>
                <w:sz w:val="19"/>
                <w:szCs w:val="19"/>
              </w:rPr>
            </w:pPr>
            <w:r w:rsidRPr="005176A8">
              <w:rPr>
                <w:b w:val="0"/>
                <w:sz w:val="19"/>
                <w:szCs w:val="19"/>
              </w:rPr>
              <w:t>Position</w:t>
            </w:r>
          </w:p>
        </w:tc>
        <w:tc>
          <w:tcPr>
            <w:tcW w:w="1530" w:type="dxa"/>
          </w:tcPr>
          <w:p w:rsidR="000E28AA" w:rsidRPr="005176A8"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5176A8">
              <w:rPr>
                <w:sz w:val="19"/>
                <w:szCs w:val="19"/>
              </w:rPr>
              <w:t>Nvarchar</w:t>
            </w:r>
            <w:proofErr w:type="spellEnd"/>
            <w:r w:rsidRPr="005176A8">
              <w:rPr>
                <w:sz w:val="19"/>
                <w:szCs w:val="19"/>
              </w:rPr>
              <w:t>(20)</w:t>
            </w:r>
          </w:p>
        </w:tc>
        <w:tc>
          <w:tcPr>
            <w:tcW w:w="1170" w:type="dxa"/>
          </w:tcPr>
          <w:p w:rsidR="000E28AA" w:rsidRPr="005176A8"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1080" w:type="dxa"/>
            <w:tcBorders>
              <w:right w:val="nil"/>
            </w:tcBorders>
          </w:tcPr>
          <w:p w:rsidR="000E28AA" w:rsidRPr="005176A8"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600" w:type="dxa"/>
            <w:tcBorders>
              <w:right w:val="nil"/>
            </w:tcBorders>
          </w:tcPr>
          <w:p w:rsidR="000E28AA" w:rsidRPr="005176A8"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r>
      <w:tr w:rsidR="000E28AA" w:rsidRPr="00C467A6" w:rsidTr="002D2D90">
        <w:tc>
          <w:tcPr>
            <w:cnfStyle w:val="001000000000" w:firstRow="0" w:lastRow="0" w:firstColumn="1" w:lastColumn="0" w:oddVBand="0" w:evenVBand="0" w:oddHBand="0" w:evenHBand="0" w:firstRowFirstColumn="0" w:firstRowLastColumn="0" w:lastRowFirstColumn="0" w:lastRowLastColumn="0"/>
            <w:tcW w:w="1980" w:type="dxa"/>
            <w:tcBorders>
              <w:left w:val="nil"/>
            </w:tcBorders>
          </w:tcPr>
          <w:p w:rsidR="000E28AA" w:rsidRPr="005176A8" w:rsidRDefault="000E28AA" w:rsidP="002D2D90">
            <w:pPr>
              <w:pStyle w:val="Tabletext"/>
              <w:rPr>
                <w:b w:val="0"/>
                <w:sz w:val="19"/>
                <w:szCs w:val="19"/>
              </w:rPr>
            </w:pPr>
            <w:proofErr w:type="spellStart"/>
            <w:r w:rsidRPr="005176A8">
              <w:rPr>
                <w:b w:val="0"/>
                <w:sz w:val="19"/>
                <w:szCs w:val="19"/>
              </w:rPr>
              <w:t>OrganizeID</w:t>
            </w:r>
            <w:proofErr w:type="spellEnd"/>
          </w:p>
        </w:tc>
        <w:tc>
          <w:tcPr>
            <w:tcW w:w="1530" w:type="dxa"/>
          </w:tcPr>
          <w:p w:rsidR="000E28AA" w:rsidRPr="005176A8"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5176A8">
              <w:rPr>
                <w:sz w:val="19"/>
                <w:szCs w:val="19"/>
              </w:rPr>
              <w:t>Int</w:t>
            </w:r>
            <w:proofErr w:type="spellEnd"/>
          </w:p>
        </w:tc>
        <w:tc>
          <w:tcPr>
            <w:tcW w:w="1170" w:type="dxa"/>
          </w:tcPr>
          <w:p w:rsidR="000E28AA" w:rsidRPr="005176A8" w:rsidRDefault="000E28AA" w:rsidP="002D2D90">
            <w:pPr>
              <w:pStyle w:val="Tabletext"/>
              <w:ind w:left="0"/>
              <w:cnfStyle w:val="000000000000" w:firstRow="0" w:lastRow="0" w:firstColumn="0" w:lastColumn="0" w:oddVBand="0" w:evenVBand="0" w:oddHBand="0" w:evenHBand="0" w:firstRowFirstColumn="0" w:firstRowLastColumn="0" w:lastRowFirstColumn="0" w:lastRowLastColumn="0"/>
              <w:rPr>
                <w:sz w:val="19"/>
                <w:szCs w:val="19"/>
              </w:rPr>
            </w:pPr>
          </w:p>
        </w:tc>
        <w:tc>
          <w:tcPr>
            <w:tcW w:w="1080" w:type="dxa"/>
            <w:tcBorders>
              <w:right w:val="nil"/>
            </w:tcBorders>
          </w:tcPr>
          <w:p w:rsidR="000E28AA" w:rsidRPr="005176A8"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p>
        </w:tc>
        <w:tc>
          <w:tcPr>
            <w:tcW w:w="3600" w:type="dxa"/>
            <w:tcBorders>
              <w:right w:val="nil"/>
            </w:tcBorders>
          </w:tcPr>
          <w:p w:rsidR="000E28AA" w:rsidRPr="005176A8" w:rsidRDefault="000E28AA" w:rsidP="002D2D90">
            <w:pPr>
              <w:pStyle w:val="Tabletext"/>
              <w:cnfStyle w:val="000000000000" w:firstRow="0" w:lastRow="0" w:firstColumn="0" w:lastColumn="0" w:oddVBand="0" w:evenVBand="0" w:oddHBand="0" w:evenHBand="0" w:firstRowFirstColumn="0" w:firstRowLastColumn="0" w:lastRowFirstColumn="0" w:lastRowLastColumn="0"/>
              <w:rPr>
                <w:sz w:val="19"/>
                <w:szCs w:val="19"/>
              </w:rPr>
            </w:pPr>
            <w:r w:rsidRPr="005176A8">
              <w:rPr>
                <w:sz w:val="19"/>
                <w:szCs w:val="19"/>
              </w:rPr>
              <w:t>FOREIGN KEY(</w:t>
            </w:r>
            <w:proofErr w:type="spellStart"/>
            <w:r w:rsidRPr="005176A8">
              <w:rPr>
                <w:sz w:val="19"/>
                <w:szCs w:val="19"/>
              </w:rPr>
              <w:t>OrganizeID</w:t>
            </w:r>
            <w:proofErr w:type="spellEnd"/>
            <w:r w:rsidRPr="005176A8">
              <w:rPr>
                <w:sz w:val="19"/>
                <w:szCs w:val="19"/>
              </w:rPr>
              <w:t xml:space="preserve">) REFERENCES </w:t>
            </w:r>
            <w:proofErr w:type="spellStart"/>
            <w:r w:rsidRPr="005176A8">
              <w:rPr>
                <w:sz w:val="19"/>
                <w:szCs w:val="19"/>
              </w:rPr>
              <w:t>dbo.Organize</w:t>
            </w:r>
            <w:proofErr w:type="spellEnd"/>
            <w:r w:rsidRPr="005176A8">
              <w:rPr>
                <w:sz w:val="19"/>
                <w:szCs w:val="19"/>
              </w:rPr>
              <w:t>(</w:t>
            </w:r>
            <w:proofErr w:type="spellStart"/>
            <w:r w:rsidRPr="005176A8">
              <w:rPr>
                <w:sz w:val="19"/>
                <w:szCs w:val="19"/>
              </w:rPr>
              <w:t>OrganizeID</w:t>
            </w:r>
            <w:proofErr w:type="spellEnd"/>
            <w:r w:rsidRPr="005176A8">
              <w:rPr>
                <w:sz w:val="19"/>
                <w:szCs w:val="19"/>
              </w:rPr>
              <w:t>)</w:t>
            </w:r>
          </w:p>
        </w:tc>
      </w:tr>
    </w:tbl>
    <w:p w:rsidR="000E28AA" w:rsidRDefault="000E28AA" w:rsidP="000E28AA"/>
    <w:p w:rsidR="000E28AA" w:rsidRPr="00416F0B" w:rsidRDefault="000E28AA" w:rsidP="000E28AA">
      <w:pPr>
        <w:rPr>
          <w:rStyle w:val="Strong"/>
          <w:i/>
          <w:color w:val="E0CAA3" w:themeColor="background2" w:themeShade="E6"/>
        </w:rPr>
      </w:pPr>
      <w:r>
        <w:rPr>
          <w:rStyle w:val="Strong"/>
          <w:i/>
          <w:color w:val="E0CAA3" w:themeColor="background2" w:themeShade="E6"/>
          <w:lang w:val="vi-VN"/>
        </w:rPr>
        <w:t>Code</w:t>
      </w:r>
      <w:r w:rsidRPr="00416F0B">
        <w:rPr>
          <w:rStyle w:val="Strong"/>
          <w:i/>
          <w:color w:val="E0CAA3" w:themeColor="background2" w:themeShade="E6"/>
        </w:rPr>
        <w:t xml:space="preserve">:  </w:t>
      </w:r>
    </w:p>
    <w:p w:rsidR="000E28AA" w:rsidRDefault="000E28AA" w:rsidP="000E28AA">
      <w:pPr>
        <w:autoSpaceDE w:val="0"/>
        <w:autoSpaceDN w:val="0"/>
        <w:adjustRightInd w:val="0"/>
        <w:spacing w:after="0"/>
        <w:ind w:left="0" w:right="0"/>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--create table items</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[Take care] </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ID </w:t>
      </w:r>
      <w:r>
        <w:rPr>
          <w:rFonts w:ascii="Consolas" w:hAnsi="Consolas" w:cs="Consolas"/>
          <w:color w:val="0000FF"/>
          <w:kern w:val="0"/>
          <w:sz w:val="19"/>
          <w:szCs w:val="19"/>
        </w:rPr>
        <w:t>INT</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t xml:space="preserve">Position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OrganizeID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p>
    <w:p w:rsidR="000E28AA" w:rsidRDefault="000E28AA" w:rsidP="000E28AA">
      <w:pPr>
        <w:autoSpaceDE w:val="0"/>
        <w:autoSpaceDN w:val="0"/>
        <w:adjustRightInd w:val="0"/>
        <w:spacing w:after="0"/>
        <w:ind w:left="0" w:right="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KEY</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OrganizeID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Organize</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OrganizeID</w:t>
      </w:r>
      <w:proofErr w:type="spellEnd"/>
      <w:r>
        <w:rPr>
          <w:rFonts w:ascii="Consolas" w:hAnsi="Consolas" w:cs="Consolas"/>
          <w:color w:val="808080"/>
          <w:kern w:val="0"/>
          <w:sz w:val="19"/>
          <w:szCs w:val="19"/>
        </w:rPr>
        <w:t>)</w:t>
      </w:r>
    </w:p>
    <w:p w:rsidR="000E28AA" w:rsidRDefault="000E28AA" w:rsidP="000E28AA">
      <w:pPr>
        <w:rPr>
          <w:rFonts w:ascii="Consolas" w:hAnsi="Consolas" w:cs="Consolas"/>
          <w:color w:val="808080"/>
          <w:kern w:val="0"/>
          <w:sz w:val="19"/>
          <w:szCs w:val="19"/>
        </w:rPr>
      </w:pPr>
      <w:r>
        <w:rPr>
          <w:rFonts w:ascii="Consolas" w:hAnsi="Consolas" w:cs="Consolas"/>
          <w:color w:val="808080"/>
          <w:kern w:val="0"/>
          <w:sz w:val="19"/>
          <w:szCs w:val="19"/>
        </w:rPr>
        <w:t>)</w:t>
      </w:r>
    </w:p>
    <w:p w:rsidR="000E28AA" w:rsidRPr="00416F0B" w:rsidRDefault="000E28AA" w:rsidP="000E28AA">
      <w:pPr>
        <w:rPr>
          <w:rStyle w:val="Strong"/>
          <w:i/>
          <w:color w:val="E0CAA3" w:themeColor="background2" w:themeShade="E6"/>
        </w:rPr>
      </w:pPr>
      <w:r>
        <w:rPr>
          <w:rStyle w:val="Strong"/>
          <w:i/>
          <w:color w:val="E0CAA3" w:themeColor="background2" w:themeShade="E6"/>
        </w:rPr>
        <w:t>Example</w:t>
      </w:r>
      <w:r w:rsidRPr="00416F0B">
        <w:rPr>
          <w:rStyle w:val="Strong"/>
          <w:i/>
          <w:color w:val="E0CAA3" w:themeColor="background2" w:themeShade="E6"/>
        </w:rPr>
        <w:t xml:space="preserve">:  </w:t>
      </w:r>
    </w:p>
    <w:tbl>
      <w:tblPr>
        <w:tblStyle w:val="GridTable1Light-Accent2"/>
        <w:tblW w:w="2501" w:type="pct"/>
        <w:tblInd w:w="1880" w:type="dxa"/>
        <w:tblCellMar>
          <w:left w:w="0" w:type="dxa"/>
          <w:right w:w="0" w:type="dxa"/>
        </w:tblCellMar>
        <w:tblLook w:val="04A0" w:firstRow="1" w:lastRow="0" w:firstColumn="1" w:lastColumn="0" w:noHBand="0" w:noVBand="1"/>
      </w:tblPr>
      <w:tblGrid>
        <w:gridCol w:w="1080"/>
        <w:gridCol w:w="2159"/>
        <w:gridCol w:w="1440"/>
      </w:tblGrid>
      <w:tr w:rsidR="000E28AA" w:rsidTr="002D2D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tcBorders>
            <w:vAlign w:val="bottom"/>
          </w:tcPr>
          <w:p w:rsidR="000E28AA" w:rsidRPr="00CE1E71" w:rsidRDefault="000E28AA" w:rsidP="002D2D90">
            <w:pPr>
              <w:pStyle w:val="Tabletext"/>
            </w:pPr>
            <w:r>
              <w:t>ID</w:t>
            </w:r>
          </w:p>
        </w:tc>
        <w:tc>
          <w:tcPr>
            <w:tcW w:w="2159" w:type="dxa"/>
            <w:tcBorders>
              <w:top w:val="nil"/>
            </w:tcBorders>
            <w:vAlign w:val="bottom"/>
          </w:tcPr>
          <w:p w:rsidR="000E28AA" w:rsidRPr="00CE1E71" w:rsidRDefault="000E28AA" w:rsidP="002D2D90">
            <w:pPr>
              <w:pStyle w:val="Tabletext"/>
              <w:cnfStyle w:val="100000000000" w:firstRow="1" w:lastRow="0" w:firstColumn="0" w:lastColumn="0" w:oddVBand="0" w:evenVBand="0" w:oddHBand="0" w:evenHBand="0" w:firstRowFirstColumn="0" w:firstRowLastColumn="0" w:lastRowFirstColumn="0" w:lastRowLastColumn="0"/>
            </w:pPr>
            <w:r>
              <w:t>Position</w:t>
            </w:r>
          </w:p>
        </w:tc>
        <w:tc>
          <w:tcPr>
            <w:tcW w:w="1440" w:type="dxa"/>
            <w:tcBorders>
              <w:top w:val="nil"/>
            </w:tcBorders>
            <w:vAlign w:val="bottom"/>
          </w:tcPr>
          <w:p w:rsidR="000E28AA" w:rsidRPr="00CE1E71" w:rsidRDefault="000E28AA" w:rsidP="002D2D90">
            <w:pPr>
              <w:pStyle w:val="Tabletext"/>
              <w:cnfStyle w:val="100000000000" w:firstRow="1" w:lastRow="0" w:firstColumn="0" w:lastColumn="0" w:oddVBand="0" w:evenVBand="0" w:oddHBand="0" w:evenHBand="0" w:firstRowFirstColumn="0" w:firstRowLastColumn="0" w:lastRowFirstColumn="0" w:lastRowLastColumn="0"/>
            </w:pPr>
            <w:proofErr w:type="spellStart"/>
            <w:r>
              <w:t>OrganizeID</w:t>
            </w:r>
            <w:proofErr w:type="spellEnd"/>
          </w:p>
        </w:tc>
      </w:tr>
      <w:tr w:rsidR="000E28AA" w:rsidTr="002D2D90">
        <w:tc>
          <w:tcPr>
            <w:cnfStyle w:val="001000000000" w:firstRow="0" w:lastRow="0" w:firstColumn="1" w:lastColumn="0" w:oddVBand="0" w:evenVBand="0" w:oddHBand="0" w:evenHBand="0" w:firstRowFirstColumn="0" w:firstRowLastColumn="0" w:lastRowFirstColumn="0" w:lastRowLastColumn="0"/>
            <w:tcW w:w="1080" w:type="dxa"/>
            <w:tcBorders>
              <w:left w:val="nil"/>
            </w:tcBorders>
            <w:vAlign w:val="bottom"/>
          </w:tcPr>
          <w:p w:rsidR="000E28AA" w:rsidRPr="00D06B39" w:rsidRDefault="000E28AA" w:rsidP="002D2D90">
            <w:pPr>
              <w:pStyle w:val="Tabletext"/>
              <w:rPr>
                <w:b w:val="0"/>
              </w:rPr>
            </w:pPr>
            <w:r>
              <w:rPr>
                <w:rFonts w:ascii="Calibri" w:hAnsi="Calibri" w:cs="Calibri"/>
                <w:color w:val="000000"/>
              </w:rPr>
              <w:t>1</w:t>
            </w:r>
          </w:p>
        </w:tc>
        <w:tc>
          <w:tcPr>
            <w:tcW w:w="2159" w:type="dxa"/>
            <w:vAlign w:val="bottom"/>
          </w:tcPr>
          <w:p w:rsidR="000E28A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Technical</w:t>
            </w:r>
          </w:p>
        </w:tc>
        <w:tc>
          <w:tcPr>
            <w:tcW w:w="1440" w:type="dxa"/>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r>
      <w:tr w:rsidR="000E28AA" w:rsidRPr="00DE4E5D" w:rsidTr="002D2D90">
        <w:tc>
          <w:tcPr>
            <w:cnfStyle w:val="001000000000" w:firstRow="0" w:lastRow="0" w:firstColumn="1" w:lastColumn="0" w:oddVBand="0" w:evenVBand="0" w:oddHBand="0" w:evenHBand="0" w:firstRowFirstColumn="0" w:firstRowLastColumn="0" w:lastRowFirstColumn="0" w:lastRowLastColumn="0"/>
            <w:tcW w:w="1080" w:type="dxa"/>
            <w:tcBorders>
              <w:left w:val="nil"/>
            </w:tcBorders>
            <w:vAlign w:val="bottom"/>
          </w:tcPr>
          <w:p w:rsidR="000E28AA" w:rsidRPr="00DE4E5D" w:rsidRDefault="000E28AA" w:rsidP="002D2D90">
            <w:pPr>
              <w:pStyle w:val="Tabletext"/>
              <w:rPr>
                <w:b w:val="0"/>
              </w:rPr>
            </w:pPr>
            <w:r>
              <w:rPr>
                <w:rFonts w:ascii="Calibri" w:hAnsi="Calibri" w:cs="Calibri"/>
                <w:color w:val="000000"/>
              </w:rPr>
              <w:t>2</w:t>
            </w:r>
          </w:p>
        </w:tc>
        <w:tc>
          <w:tcPr>
            <w:tcW w:w="2159" w:type="dxa"/>
            <w:vAlign w:val="bottom"/>
          </w:tcPr>
          <w:p w:rsidR="000E28AA" w:rsidRPr="00DE4E5D"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Prepaid Customer</w:t>
            </w:r>
          </w:p>
        </w:tc>
        <w:tc>
          <w:tcPr>
            <w:tcW w:w="1440" w:type="dxa"/>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r>
      <w:tr w:rsidR="000E28AA" w:rsidRPr="00510CD6" w:rsidTr="002D2D90">
        <w:tc>
          <w:tcPr>
            <w:cnfStyle w:val="001000000000" w:firstRow="0" w:lastRow="0" w:firstColumn="1" w:lastColumn="0" w:oddVBand="0" w:evenVBand="0" w:oddHBand="0" w:evenHBand="0" w:firstRowFirstColumn="0" w:firstRowLastColumn="0" w:lastRowFirstColumn="0" w:lastRowLastColumn="0"/>
            <w:tcW w:w="1080" w:type="dxa"/>
            <w:tcBorders>
              <w:left w:val="nil"/>
            </w:tcBorders>
            <w:vAlign w:val="bottom"/>
          </w:tcPr>
          <w:p w:rsidR="000E28AA" w:rsidRPr="00E15AEF" w:rsidRDefault="000E28AA" w:rsidP="002D2D90">
            <w:pPr>
              <w:pStyle w:val="Tabletext"/>
              <w:rPr>
                <w:b w:val="0"/>
              </w:rPr>
            </w:pPr>
            <w:r>
              <w:rPr>
                <w:rFonts w:ascii="Calibri" w:hAnsi="Calibri" w:cs="Calibri"/>
                <w:color w:val="000000"/>
              </w:rPr>
              <w:t>3</w:t>
            </w:r>
          </w:p>
        </w:tc>
        <w:tc>
          <w:tcPr>
            <w:tcW w:w="2159" w:type="dxa"/>
            <w:vAlign w:val="bottom"/>
          </w:tcPr>
          <w:p w:rsidR="000E28AA" w:rsidRPr="00510CD6"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Prepaid Customer</w:t>
            </w:r>
          </w:p>
        </w:tc>
        <w:tc>
          <w:tcPr>
            <w:tcW w:w="1440" w:type="dxa"/>
            <w:vAlign w:val="bottom"/>
          </w:tcPr>
          <w:p w:rsidR="000E28AA" w:rsidRPr="003B459A" w:rsidRDefault="000E28AA" w:rsidP="002D2D90">
            <w:pPr>
              <w:pStyle w:val="Tabletext"/>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r>
    </w:tbl>
    <w:p w:rsidR="000E28AA" w:rsidRDefault="000E28AA" w:rsidP="000E28AA">
      <w:pPr>
        <w:rPr>
          <w:rFonts w:ascii="Consolas" w:hAnsi="Consolas" w:cs="Consolas"/>
          <w:color w:val="808080"/>
          <w:kern w:val="0"/>
          <w:sz w:val="19"/>
          <w:szCs w:val="19"/>
        </w:rPr>
      </w:pPr>
    </w:p>
    <w:p w:rsidR="000E28AA" w:rsidRDefault="000E28AA" w:rsidP="000E28AA"/>
    <w:p w:rsidR="009156B5" w:rsidRDefault="00121DF5" w:rsidP="000E28AA">
      <w:pPr>
        <w:pStyle w:val="Heading3"/>
        <w:ind w:left="432"/>
        <w:rPr>
          <w:rStyle w:val="Strong"/>
        </w:rPr>
      </w:pPr>
      <w:r>
        <w:rPr>
          <w:rStyle w:val="Strong"/>
          <w:b w:val="0"/>
        </w:rPr>
        <w:t xml:space="preserve"> </w:t>
      </w:r>
    </w:p>
    <w:p w:rsidR="00E76331" w:rsidRDefault="00E76331" w:rsidP="00C01EBF">
      <w:pPr>
        <w:autoSpaceDE w:val="0"/>
        <w:autoSpaceDN w:val="0"/>
        <w:adjustRightInd w:val="0"/>
        <w:spacing w:after="0"/>
        <w:ind w:left="0" w:right="0"/>
      </w:pPr>
    </w:p>
    <w:p w:rsidR="00B91D87" w:rsidRDefault="00EB50DC" w:rsidP="00EB50DC">
      <w:pPr>
        <w:pStyle w:val="Heading1"/>
      </w:pPr>
      <w:r>
        <w:t>IV. entity relationship diagram</w:t>
      </w:r>
      <w:r w:rsidR="00B2041A">
        <w:t xml:space="preserve"> </w:t>
      </w:r>
      <w:r>
        <w:t>(erd)</w:t>
      </w:r>
    </w:p>
    <w:p w:rsidR="00321F35" w:rsidRDefault="00D11B68" w:rsidP="00916C68">
      <w:pPr>
        <w:pStyle w:val="Heading2"/>
        <w:numPr>
          <w:ilvl w:val="0"/>
          <w:numId w:val="30"/>
        </w:numPr>
      </w:pPr>
      <w:r>
        <w:t>Player</w:t>
      </w:r>
    </w:p>
    <w:p w:rsidR="00916C68" w:rsidRPr="00916C68" w:rsidRDefault="00D11B68" w:rsidP="00704BC4">
      <w:pPr>
        <w:jc w:val="center"/>
      </w:pPr>
      <w:r w:rsidRPr="00D11B68">
        <w:rPr>
          <w:noProof/>
        </w:rPr>
        <w:drawing>
          <wp:inline distT="0" distB="0" distL="0" distR="0" wp14:anchorId="00BDFF67" wp14:editId="305A913B">
            <wp:extent cx="4237087" cy="3101609"/>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7087" cy="3101609"/>
                    </a:xfrm>
                    <a:prstGeom prst="rect">
                      <a:avLst/>
                    </a:prstGeom>
                  </pic:spPr>
                </pic:pic>
              </a:graphicData>
            </a:graphic>
          </wp:inline>
        </w:drawing>
      </w:r>
    </w:p>
    <w:p w:rsidR="00452704" w:rsidRDefault="00452704" w:rsidP="00452704">
      <w:pPr>
        <w:jc w:val="center"/>
      </w:pP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5316"/>
      </w:tblGrid>
      <w:tr w:rsidR="00452704" w:rsidTr="00423AEE">
        <w:tc>
          <w:tcPr>
            <w:tcW w:w="4044" w:type="dxa"/>
          </w:tcPr>
          <w:p w:rsidR="00452704" w:rsidRDefault="00452704" w:rsidP="003D69D9">
            <w:pPr>
              <w:pStyle w:val="ListParagraph"/>
              <w:ind w:left="-105"/>
            </w:pPr>
          </w:p>
          <w:p w:rsidR="00452704" w:rsidRDefault="00452704" w:rsidP="003D69D9">
            <w:pPr>
              <w:pStyle w:val="ListParagraph"/>
              <w:ind w:left="-105"/>
            </w:pPr>
          </w:p>
          <w:p w:rsidR="00452704" w:rsidRDefault="002D2D90" w:rsidP="002D2D90">
            <w:pPr>
              <w:pStyle w:val="ListParagraph"/>
              <w:ind w:left="-105"/>
            </w:pPr>
            <w:r>
              <w:t xml:space="preserve">This is the Player entity. Entity has 5 attributes. The ID attribute is the primary key of this entity. Each player has a Name, Role, Team and Country. In which, </w:t>
            </w:r>
            <w:proofErr w:type="gramStart"/>
            <w:r>
              <w:t xml:space="preserve">Role is </w:t>
            </w:r>
            <w:proofErr w:type="spellStart"/>
            <w:r>
              <w:t>RoleID</w:t>
            </w:r>
            <w:proofErr w:type="spellEnd"/>
            <w:proofErr w:type="gramEnd"/>
            <w:r>
              <w:t xml:space="preserve">, </w:t>
            </w:r>
            <w:proofErr w:type="gramStart"/>
            <w:r>
              <w:t xml:space="preserve">Team is </w:t>
            </w:r>
            <w:proofErr w:type="spellStart"/>
            <w:r>
              <w:t>TeamID</w:t>
            </w:r>
            <w:proofErr w:type="spellEnd"/>
            <w:proofErr w:type="gramEnd"/>
            <w:r>
              <w:t>.</w:t>
            </w:r>
          </w:p>
        </w:tc>
        <w:tc>
          <w:tcPr>
            <w:tcW w:w="5316" w:type="dxa"/>
          </w:tcPr>
          <w:p w:rsidR="00452704" w:rsidRDefault="003E58A5" w:rsidP="00423AEE">
            <w:pPr>
              <w:pStyle w:val="ListParagraph"/>
              <w:ind w:left="0" w:right="-105"/>
              <w:jc w:val="right"/>
            </w:pPr>
            <w:r w:rsidRPr="003E58A5">
              <w:drawing>
                <wp:inline distT="0" distB="0" distL="0" distR="0" wp14:anchorId="78DD0B4A" wp14:editId="7369B2F2">
                  <wp:extent cx="2491956" cy="21337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1956" cy="2133785"/>
                          </a:xfrm>
                          <a:prstGeom prst="rect">
                            <a:avLst/>
                          </a:prstGeom>
                        </pic:spPr>
                      </pic:pic>
                    </a:graphicData>
                  </a:graphic>
                </wp:inline>
              </w:drawing>
            </w:r>
          </w:p>
        </w:tc>
      </w:tr>
    </w:tbl>
    <w:p w:rsidR="00EB50DC" w:rsidRPr="00EB50DC" w:rsidRDefault="00EB50DC" w:rsidP="00D14839"/>
    <w:p w:rsidR="00B91D87" w:rsidRDefault="003E58A5" w:rsidP="003A7E43">
      <w:pPr>
        <w:pStyle w:val="Heading2"/>
        <w:numPr>
          <w:ilvl w:val="0"/>
          <w:numId w:val="30"/>
        </w:numPr>
      </w:pPr>
      <w:r>
        <w:t>Role</w:t>
      </w:r>
    </w:p>
    <w:p w:rsidR="003A7E43" w:rsidRDefault="003E58A5" w:rsidP="00704BC4">
      <w:pPr>
        <w:jc w:val="center"/>
      </w:pPr>
      <w:r w:rsidRPr="003E58A5">
        <w:drawing>
          <wp:inline distT="0" distB="0" distL="0" distR="0" wp14:anchorId="30C78317" wp14:editId="1325E3B1">
            <wp:extent cx="3673158" cy="2270957"/>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3158" cy="2270957"/>
                    </a:xfrm>
                    <a:prstGeom prst="rect">
                      <a:avLst/>
                    </a:prstGeom>
                  </pic:spPr>
                </pic:pic>
              </a:graphicData>
            </a:graphic>
          </wp:inline>
        </w:drawing>
      </w:r>
    </w:p>
    <w:p w:rsidR="003A7E43" w:rsidRDefault="003A7E43" w:rsidP="003A7E43"/>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5196"/>
      </w:tblGrid>
      <w:tr w:rsidR="003A7E43" w:rsidTr="00423AEE">
        <w:tc>
          <w:tcPr>
            <w:tcW w:w="4164" w:type="dxa"/>
          </w:tcPr>
          <w:p w:rsidR="003A7E43" w:rsidRDefault="002D2D90" w:rsidP="002D2D90">
            <w:pPr>
              <w:pStyle w:val="ListParagraph"/>
              <w:ind w:left="-105"/>
            </w:pPr>
            <w:r>
              <w:t>This is the Role entity. Entity has 2 properties. The ID attribute is the primary key of this entity. Each role has a description describing that role.</w:t>
            </w:r>
          </w:p>
          <w:p w:rsidR="003A7E43" w:rsidRDefault="003A7E43" w:rsidP="003D69D9">
            <w:pPr>
              <w:pStyle w:val="ListParagraph"/>
              <w:ind w:left="-105"/>
            </w:pPr>
          </w:p>
          <w:p w:rsidR="003A7E43" w:rsidRDefault="003A7E43" w:rsidP="002D2D90">
            <w:pPr>
              <w:ind w:left="-15"/>
            </w:pPr>
          </w:p>
        </w:tc>
        <w:tc>
          <w:tcPr>
            <w:tcW w:w="5196" w:type="dxa"/>
          </w:tcPr>
          <w:p w:rsidR="003A7E43" w:rsidRDefault="003E58A5" w:rsidP="00423AEE">
            <w:pPr>
              <w:pStyle w:val="ListParagraph"/>
              <w:ind w:left="0" w:right="-105"/>
              <w:jc w:val="right"/>
            </w:pPr>
            <w:r w:rsidRPr="003E58A5">
              <w:drawing>
                <wp:inline distT="0" distB="0" distL="0" distR="0" wp14:anchorId="34D8950B" wp14:editId="214B521A">
                  <wp:extent cx="2499577" cy="87637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9577" cy="876376"/>
                          </a:xfrm>
                          <a:prstGeom prst="rect">
                            <a:avLst/>
                          </a:prstGeom>
                        </pic:spPr>
                      </pic:pic>
                    </a:graphicData>
                  </a:graphic>
                </wp:inline>
              </w:drawing>
            </w:r>
          </w:p>
        </w:tc>
      </w:tr>
      <w:tr w:rsidR="003A7E43" w:rsidTr="00423AEE">
        <w:tc>
          <w:tcPr>
            <w:tcW w:w="4164" w:type="dxa"/>
          </w:tcPr>
          <w:p w:rsidR="003A7E43" w:rsidRDefault="003A7E43" w:rsidP="003D69D9">
            <w:pPr>
              <w:pStyle w:val="ListParagraph"/>
              <w:ind w:left="-105"/>
            </w:pPr>
          </w:p>
        </w:tc>
        <w:tc>
          <w:tcPr>
            <w:tcW w:w="5196" w:type="dxa"/>
          </w:tcPr>
          <w:p w:rsidR="003A7E43" w:rsidRDefault="003A7E43" w:rsidP="003D69D9">
            <w:pPr>
              <w:pStyle w:val="ListParagraph"/>
              <w:ind w:left="0" w:right="-105"/>
              <w:rPr>
                <w:noProof/>
              </w:rPr>
            </w:pPr>
          </w:p>
        </w:tc>
      </w:tr>
    </w:tbl>
    <w:p w:rsidR="003A7E43" w:rsidRDefault="003E58A5" w:rsidP="00423AEE">
      <w:pPr>
        <w:pStyle w:val="Heading2"/>
        <w:numPr>
          <w:ilvl w:val="0"/>
          <w:numId w:val="30"/>
        </w:numPr>
      </w:pPr>
      <w:r>
        <w:lastRenderedPageBreak/>
        <w:t>Match</w:t>
      </w:r>
    </w:p>
    <w:p w:rsidR="009A2610" w:rsidRPr="009A2610" w:rsidRDefault="003E58A5" w:rsidP="00704BC4">
      <w:pPr>
        <w:jc w:val="center"/>
      </w:pPr>
      <w:r w:rsidRPr="003E58A5">
        <w:drawing>
          <wp:inline distT="0" distB="0" distL="0" distR="0" wp14:anchorId="14067EBF" wp14:editId="68F2B21B">
            <wp:extent cx="4572396" cy="3406435"/>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396" cy="3406435"/>
                    </a:xfrm>
                    <a:prstGeom prst="rect">
                      <a:avLst/>
                    </a:prstGeom>
                  </pic:spPr>
                </pic:pic>
              </a:graphicData>
            </a:graphic>
          </wp:inline>
        </w:drawing>
      </w: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5196"/>
      </w:tblGrid>
      <w:tr w:rsidR="009A2610" w:rsidTr="003D69D9">
        <w:tc>
          <w:tcPr>
            <w:tcW w:w="4164" w:type="dxa"/>
          </w:tcPr>
          <w:p w:rsidR="009A2610" w:rsidRDefault="009A2610" w:rsidP="003D69D9">
            <w:pPr>
              <w:pStyle w:val="ListParagraph"/>
              <w:ind w:left="-105"/>
            </w:pPr>
          </w:p>
          <w:p w:rsidR="009A2610" w:rsidRDefault="002D2D90" w:rsidP="003D69D9">
            <w:pPr>
              <w:pStyle w:val="ListParagraph"/>
              <w:ind w:left="0"/>
            </w:pPr>
            <w:r w:rsidRPr="002D2D90">
              <w:t>Two teams play against each other called a match. It knows the names of two teams that play against each other like Team1 and Team2. The ID is the primary key to know which match it is</w:t>
            </w:r>
            <w:r w:rsidR="000455D8">
              <w:t xml:space="preserve"> </w:t>
            </w:r>
            <w:r w:rsidR="000455D8" w:rsidRPr="000455D8">
              <w:t>and Day indicates wha</w:t>
            </w:r>
            <w:r w:rsidR="000455D8">
              <w:t>t day the match will take place</w:t>
            </w:r>
            <w:r w:rsidRPr="002D2D90">
              <w:t>. Finally, Team1Result and Team2Result are the number of games won by the two teams after the match</w:t>
            </w:r>
            <w:r>
              <w:t>.</w:t>
            </w:r>
          </w:p>
        </w:tc>
        <w:tc>
          <w:tcPr>
            <w:tcW w:w="5196" w:type="dxa"/>
          </w:tcPr>
          <w:p w:rsidR="009A2610" w:rsidRDefault="003E58A5" w:rsidP="003D69D9">
            <w:pPr>
              <w:pStyle w:val="ListParagraph"/>
              <w:ind w:left="0" w:right="-105"/>
              <w:jc w:val="right"/>
            </w:pPr>
            <w:r w:rsidRPr="003E58A5">
              <w:drawing>
                <wp:inline distT="0" distB="0" distL="0" distR="0" wp14:anchorId="7B3831E0" wp14:editId="55524CFE">
                  <wp:extent cx="2499577" cy="2225233"/>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9577" cy="2225233"/>
                          </a:xfrm>
                          <a:prstGeom prst="rect">
                            <a:avLst/>
                          </a:prstGeom>
                        </pic:spPr>
                      </pic:pic>
                    </a:graphicData>
                  </a:graphic>
                </wp:inline>
              </w:drawing>
            </w:r>
          </w:p>
        </w:tc>
      </w:tr>
      <w:tr w:rsidR="009A2610" w:rsidTr="003D69D9">
        <w:tc>
          <w:tcPr>
            <w:tcW w:w="4164" w:type="dxa"/>
          </w:tcPr>
          <w:p w:rsidR="009A2610" w:rsidRDefault="009A2610" w:rsidP="003D69D9">
            <w:pPr>
              <w:pStyle w:val="ListParagraph"/>
              <w:ind w:left="-105"/>
            </w:pPr>
          </w:p>
        </w:tc>
        <w:tc>
          <w:tcPr>
            <w:tcW w:w="5196" w:type="dxa"/>
          </w:tcPr>
          <w:p w:rsidR="009A2610" w:rsidRDefault="009A2610" w:rsidP="003D69D9">
            <w:pPr>
              <w:pStyle w:val="ListParagraph"/>
              <w:ind w:left="0" w:right="-105"/>
              <w:rPr>
                <w:noProof/>
              </w:rPr>
            </w:pPr>
          </w:p>
        </w:tc>
      </w:tr>
    </w:tbl>
    <w:p w:rsidR="009A2610" w:rsidRDefault="003E58A5" w:rsidP="009A2610">
      <w:pPr>
        <w:pStyle w:val="Heading2"/>
        <w:numPr>
          <w:ilvl w:val="0"/>
          <w:numId w:val="30"/>
        </w:numPr>
      </w:pPr>
      <w:r>
        <w:lastRenderedPageBreak/>
        <w:t>Team</w:t>
      </w:r>
    </w:p>
    <w:p w:rsidR="009A2610" w:rsidRDefault="003E58A5" w:rsidP="00704BC4">
      <w:pPr>
        <w:jc w:val="center"/>
      </w:pPr>
      <w:r w:rsidRPr="003E58A5">
        <w:drawing>
          <wp:inline distT="0" distB="0" distL="0" distR="0" wp14:anchorId="26DC2D14" wp14:editId="3BC2361A">
            <wp:extent cx="2743438" cy="2301439"/>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438" cy="2301439"/>
                    </a:xfrm>
                    <a:prstGeom prst="rect">
                      <a:avLst/>
                    </a:prstGeom>
                  </pic:spPr>
                </pic:pic>
              </a:graphicData>
            </a:graphic>
          </wp:inline>
        </w:drawing>
      </w: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5196"/>
      </w:tblGrid>
      <w:tr w:rsidR="009A2610" w:rsidTr="003D69D9">
        <w:tc>
          <w:tcPr>
            <w:tcW w:w="4164" w:type="dxa"/>
          </w:tcPr>
          <w:p w:rsidR="009A2610" w:rsidRDefault="009A2610" w:rsidP="003D69D9">
            <w:pPr>
              <w:pStyle w:val="ListParagraph"/>
              <w:ind w:left="-105"/>
            </w:pPr>
          </w:p>
          <w:p w:rsidR="001B568A" w:rsidRDefault="002D2D90" w:rsidP="003D69D9">
            <w:pPr>
              <w:pStyle w:val="ListParagraph"/>
              <w:ind w:left="-105"/>
            </w:pPr>
            <w:r w:rsidRPr="002D2D90">
              <w:t>The Team entity has 2 properties. Name is the name of the team and is the primary key. Each team will have a Coach</w:t>
            </w:r>
            <w:r>
              <w:t>.</w:t>
            </w:r>
          </w:p>
          <w:p w:rsidR="009A2610" w:rsidRDefault="009A2610" w:rsidP="002D2D90">
            <w:pPr>
              <w:pStyle w:val="ListParagraph"/>
              <w:ind w:left="-105"/>
            </w:pPr>
          </w:p>
        </w:tc>
        <w:tc>
          <w:tcPr>
            <w:tcW w:w="5196" w:type="dxa"/>
          </w:tcPr>
          <w:p w:rsidR="009A2610" w:rsidRDefault="003E58A5" w:rsidP="003D69D9">
            <w:pPr>
              <w:pStyle w:val="ListParagraph"/>
              <w:ind w:left="0" w:right="-105"/>
              <w:jc w:val="right"/>
            </w:pPr>
            <w:r w:rsidRPr="003E58A5">
              <w:drawing>
                <wp:inline distT="0" distB="0" distL="0" distR="0" wp14:anchorId="5C9B22B1" wp14:editId="6F6D6762">
                  <wp:extent cx="2522439" cy="88399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2439" cy="883997"/>
                          </a:xfrm>
                          <a:prstGeom prst="rect">
                            <a:avLst/>
                          </a:prstGeom>
                        </pic:spPr>
                      </pic:pic>
                    </a:graphicData>
                  </a:graphic>
                </wp:inline>
              </w:drawing>
            </w:r>
          </w:p>
        </w:tc>
      </w:tr>
      <w:tr w:rsidR="00000FD3" w:rsidTr="003D69D9">
        <w:tc>
          <w:tcPr>
            <w:tcW w:w="4164" w:type="dxa"/>
          </w:tcPr>
          <w:p w:rsidR="00000FD3" w:rsidRPr="00000FD3" w:rsidRDefault="003E58A5" w:rsidP="003E58A5">
            <w:pPr>
              <w:pStyle w:val="Heading2"/>
              <w:numPr>
                <w:ilvl w:val="0"/>
                <w:numId w:val="30"/>
              </w:numPr>
              <w:outlineLvl w:val="1"/>
            </w:pPr>
            <w:r w:rsidRPr="003E58A5">
              <w:t>Organize</w:t>
            </w:r>
          </w:p>
        </w:tc>
        <w:tc>
          <w:tcPr>
            <w:tcW w:w="5196" w:type="dxa"/>
          </w:tcPr>
          <w:p w:rsidR="00000FD3" w:rsidRDefault="00000FD3" w:rsidP="003D69D9">
            <w:pPr>
              <w:pStyle w:val="ListParagraph"/>
              <w:ind w:left="0" w:right="-105"/>
              <w:jc w:val="right"/>
              <w:rPr>
                <w:noProof/>
              </w:rPr>
            </w:pPr>
          </w:p>
        </w:tc>
      </w:tr>
    </w:tbl>
    <w:p w:rsidR="009A2610" w:rsidRDefault="003E58A5" w:rsidP="009A2610">
      <w:r w:rsidRPr="003E58A5">
        <w:drawing>
          <wp:inline distT="0" distB="0" distL="0" distR="0" wp14:anchorId="168FA12A" wp14:editId="2584C905">
            <wp:extent cx="4961050" cy="310922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1050" cy="3109229"/>
                    </a:xfrm>
                    <a:prstGeom prst="rect">
                      <a:avLst/>
                    </a:prstGeom>
                  </pic:spPr>
                </pic:pic>
              </a:graphicData>
            </a:graphic>
          </wp:inline>
        </w:drawing>
      </w:r>
    </w:p>
    <w:tbl>
      <w:tblPr>
        <w:tblStyle w:val="TableGrid"/>
        <w:tblW w:w="968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0"/>
        <w:gridCol w:w="4828"/>
      </w:tblGrid>
      <w:tr w:rsidR="001B568A" w:rsidTr="00521C4E">
        <w:trPr>
          <w:trHeight w:val="3270"/>
        </w:trPr>
        <w:tc>
          <w:tcPr>
            <w:tcW w:w="4860" w:type="dxa"/>
          </w:tcPr>
          <w:p w:rsidR="001B568A" w:rsidRDefault="001B568A" w:rsidP="003D69D9">
            <w:pPr>
              <w:pStyle w:val="ListParagraph"/>
              <w:ind w:left="-105"/>
            </w:pPr>
          </w:p>
          <w:p w:rsidR="001B568A" w:rsidRDefault="000455D8" w:rsidP="000455D8">
            <w:pPr>
              <w:pStyle w:val="ListParagraph"/>
              <w:ind w:left="-15"/>
            </w:pPr>
            <w:r w:rsidRPr="000455D8">
              <w:t xml:space="preserve">The Organize entity has 6 properties. Each organization of a match needs technicians, referees, MCs, Take Care. With </w:t>
            </w:r>
            <w:proofErr w:type="spellStart"/>
            <w:r w:rsidRPr="000455D8">
              <w:t>OrganizeID</w:t>
            </w:r>
            <w:proofErr w:type="spellEnd"/>
            <w:r w:rsidRPr="000455D8">
              <w:t xml:space="preserve"> as the primary key.</w:t>
            </w:r>
          </w:p>
        </w:tc>
        <w:tc>
          <w:tcPr>
            <w:tcW w:w="4828" w:type="dxa"/>
          </w:tcPr>
          <w:p w:rsidR="00F56188" w:rsidRDefault="00F56188" w:rsidP="003D69D9">
            <w:pPr>
              <w:pStyle w:val="ListParagraph"/>
              <w:ind w:left="0" w:right="-105"/>
              <w:jc w:val="right"/>
            </w:pPr>
          </w:p>
          <w:p w:rsidR="00F56188" w:rsidRDefault="003E58A5" w:rsidP="003D69D9">
            <w:pPr>
              <w:pStyle w:val="ListParagraph"/>
              <w:ind w:left="0" w:right="-105"/>
              <w:jc w:val="right"/>
            </w:pPr>
            <w:r w:rsidRPr="003E58A5">
              <w:drawing>
                <wp:inline distT="0" distB="0" distL="0" distR="0" wp14:anchorId="639C5E11" wp14:editId="00D1AA84">
                  <wp:extent cx="2514818" cy="172226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818" cy="1722269"/>
                          </a:xfrm>
                          <a:prstGeom prst="rect">
                            <a:avLst/>
                          </a:prstGeom>
                        </pic:spPr>
                      </pic:pic>
                    </a:graphicData>
                  </a:graphic>
                </wp:inline>
              </w:drawing>
            </w:r>
          </w:p>
          <w:p w:rsidR="00F56188" w:rsidRDefault="00F56188" w:rsidP="003D69D9">
            <w:pPr>
              <w:pStyle w:val="ListParagraph"/>
              <w:ind w:left="0" w:right="-105"/>
              <w:jc w:val="right"/>
            </w:pPr>
          </w:p>
          <w:p w:rsidR="001B568A" w:rsidRDefault="001B568A" w:rsidP="003D69D9">
            <w:pPr>
              <w:pStyle w:val="ListParagraph"/>
              <w:ind w:left="0" w:right="-105"/>
              <w:jc w:val="right"/>
            </w:pPr>
          </w:p>
        </w:tc>
      </w:tr>
    </w:tbl>
    <w:p w:rsidR="00076BD9" w:rsidRDefault="00076BD9" w:rsidP="00521C4E">
      <w:pPr>
        <w:ind w:left="0"/>
      </w:pPr>
    </w:p>
    <w:tbl>
      <w:tblPr>
        <w:tblStyle w:val="TableGrid"/>
        <w:tblW w:w="968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88"/>
      </w:tblGrid>
      <w:tr w:rsidR="00521C4E" w:rsidRPr="00656626" w:rsidTr="002D2D90">
        <w:trPr>
          <w:trHeight w:val="9444"/>
        </w:trPr>
        <w:tc>
          <w:tcPr>
            <w:tcW w:w="4860" w:type="dxa"/>
          </w:tcPr>
          <w:p w:rsidR="00521C4E" w:rsidRDefault="00521C4E" w:rsidP="00521C4E">
            <w:pPr>
              <w:pStyle w:val="Heading2"/>
              <w:ind w:left="0"/>
              <w:outlineLvl w:val="1"/>
            </w:pPr>
          </w:p>
          <w:p w:rsidR="00521C4E" w:rsidRDefault="00521C4E" w:rsidP="00521C4E">
            <w:pPr>
              <w:pStyle w:val="Heading2"/>
              <w:numPr>
                <w:ilvl w:val="0"/>
                <w:numId w:val="30"/>
              </w:numPr>
              <w:outlineLvl w:val="1"/>
            </w:pPr>
            <w:r w:rsidRPr="00521C4E">
              <w:drawing>
                <wp:anchor distT="0" distB="0" distL="114300" distR="114300" simplePos="0" relativeHeight="251677696" behindDoc="1" locked="0" layoutInCell="1" allowOverlap="1" wp14:anchorId="126C7DA7" wp14:editId="671D295C">
                  <wp:simplePos x="0" y="0"/>
                  <wp:positionH relativeFrom="column">
                    <wp:posOffset>875831</wp:posOffset>
                  </wp:positionH>
                  <wp:positionV relativeFrom="paragraph">
                    <wp:posOffset>265430</wp:posOffset>
                  </wp:positionV>
                  <wp:extent cx="4152900" cy="2286000"/>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52900" cy="2286000"/>
                          </a:xfrm>
                          <a:prstGeom prst="rect">
                            <a:avLst/>
                          </a:prstGeom>
                        </pic:spPr>
                      </pic:pic>
                    </a:graphicData>
                  </a:graphic>
                </wp:anchor>
              </w:drawing>
            </w:r>
            <w:r>
              <w:t>Take care</w:t>
            </w:r>
          </w:p>
          <w:p w:rsidR="00521C4E" w:rsidRPr="00521C4E" w:rsidRDefault="00521C4E" w:rsidP="002D2D90"/>
          <w:tbl>
            <w:tblPr>
              <w:tblStyle w:val="TableGrid"/>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6"/>
              <w:gridCol w:w="4897"/>
            </w:tblGrid>
            <w:tr w:rsidR="00521C4E" w:rsidTr="00521C4E">
              <w:trPr>
                <w:trHeight w:val="3645"/>
              </w:trPr>
              <w:tc>
                <w:tcPr>
                  <w:tcW w:w="4496" w:type="dxa"/>
                </w:tcPr>
                <w:p w:rsidR="00521C4E" w:rsidRDefault="001C3F5A" w:rsidP="001C3F5A">
                  <w:pPr>
                    <w:ind w:left="0"/>
                  </w:pPr>
                  <w:r w:rsidRPr="001C3F5A">
                    <w:t>Each Take Care squirrel has a Position. Take Care entity has 3 pro</w:t>
                  </w:r>
                  <w:r>
                    <w:t xml:space="preserve">perties where ID is primary </w:t>
                  </w:r>
                  <w:proofErr w:type="gramStart"/>
                  <w:r>
                    <w:t xml:space="preserve">key </w:t>
                  </w:r>
                  <w:r w:rsidRPr="001C3F5A">
                    <w:t>which is the name of the caregiver</w:t>
                  </w:r>
                  <w:proofErr w:type="gramEnd"/>
                  <w:r w:rsidRPr="001C3F5A">
                    <w:t xml:space="preserve"> and the </w:t>
                  </w:r>
                  <w:proofErr w:type="spellStart"/>
                  <w:r w:rsidRPr="001C3F5A">
                    <w:t>OrganizeID</w:t>
                  </w:r>
                  <w:proofErr w:type="spellEnd"/>
                  <w:r w:rsidRPr="001C3F5A">
                    <w:t xml:space="preserve"> indicates which organization the caregiver works for.</w:t>
                  </w:r>
                  <w:bookmarkStart w:id="0" w:name="_GoBack"/>
                  <w:bookmarkEnd w:id="0"/>
                </w:p>
              </w:tc>
              <w:tc>
                <w:tcPr>
                  <w:tcW w:w="4897" w:type="dxa"/>
                </w:tcPr>
                <w:p w:rsidR="00521C4E" w:rsidRDefault="00521C4E" w:rsidP="002D2D90">
                  <w:pPr>
                    <w:ind w:left="0"/>
                    <w:jc w:val="center"/>
                  </w:pPr>
                  <w:r w:rsidRPr="00521C4E">
                    <w:drawing>
                      <wp:inline distT="0" distB="0" distL="0" distR="0" wp14:anchorId="563AF519" wp14:editId="712B93C7">
                        <wp:extent cx="2514818" cy="108975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818" cy="1089754"/>
                                </a:xfrm>
                                <a:prstGeom prst="rect">
                                  <a:avLst/>
                                </a:prstGeom>
                              </pic:spPr>
                            </pic:pic>
                          </a:graphicData>
                        </a:graphic>
                      </wp:inline>
                    </w:drawing>
                  </w:r>
                </w:p>
              </w:tc>
            </w:tr>
          </w:tbl>
          <w:p w:rsidR="00521C4E" w:rsidRPr="00995028" w:rsidRDefault="00521C4E" w:rsidP="002D2D90"/>
          <w:p w:rsidR="00521C4E" w:rsidRDefault="00521C4E" w:rsidP="002D2D90">
            <w:pPr>
              <w:pStyle w:val="Heading2"/>
              <w:ind w:left="432"/>
              <w:outlineLvl w:val="1"/>
            </w:pPr>
          </w:p>
          <w:p w:rsidR="00521C4E" w:rsidRDefault="00521C4E" w:rsidP="002D2D90">
            <w:pPr>
              <w:pStyle w:val="Heading2"/>
              <w:outlineLvl w:val="1"/>
            </w:pPr>
          </w:p>
          <w:p w:rsidR="00521C4E" w:rsidRDefault="00521C4E" w:rsidP="00521C4E">
            <w:pPr>
              <w:pStyle w:val="Heading2"/>
              <w:numPr>
                <w:ilvl w:val="0"/>
                <w:numId w:val="30"/>
              </w:numPr>
              <w:outlineLvl w:val="1"/>
            </w:pPr>
            <w:r>
              <w:t>full diagram</w:t>
            </w:r>
          </w:p>
          <w:p w:rsidR="00521C4E" w:rsidRPr="00521C4E" w:rsidRDefault="00521C4E" w:rsidP="00521C4E">
            <w:r w:rsidRPr="00521C4E">
              <w:lastRenderedPageBreak/>
              <w:drawing>
                <wp:inline distT="0" distB="0" distL="0" distR="0" wp14:anchorId="58B97333" wp14:editId="051C0007">
                  <wp:extent cx="6014720" cy="4090670"/>
                  <wp:effectExtent l="0" t="0" r="508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14720" cy="4090670"/>
                          </a:xfrm>
                          <a:prstGeom prst="rect">
                            <a:avLst/>
                          </a:prstGeom>
                        </pic:spPr>
                      </pic:pic>
                    </a:graphicData>
                  </a:graphic>
                </wp:inline>
              </w:drawing>
            </w:r>
          </w:p>
          <w:p w:rsidR="00521C4E" w:rsidRPr="00656626" w:rsidRDefault="00521C4E" w:rsidP="002D2D90"/>
        </w:tc>
      </w:tr>
    </w:tbl>
    <w:p w:rsidR="00076BD9" w:rsidRDefault="00076BD9" w:rsidP="009A2610"/>
    <w:p w:rsidR="00076BD9" w:rsidRDefault="00076BD9" w:rsidP="009A2610"/>
    <w:p w:rsidR="00076BD9" w:rsidRDefault="00076BD9" w:rsidP="009A2610"/>
    <w:p w:rsidR="00076BD9" w:rsidRDefault="00076BD9" w:rsidP="00076BD9">
      <w:pPr>
        <w:pStyle w:val="Heading1"/>
      </w:pPr>
      <w:r>
        <w:lastRenderedPageBreak/>
        <w:t xml:space="preserve">V. sql command </w:t>
      </w:r>
    </w:p>
    <w:p w:rsidR="00076BD9" w:rsidRDefault="004C2588" w:rsidP="00FE7827">
      <w:pPr>
        <w:pStyle w:val="Heading2"/>
        <w:numPr>
          <w:ilvl w:val="0"/>
          <w:numId w:val="33"/>
        </w:numPr>
      </w:pPr>
      <w:r>
        <w:t>query using order by</w:t>
      </w:r>
    </w:p>
    <w:p w:rsidR="00DC1297" w:rsidRDefault="00DC1297" w:rsidP="00DC1297">
      <w:pPr>
        <w:pStyle w:val="Heading2"/>
        <w:numPr>
          <w:ilvl w:val="0"/>
          <w:numId w:val="33"/>
        </w:numPr>
      </w:pPr>
      <w:r>
        <w:t>query using inner join</w:t>
      </w:r>
    </w:p>
    <w:p w:rsidR="00F03CB6" w:rsidRDefault="00121C56" w:rsidP="000E28AA">
      <w:pPr>
        <w:pStyle w:val="Heading2"/>
        <w:numPr>
          <w:ilvl w:val="0"/>
          <w:numId w:val="33"/>
        </w:numPr>
      </w:pPr>
      <w:r>
        <w:t>query using aggregate function</w:t>
      </w:r>
    </w:p>
    <w:p w:rsidR="00F03CB6" w:rsidRDefault="00F03CB6" w:rsidP="00F03CB6">
      <w:pPr>
        <w:pStyle w:val="Heading2"/>
        <w:numPr>
          <w:ilvl w:val="0"/>
          <w:numId w:val="33"/>
        </w:numPr>
      </w:pPr>
      <w:r>
        <w:t xml:space="preserve">query using the group by and having clauses </w:t>
      </w:r>
    </w:p>
    <w:p w:rsidR="00A257C2" w:rsidRDefault="00A257C2" w:rsidP="00A257C2">
      <w:pPr>
        <w:pStyle w:val="Heading2"/>
        <w:numPr>
          <w:ilvl w:val="0"/>
          <w:numId w:val="33"/>
        </w:numPr>
      </w:pPr>
      <w:r>
        <w:t>query that uses a sub-query as a relation</w:t>
      </w:r>
    </w:p>
    <w:p w:rsidR="000D793F" w:rsidRDefault="000D27E6" w:rsidP="000D27E6">
      <w:pPr>
        <w:pStyle w:val="Heading2"/>
        <w:numPr>
          <w:ilvl w:val="0"/>
          <w:numId w:val="33"/>
        </w:numPr>
      </w:pPr>
      <w:r>
        <w:t>query that uses partial matching in the where clause</w:t>
      </w:r>
    </w:p>
    <w:p w:rsidR="0029044D" w:rsidRDefault="00430D44" w:rsidP="00430D44">
      <w:pPr>
        <w:pStyle w:val="Heading2"/>
        <w:numPr>
          <w:ilvl w:val="0"/>
          <w:numId w:val="33"/>
        </w:numPr>
      </w:pPr>
      <w:r>
        <w:t>query that uses a self – join</w:t>
      </w:r>
    </w:p>
    <w:p w:rsidR="00430D44" w:rsidRDefault="0002234D" w:rsidP="0002234D">
      <w:pPr>
        <w:pStyle w:val="Heading2"/>
        <w:numPr>
          <w:ilvl w:val="0"/>
          <w:numId w:val="33"/>
        </w:numPr>
      </w:pPr>
      <w:r>
        <w:t xml:space="preserve">store procedure </w:t>
      </w:r>
    </w:p>
    <w:p w:rsidR="007B7B4B" w:rsidRDefault="00FA5A10" w:rsidP="00FA5A10">
      <w:pPr>
        <w:pStyle w:val="Heading2"/>
        <w:numPr>
          <w:ilvl w:val="0"/>
          <w:numId w:val="33"/>
        </w:numPr>
      </w:pPr>
      <w:r>
        <w:t>trigger</w:t>
      </w:r>
    </w:p>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Default="000E28AA" w:rsidP="000E28AA"/>
    <w:p w:rsidR="000E28AA" w:rsidRPr="000E28AA" w:rsidRDefault="000E28AA" w:rsidP="000E28AA"/>
    <w:p w:rsidR="000E28AA" w:rsidRDefault="000E28AA" w:rsidP="003B35D7">
      <w:pPr>
        <w:jc w:val="center"/>
        <w:rPr>
          <w:sz w:val="160"/>
        </w:rPr>
      </w:pPr>
    </w:p>
    <w:p w:rsidR="000E28AA" w:rsidRDefault="000E28AA" w:rsidP="003B35D7">
      <w:pPr>
        <w:jc w:val="center"/>
        <w:rPr>
          <w:sz w:val="160"/>
        </w:rPr>
      </w:pPr>
    </w:p>
    <w:p w:rsidR="003B35D7" w:rsidRPr="003B35D7" w:rsidRDefault="003B35D7" w:rsidP="003B35D7">
      <w:pPr>
        <w:jc w:val="center"/>
        <w:rPr>
          <w:sz w:val="160"/>
        </w:rPr>
      </w:pPr>
      <w:r w:rsidRPr="003B35D7">
        <w:rPr>
          <w:sz w:val="160"/>
        </w:rPr>
        <w:t>THE END</w:t>
      </w:r>
    </w:p>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p w:rsidR="003B35D7" w:rsidRDefault="003B35D7" w:rsidP="00FA5A10"/>
    <w:sectPr w:rsidR="003B35D7" w:rsidSect="00461C9E">
      <w:headerReference w:type="default" r:id="rId26"/>
      <w:footerReference w:type="even" r:id="rId27"/>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924" w:rsidRDefault="00A54924">
      <w:r>
        <w:separator/>
      </w:r>
    </w:p>
    <w:p w:rsidR="00A54924" w:rsidRDefault="00A54924"/>
  </w:endnote>
  <w:endnote w:type="continuationSeparator" w:id="0">
    <w:p w:rsidR="00A54924" w:rsidRDefault="00A54924">
      <w:r>
        <w:continuationSeparator/>
      </w:r>
    </w:p>
    <w:p w:rsidR="00A54924" w:rsidRDefault="00A54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E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D90" w:rsidRDefault="002D2D90">
    <w:pPr>
      <w:pStyle w:val="Footer"/>
    </w:pPr>
  </w:p>
  <w:p w:rsidR="002D2D90" w:rsidRDefault="002D2D9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D90" w:rsidRDefault="002D2D90">
    <w:pPr>
      <w:pStyle w:val="Footer"/>
    </w:pPr>
    <w:r w:rsidRPr="00502975">
      <w:t xml:space="preserve">DBI202 – DATABASE SYSTEM OF LEAGUE OF LEGENDS CHAMPIONS KOREA </w:t>
    </w: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46" name="Group 46"/>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47" name="Rectangle 4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7-20T00:00:00Z">
                                <w:dateFormat w:val="MMMM d, yyyy"/>
                                <w:lid w:val="en-US"/>
                                <w:storeMappedDataAs w:val="dateTime"/>
                                <w:calendar w:val="gregorian"/>
                              </w:date>
                            </w:sdtPr>
                            <w:sdtContent>
                              <w:p w:rsidR="002D2D90" w:rsidRDefault="002D2D90">
                                <w:pPr>
                                  <w:jc w:val="right"/>
                                  <w:rPr>
                                    <w:color w:val="7F7F7F" w:themeColor="text1" w:themeTint="80"/>
                                  </w:rPr>
                                </w:pPr>
                                <w:r>
                                  <w:rPr>
                                    <w:color w:val="7F7F7F" w:themeColor="text1" w:themeTint="80"/>
                                  </w:rPr>
                                  <w:t>July 20, 2021</w:t>
                                </w:r>
                              </w:p>
                            </w:sdtContent>
                          </w:sdt>
                          <w:p w:rsidR="002D2D90" w:rsidRDefault="002D2D9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46" o:spid="_x0000_s1038"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bU2IW8DAACNCgAADgAAAAAAAAAAAAAAAAAuAgAAZHJzL2Uyb0RvYy54bWxQSwECLQAUAAYA&#10;CAAAACEA/QR0/NwAAAAEAQAADwAAAAAAAAAAAAAAAADJBQAAZHJzL2Rvd25yZXYueG1sUEsFBgAA&#10;AAAEAAQA8wAAANIGAAAAAA==&#10;">
              <v:rect id="Rectangle 47" o:spid="_x0000_s103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Text Box 48" o:spid="_x0000_s104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7-20T00:00:00Z">
                          <w:dateFormat w:val="MMMM d, yyyy"/>
                          <w:lid w:val="en-US"/>
                          <w:storeMappedDataAs w:val="dateTime"/>
                          <w:calendar w:val="gregorian"/>
                        </w:date>
                      </w:sdtPr>
                      <w:sdtContent>
                        <w:p w:rsidR="002D2D90" w:rsidRDefault="002D2D90">
                          <w:pPr>
                            <w:jc w:val="right"/>
                            <w:rPr>
                              <w:color w:val="7F7F7F" w:themeColor="text1" w:themeTint="80"/>
                            </w:rPr>
                          </w:pPr>
                          <w:r>
                            <w:rPr>
                              <w:color w:val="7F7F7F" w:themeColor="text1" w:themeTint="80"/>
                            </w:rPr>
                            <w:t>July 20, 2021</w:t>
                          </w:r>
                        </w:p>
                      </w:sdtContent>
                    </w:sdt>
                    <w:p w:rsidR="002D2D90" w:rsidRDefault="002D2D9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2D90" w:rsidRDefault="002D2D9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1C3F5A">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1"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2D2D90" w:rsidRDefault="002D2D9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1C3F5A">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924" w:rsidRDefault="00A54924">
      <w:r>
        <w:separator/>
      </w:r>
    </w:p>
    <w:p w:rsidR="00A54924" w:rsidRDefault="00A54924"/>
  </w:footnote>
  <w:footnote w:type="continuationSeparator" w:id="0">
    <w:p w:rsidR="00A54924" w:rsidRDefault="00A54924">
      <w:r>
        <w:continuationSeparator/>
      </w:r>
    </w:p>
    <w:p w:rsidR="00A54924" w:rsidRDefault="00A5492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D90" w:rsidRDefault="002D2D90">
    <w:pPr>
      <w:pStyle w:val="Header"/>
    </w:pPr>
    <w:sdt>
      <w:sdtPr>
        <w:id w:val="521750691"/>
        <w:docPartObj>
          <w:docPartGallery w:val="Watermarks"/>
          <w:docPartUnique/>
        </w:docPartObj>
      </w:sdtPr>
      <w:sdtContent>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44642" o:spid="_x0000_s2049" type="#_x0000_t136" style="position:absolute;left:0;text-align:left;margin-left:0;margin-top:0;width:329.9pt;height:329.9pt;rotation:315;z-index:-251654144;mso-position-horizontal:center;mso-position-horizontal-relative:margin;mso-position-vertical:center;mso-position-vertical-relative:margin" o:allowincell="f" fillcolor="silver" stroked="f">
              <v:fill opacity=".5"/>
              <v:textpath style="font-family:&quot;Calibri&quot;;font-size:1pt" string="LCK"/>
              <w10:wrap anchorx="margin" anchory="margin"/>
            </v:shape>
          </w:pict>
        </w:r>
      </w:sdtContent>
    </w:sdt>
    <w:r>
      <w:t>DBI202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496505"/>
    <w:multiLevelType w:val="hybridMultilevel"/>
    <w:tmpl w:val="D65E7DC0"/>
    <w:lvl w:ilvl="0" w:tplc="04090015">
      <w:start w:val="1"/>
      <w:numFmt w:val="upperLetter"/>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C91DE8"/>
    <w:multiLevelType w:val="hybridMultilevel"/>
    <w:tmpl w:val="AD5650BE"/>
    <w:lvl w:ilvl="0" w:tplc="8AD217F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F0A2B26"/>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14B52185"/>
    <w:multiLevelType w:val="hybridMultilevel"/>
    <w:tmpl w:val="EC66A0F8"/>
    <w:lvl w:ilvl="0" w:tplc="46A2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360D47"/>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1EA30A3B"/>
    <w:multiLevelType w:val="hybridMultilevel"/>
    <w:tmpl w:val="37227D58"/>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12A4C"/>
    <w:multiLevelType w:val="hybridMultilevel"/>
    <w:tmpl w:val="CEA0561E"/>
    <w:lvl w:ilvl="0" w:tplc="62B08A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306E3A31"/>
    <w:multiLevelType w:val="hybridMultilevel"/>
    <w:tmpl w:val="4A3EA240"/>
    <w:lvl w:ilvl="0" w:tplc="DA5A5C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6"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33836C12"/>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8" w15:restartNumberingAfterBreak="0">
    <w:nsid w:val="35634E35"/>
    <w:multiLevelType w:val="hybridMultilevel"/>
    <w:tmpl w:val="1820C1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B6C588E"/>
    <w:multiLevelType w:val="hybridMultilevel"/>
    <w:tmpl w:val="AD809520"/>
    <w:lvl w:ilvl="0" w:tplc="396076B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0" w15:restartNumberingAfterBreak="0">
    <w:nsid w:val="3C042FB9"/>
    <w:multiLevelType w:val="hybridMultilevel"/>
    <w:tmpl w:val="FA32104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3FAD7FD3"/>
    <w:multiLevelType w:val="hybridMultilevel"/>
    <w:tmpl w:val="346C7B8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082AB0"/>
    <w:multiLevelType w:val="hybridMultilevel"/>
    <w:tmpl w:val="247CFC02"/>
    <w:lvl w:ilvl="0" w:tplc="7B7A6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FF2364"/>
    <w:multiLevelType w:val="hybridMultilevel"/>
    <w:tmpl w:val="D65E7DC0"/>
    <w:lvl w:ilvl="0" w:tplc="04090015">
      <w:start w:val="1"/>
      <w:numFmt w:val="upperLetter"/>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7"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63450B3B"/>
    <w:multiLevelType w:val="hybridMultilevel"/>
    <w:tmpl w:val="FCFCD51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15:restartNumberingAfterBreak="0">
    <w:nsid w:val="63A453C1"/>
    <w:multiLevelType w:val="hybridMultilevel"/>
    <w:tmpl w:val="B8C00BF0"/>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66E65780"/>
    <w:multiLevelType w:val="hybridMultilevel"/>
    <w:tmpl w:val="D2BAA540"/>
    <w:lvl w:ilvl="0" w:tplc="59102A6A">
      <w:start w:val="1"/>
      <w:numFmt w:val="upperLetter"/>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2"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77057A"/>
    <w:multiLevelType w:val="hybridMultilevel"/>
    <w:tmpl w:val="BBBA6DAC"/>
    <w:lvl w:ilvl="0" w:tplc="04B6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78324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6"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796207AB"/>
    <w:multiLevelType w:val="hybridMultilevel"/>
    <w:tmpl w:val="D1729C90"/>
    <w:lvl w:ilvl="0" w:tplc="387A19B0">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0"/>
  </w:num>
  <w:num w:numId="2">
    <w:abstractNumId w:val="12"/>
  </w:num>
  <w:num w:numId="3">
    <w:abstractNumId w:val="19"/>
  </w:num>
  <w:num w:numId="4">
    <w:abstractNumId w:val="22"/>
  </w:num>
  <w:num w:numId="5">
    <w:abstractNumId w:val="3"/>
  </w:num>
  <w:num w:numId="6">
    <w:abstractNumId w:val="6"/>
  </w:num>
  <w:num w:numId="7">
    <w:abstractNumId w:val="8"/>
  </w:num>
  <w:num w:numId="8">
    <w:abstractNumId w:val="27"/>
  </w:num>
  <w:num w:numId="9">
    <w:abstractNumId w:val="32"/>
  </w:num>
  <w:num w:numId="10">
    <w:abstractNumId w:val="2"/>
  </w:num>
  <w:num w:numId="11">
    <w:abstractNumId w:val="16"/>
  </w:num>
  <w:num w:numId="12">
    <w:abstractNumId w:val="13"/>
  </w:num>
  <w:num w:numId="13">
    <w:abstractNumId w:val="18"/>
  </w:num>
  <w:num w:numId="14">
    <w:abstractNumId w:val="29"/>
  </w:num>
  <w:num w:numId="15">
    <w:abstractNumId w:val="20"/>
  </w:num>
  <w:num w:numId="16">
    <w:abstractNumId w:val="14"/>
  </w:num>
  <w:num w:numId="17">
    <w:abstractNumId w:val="4"/>
  </w:num>
  <w:num w:numId="18">
    <w:abstractNumId w:val="28"/>
  </w:num>
  <w:num w:numId="19">
    <w:abstractNumId w:val="9"/>
  </w:num>
  <w:num w:numId="20">
    <w:abstractNumId w:val="23"/>
  </w:num>
  <w:num w:numId="21">
    <w:abstractNumId w:val="30"/>
  </w:num>
  <w:num w:numId="22">
    <w:abstractNumId w:val="36"/>
  </w:num>
  <w:num w:numId="23">
    <w:abstractNumId w:val="24"/>
  </w:num>
  <w:num w:numId="24">
    <w:abstractNumId w:val="11"/>
  </w:num>
  <w:num w:numId="25">
    <w:abstractNumId w:val="15"/>
  </w:num>
  <w:num w:numId="26">
    <w:abstractNumId w:val="31"/>
  </w:num>
  <w:num w:numId="27">
    <w:abstractNumId w:val="34"/>
  </w:num>
  <w:num w:numId="28">
    <w:abstractNumId w:val="7"/>
  </w:num>
  <w:num w:numId="29">
    <w:abstractNumId w:val="35"/>
  </w:num>
  <w:num w:numId="30">
    <w:abstractNumId w:val="17"/>
  </w:num>
  <w:num w:numId="31">
    <w:abstractNumId w:val="5"/>
  </w:num>
  <w:num w:numId="32">
    <w:abstractNumId w:val="37"/>
  </w:num>
  <w:num w:numId="33">
    <w:abstractNumId w:val="10"/>
  </w:num>
  <w:num w:numId="34">
    <w:abstractNumId w:val="33"/>
  </w:num>
  <w:num w:numId="35">
    <w:abstractNumId w:val="25"/>
  </w:num>
  <w:num w:numId="36">
    <w:abstractNumId w:val="21"/>
  </w:num>
  <w:num w:numId="37">
    <w:abstractNumId w:val="1"/>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DAB"/>
    <w:rsid w:val="00000FD3"/>
    <w:rsid w:val="000013E9"/>
    <w:rsid w:val="000020A8"/>
    <w:rsid w:val="00005871"/>
    <w:rsid w:val="00011F8C"/>
    <w:rsid w:val="00013057"/>
    <w:rsid w:val="0001329B"/>
    <w:rsid w:val="000140B0"/>
    <w:rsid w:val="0002114B"/>
    <w:rsid w:val="0002234D"/>
    <w:rsid w:val="00022B4C"/>
    <w:rsid w:val="000238AA"/>
    <w:rsid w:val="00027165"/>
    <w:rsid w:val="000301EA"/>
    <w:rsid w:val="000304ED"/>
    <w:rsid w:val="000306D8"/>
    <w:rsid w:val="00030971"/>
    <w:rsid w:val="00033250"/>
    <w:rsid w:val="0003470F"/>
    <w:rsid w:val="00036D4F"/>
    <w:rsid w:val="00036F27"/>
    <w:rsid w:val="00044BB3"/>
    <w:rsid w:val="000455D8"/>
    <w:rsid w:val="00046412"/>
    <w:rsid w:val="00046F80"/>
    <w:rsid w:val="000574E0"/>
    <w:rsid w:val="0005792B"/>
    <w:rsid w:val="0006057B"/>
    <w:rsid w:val="00066167"/>
    <w:rsid w:val="0007070B"/>
    <w:rsid w:val="000733C4"/>
    <w:rsid w:val="00076BD9"/>
    <w:rsid w:val="000806FA"/>
    <w:rsid w:val="00083185"/>
    <w:rsid w:val="00086BE7"/>
    <w:rsid w:val="00086D06"/>
    <w:rsid w:val="000946CF"/>
    <w:rsid w:val="0009667D"/>
    <w:rsid w:val="000A19E3"/>
    <w:rsid w:val="000B08CC"/>
    <w:rsid w:val="000B5F36"/>
    <w:rsid w:val="000B674C"/>
    <w:rsid w:val="000B7B99"/>
    <w:rsid w:val="000D27E6"/>
    <w:rsid w:val="000D793F"/>
    <w:rsid w:val="000E1623"/>
    <w:rsid w:val="000E1836"/>
    <w:rsid w:val="000E28AA"/>
    <w:rsid w:val="000E2A72"/>
    <w:rsid w:val="000E31C0"/>
    <w:rsid w:val="000E4238"/>
    <w:rsid w:val="000F1A58"/>
    <w:rsid w:val="000F2794"/>
    <w:rsid w:val="000F3CF9"/>
    <w:rsid w:val="000F62FB"/>
    <w:rsid w:val="000F66CC"/>
    <w:rsid w:val="00100121"/>
    <w:rsid w:val="00101197"/>
    <w:rsid w:val="00116339"/>
    <w:rsid w:val="001176FD"/>
    <w:rsid w:val="0012044E"/>
    <w:rsid w:val="00121C56"/>
    <w:rsid w:val="00121DF5"/>
    <w:rsid w:val="00125D77"/>
    <w:rsid w:val="00126286"/>
    <w:rsid w:val="00134A84"/>
    <w:rsid w:val="00142881"/>
    <w:rsid w:val="001453E2"/>
    <w:rsid w:val="00146560"/>
    <w:rsid w:val="00154E84"/>
    <w:rsid w:val="001611F6"/>
    <w:rsid w:val="00166942"/>
    <w:rsid w:val="00170F67"/>
    <w:rsid w:val="00177170"/>
    <w:rsid w:val="00180591"/>
    <w:rsid w:val="00182584"/>
    <w:rsid w:val="001922D7"/>
    <w:rsid w:val="00193097"/>
    <w:rsid w:val="0019517E"/>
    <w:rsid w:val="001A2F84"/>
    <w:rsid w:val="001A530D"/>
    <w:rsid w:val="001B076B"/>
    <w:rsid w:val="001B25F0"/>
    <w:rsid w:val="001B568A"/>
    <w:rsid w:val="001B65AF"/>
    <w:rsid w:val="001B6A7D"/>
    <w:rsid w:val="001C3F5A"/>
    <w:rsid w:val="001C4E57"/>
    <w:rsid w:val="001C584B"/>
    <w:rsid w:val="001C61FE"/>
    <w:rsid w:val="001D5804"/>
    <w:rsid w:val="001E7743"/>
    <w:rsid w:val="001F33A5"/>
    <w:rsid w:val="001F6B5E"/>
    <w:rsid w:val="001F7947"/>
    <w:rsid w:val="002040ED"/>
    <w:rsid w:val="00205F35"/>
    <w:rsid w:val="002125AD"/>
    <w:rsid w:val="00214CB8"/>
    <w:rsid w:val="00217012"/>
    <w:rsid w:val="002244D6"/>
    <w:rsid w:val="00232774"/>
    <w:rsid w:val="0023324A"/>
    <w:rsid w:val="00235E68"/>
    <w:rsid w:val="00237FC9"/>
    <w:rsid w:val="00245890"/>
    <w:rsid w:val="00250FC2"/>
    <w:rsid w:val="00257A17"/>
    <w:rsid w:val="00262E7C"/>
    <w:rsid w:val="002651E1"/>
    <w:rsid w:val="00271A43"/>
    <w:rsid w:val="002802CC"/>
    <w:rsid w:val="00283791"/>
    <w:rsid w:val="002849F7"/>
    <w:rsid w:val="0029044D"/>
    <w:rsid w:val="002929E4"/>
    <w:rsid w:val="00293C9A"/>
    <w:rsid w:val="00294186"/>
    <w:rsid w:val="002A0E96"/>
    <w:rsid w:val="002A2BDA"/>
    <w:rsid w:val="002B19B9"/>
    <w:rsid w:val="002B1D06"/>
    <w:rsid w:val="002B1D23"/>
    <w:rsid w:val="002B2289"/>
    <w:rsid w:val="002B2731"/>
    <w:rsid w:val="002B5182"/>
    <w:rsid w:val="002C1124"/>
    <w:rsid w:val="002C1444"/>
    <w:rsid w:val="002C3BFE"/>
    <w:rsid w:val="002C6DE6"/>
    <w:rsid w:val="002D2D90"/>
    <w:rsid w:val="002D331F"/>
    <w:rsid w:val="002D3B74"/>
    <w:rsid w:val="002D5110"/>
    <w:rsid w:val="002D7A6F"/>
    <w:rsid w:val="002E1991"/>
    <w:rsid w:val="002E3D56"/>
    <w:rsid w:val="002E4716"/>
    <w:rsid w:val="002F2F24"/>
    <w:rsid w:val="002F430F"/>
    <w:rsid w:val="002F5CF1"/>
    <w:rsid w:val="0030005B"/>
    <w:rsid w:val="0030447E"/>
    <w:rsid w:val="00311007"/>
    <w:rsid w:val="00311BD1"/>
    <w:rsid w:val="00314458"/>
    <w:rsid w:val="0031763C"/>
    <w:rsid w:val="0031796A"/>
    <w:rsid w:val="00320B55"/>
    <w:rsid w:val="00321F35"/>
    <w:rsid w:val="00322338"/>
    <w:rsid w:val="00335B2B"/>
    <w:rsid w:val="00344D0D"/>
    <w:rsid w:val="003475A3"/>
    <w:rsid w:val="00356559"/>
    <w:rsid w:val="00360FB2"/>
    <w:rsid w:val="00363B11"/>
    <w:rsid w:val="00380A3D"/>
    <w:rsid w:val="00381FC2"/>
    <w:rsid w:val="00392199"/>
    <w:rsid w:val="003939F9"/>
    <w:rsid w:val="003A31A2"/>
    <w:rsid w:val="003A4BB0"/>
    <w:rsid w:val="003A74D5"/>
    <w:rsid w:val="003A7E43"/>
    <w:rsid w:val="003B0584"/>
    <w:rsid w:val="003B180F"/>
    <w:rsid w:val="003B216B"/>
    <w:rsid w:val="003B35D7"/>
    <w:rsid w:val="003B459A"/>
    <w:rsid w:val="003B7675"/>
    <w:rsid w:val="003C2DAE"/>
    <w:rsid w:val="003C3F81"/>
    <w:rsid w:val="003C4AE5"/>
    <w:rsid w:val="003D0127"/>
    <w:rsid w:val="003D1FF2"/>
    <w:rsid w:val="003D23A0"/>
    <w:rsid w:val="003D28E8"/>
    <w:rsid w:val="003D2BBD"/>
    <w:rsid w:val="003D312E"/>
    <w:rsid w:val="003D4CCD"/>
    <w:rsid w:val="003D5192"/>
    <w:rsid w:val="003D69D9"/>
    <w:rsid w:val="003D6B20"/>
    <w:rsid w:val="003E1536"/>
    <w:rsid w:val="003E218B"/>
    <w:rsid w:val="003E58A5"/>
    <w:rsid w:val="003F28A9"/>
    <w:rsid w:val="003F38A0"/>
    <w:rsid w:val="00403005"/>
    <w:rsid w:val="004048A2"/>
    <w:rsid w:val="00405B6E"/>
    <w:rsid w:val="00406D33"/>
    <w:rsid w:val="00407FF9"/>
    <w:rsid w:val="00411859"/>
    <w:rsid w:val="0041568D"/>
    <w:rsid w:val="00416F0B"/>
    <w:rsid w:val="00422CCE"/>
    <w:rsid w:val="00423AEE"/>
    <w:rsid w:val="00426ED2"/>
    <w:rsid w:val="00430C69"/>
    <w:rsid w:val="00430D44"/>
    <w:rsid w:val="00430E49"/>
    <w:rsid w:val="004341E2"/>
    <w:rsid w:val="004342C7"/>
    <w:rsid w:val="0043465E"/>
    <w:rsid w:val="00435433"/>
    <w:rsid w:val="00436BF5"/>
    <w:rsid w:val="00442DB7"/>
    <w:rsid w:val="00452388"/>
    <w:rsid w:val="00452704"/>
    <w:rsid w:val="00457C8E"/>
    <w:rsid w:val="00461C9E"/>
    <w:rsid w:val="00463F1B"/>
    <w:rsid w:val="004974D5"/>
    <w:rsid w:val="00497559"/>
    <w:rsid w:val="004A2475"/>
    <w:rsid w:val="004A46A6"/>
    <w:rsid w:val="004A4F51"/>
    <w:rsid w:val="004A7E05"/>
    <w:rsid w:val="004B33ED"/>
    <w:rsid w:val="004B57ED"/>
    <w:rsid w:val="004C2588"/>
    <w:rsid w:val="004C4411"/>
    <w:rsid w:val="004C4D5B"/>
    <w:rsid w:val="004C5A07"/>
    <w:rsid w:val="004D020E"/>
    <w:rsid w:val="004D2B31"/>
    <w:rsid w:val="004D533B"/>
    <w:rsid w:val="004E0666"/>
    <w:rsid w:val="004F23B9"/>
    <w:rsid w:val="004F7B51"/>
    <w:rsid w:val="00502975"/>
    <w:rsid w:val="00506259"/>
    <w:rsid w:val="00510CD6"/>
    <w:rsid w:val="0051393C"/>
    <w:rsid w:val="00513B27"/>
    <w:rsid w:val="00517667"/>
    <w:rsid w:val="0052070A"/>
    <w:rsid w:val="00521C4E"/>
    <w:rsid w:val="00522CFE"/>
    <w:rsid w:val="00525F73"/>
    <w:rsid w:val="00527F83"/>
    <w:rsid w:val="00532D05"/>
    <w:rsid w:val="00533AEA"/>
    <w:rsid w:val="00542873"/>
    <w:rsid w:val="00543D01"/>
    <w:rsid w:val="0055039C"/>
    <w:rsid w:val="00550CB5"/>
    <w:rsid w:val="005627B8"/>
    <w:rsid w:val="00564FAA"/>
    <w:rsid w:val="005718B8"/>
    <w:rsid w:val="00572531"/>
    <w:rsid w:val="00576576"/>
    <w:rsid w:val="00576A3A"/>
    <w:rsid w:val="00584EA4"/>
    <w:rsid w:val="00587A8D"/>
    <w:rsid w:val="0059032E"/>
    <w:rsid w:val="0059657E"/>
    <w:rsid w:val="005A73F2"/>
    <w:rsid w:val="005B3BF0"/>
    <w:rsid w:val="005B3DE3"/>
    <w:rsid w:val="005C227E"/>
    <w:rsid w:val="005C4C2A"/>
    <w:rsid w:val="005C7161"/>
    <w:rsid w:val="005D7BE1"/>
    <w:rsid w:val="005E108D"/>
    <w:rsid w:val="005E474C"/>
    <w:rsid w:val="005E50A4"/>
    <w:rsid w:val="005E6B42"/>
    <w:rsid w:val="005E6C09"/>
    <w:rsid w:val="005F40AD"/>
    <w:rsid w:val="006005CE"/>
    <w:rsid w:val="00600DB4"/>
    <w:rsid w:val="00601428"/>
    <w:rsid w:val="0060380A"/>
    <w:rsid w:val="00606FB2"/>
    <w:rsid w:val="00616615"/>
    <w:rsid w:val="006167AB"/>
    <w:rsid w:val="0062137E"/>
    <w:rsid w:val="00622245"/>
    <w:rsid w:val="006300E2"/>
    <w:rsid w:val="006378F9"/>
    <w:rsid w:val="006408AB"/>
    <w:rsid w:val="00643F9E"/>
    <w:rsid w:val="006449E1"/>
    <w:rsid w:val="006470E8"/>
    <w:rsid w:val="00655CBF"/>
    <w:rsid w:val="00656626"/>
    <w:rsid w:val="00662C5C"/>
    <w:rsid w:val="006663B7"/>
    <w:rsid w:val="006703DD"/>
    <w:rsid w:val="006725B9"/>
    <w:rsid w:val="006760AD"/>
    <w:rsid w:val="0067695E"/>
    <w:rsid w:val="0068221D"/>
    <w:rsid w:val="0068432F"/>
    <w:rsid w:val="0068503B"/>
    <w:rsid w:val="00691B00"/>
    <w:rsid w:val="0069357E"/>
    <w:rsid w:val="006965D8"/>
    <w:rsid w:val="006A1EAE"/>
    <w:rsid w:val="006A25B9"/>
    <w:rsid w:val="006A7E66"/>
    <w:rsid w:val="006C0C5E"/>
    <w:rsid w:val="006C21BA"/>
    <w:rsid w:val="006C2AE0"/>
    <w:rsid w:val="006C315E"/>
    <w:rsid w:val="006C72F6"/>
    <w:rsid w:val="006C73F7"/>
    <w:rsid w:val="006D0101"/>
    <w:rsid w:val="006D17D2"/>
    <w:rsid w:val="006D2A96"/>
    <w:rsid w:val="006D2CE5"/>
    <w:rsid w:val="006D777B"/>
    <w:rsid w:val="006E1C82"/>
    <w:rsid w:val="006F2394"/>
    <w:rsid w:val="006F3752"/>
    <w:rsid w:val="006F5432"/>
    <w:rsid w:val="006F7D6C"/>
    <w:rsid w:val="00704BC4"/>
    <w:rsid w:val="00704BF9"/>
    <w:rsid w:val="007129E7"/>
    <w:rsid w:val="007154F8"/>
    <w:rsid w:val="00715B5D"/>
    <w:rsid w:val="00715D15"/>
    <w:rsid w:val="007171E9"/>
    <w:rsid w:val="00725466"/>
    <w:rsid w:val="00726DC7"/>
    <w:rsid w:val="00734EDA"/>
    <w:rsid w:val="00735C06"/>
    <w:rsid w:val="00754455"/>
    <w:rsid w:val="0075710A"/>
    <w:rsid w:val="00760E5A"/>
    <w:rsid w:val="00764C80"/>
    <w:rsid w:val="00766126"/>
    <w:rsid w:val="00772B3E"/>
    <w:rsid w:val="00773AA1"/>
    <w:rsid w:val="00777D5F"/>
    <w:rsid w:val="007810D0"/>
    <w:rsid w:val="00790271"/>
    <w:rsid w:val="0079263D"/>
    <w:rsid w:val="0079669F"/>
    <w:rsid w:val="0079757A"/>
    <w:rsid w:val="007A7D33"/>
    <w:rsid w:val="007B0837"/>
    <w:rsid w:val="007B0A68"/>
    <w:rsid w:val="007B2846"/>
    <w:rsid w:val="007B2B25"/>
    <w:rsid w:val="007B7B4B"/>
    <w:rsid w:val="007C2B09"/>
    <w:rsid w:val="007C7297"/>
    <w:rsid w:val="007C7729"/>
    <w:rsid w:val="007D0FA2"/>
    <w:rsid w:val="007D1B57"/>
    <w:rsid w:val="007D3C44"/>
    <w:rsid w:val="007D639A"/>
    <w:rsid w:val="007D7921"/>
    <w:rsid w:val="007E24E7"/>
    <w:rsid w:val="007E3B77"/>
    <w:rsid w:val="007E69B8"/>
    <w:rsid w:val="007F1DAB"/>
    <w:rsid w:val="007F2571"/>
    <w:rsid w:val="007F618E"/>
    <w:rsid w:val="007F7480"/>
    <w:rsid w:val="008018C7"/>
    <w:rsid w:val="00804062"/>
    <w:rsid w:val="00805D04"/>
    <w:rsid w:val="00805F55"/>
    <w:rsid w:val="00813A4C"/>
    <w:rsid w:val="00813A5D"/>
    <w:rsid w:val="00816E2F"/>
    <w:rsid w:val="0082433A"/>
    <w:rsid w:val="0083099D"/>
    <w:rsid w:val="008325F1"/>
    <w:rsid w:val="00834DAB"/>
    <w:rsid w:val="008358B9"/>
    <w:rsid w:val="00844954"/>
    <w:rsid w:val="00857C9A"/>
    <w:rsid w:val="00863DFA"/>
    <w:rsid w:val="008650FC"/>
    <w:rsid w:val="0086709B"/>
    <w:rsid w:val="00870379"/>
    <w:rsid w:val="0087456C"/>
    <w:rsid w:val="00880DC2"/>
    <w:rsid w:val="00886F36"/>
    <w:rsid w:val="008878F2"/>
    <w:rsid w:val="008918A4"/>
    <w:rsid w:val="00892BE2"/>
    <w:rsid w:val="00894393"/>
    <w:rsid w:val="00895A41"/>
    <w:rsid w:val="0089641E"/>
    <w:rsid w:val="00896AFC"/>
    <w:rsid w:val="008A0A70"/>
    <w:rsid w:val="008A3DC3"/>
    <w:rsid w:val="008A53F6"/>
    <w:rsid w:val="008B263D"/>
    <w:rsid w:val="008B461C"/>
    <w:rsid w:val="008B7EEA"/>
    <w:rsid w:val="008C0619"/>
    <w:rsid w:val="008C2271"/>
    <w:rsid w:val="008C2DCA"/>
    <w:rsid w:val="008C3265"/>
    <w:rsid w:val="008C46BB"/>
    <w:rsid w:val="008D0872"/>
    <w:rsid w:val="008D1EF7"/>
    <w:rsid w:val="008D56CE"/>
    <w:rsid w:val="008E0650"/>
    <w:rsid w:val="008E388B"/>
    <w:rsid w:val="008E5B58"/>
    <w:rsid w:val="008F00D6"/>
    <w:rsid w:val="008F1E8C"/>
    <w:rsid w:val="008F3F1B"/>
    <w:rsid w:val="008F57F5"/>
    <w:rsid w:val="00904938"/>
    <w:rsid w:val="00905671"/>
    <w:rsid w:val="009058B4"/>
    <w:rsid w:val="009101C2"/>
    <w:rsid w:val="009156B5"/>
    <w:rsid w:val="00916C68"/>
    <w:rsid w:val="00921AE3"/>
    <w:rsid w:val="009239FB"/>
    <w:rsid w:val="00925618"/>
    <w:rsid w:val="00925FED"/>
    <w:rsid w:val="00930B52"/>
    <w:rsid w:val="00934AF4"/>
    <w:rsid w:val="00934AF7"/>
    <w:rsid w:val="00936377"/>
    <w:rsid w:val="00943DFE"/>
    <w:rsid w:val="00945E55"/>
    <w:rsid w:val="00953934"/>
    <w:rsid w:val="009607E6"/>
    <w:rsid w:val="00964DA3"/>
    <w:rsid w:val="00967D31"/>
    <w:rsid w:val="00974353"/>
    <w:rsid w:val="0098202A"/>
    <w:rsid w:val="00987B42"/>
    <w:rsid w:val="00991719"/>
    <w:rsid w:val="00991C10"/>
    <w:rsid w:val="00992131"/>
    <w:rsid w:val="00992E26"/>
    <w:rsid w:val="00993AC7"/>
    <w:rsid w:val="00995028"/>
    <w:rsid w:val="00996BF2"/>
    <w:rsid w:val="009A2610"/>
    <w:rsid w:val="009A3794"/>
    <w:rsid w:val="009A763B"/>
    <w:rsid w:val="009B0F86"/>
    <w:rsid w:val="009B114F"/>
    <w:rsid w:val="009B64FB"/>
    <w:rsid w:val="009B70DA"/>
    <w:rsid w:val="009C4576"/>
    <w:rsid w:val="009D2FF1"/>
    <w:rsid w:val="009D3976"/>
    <w:rsid w:val="009D7AFD"/>
    <w:rsid w:val="009D7F16"/>
    <w:rsid w:val="009D7F9E"/>
    <w:rsid w:val="009D7FA4"/>
    <w:rsid w:val="009E0D68"/>
    <w:rsid w:val="009E174E"/>
    <w:rsid w:val="009E4361"/>
    <w:rsid w:val="009E6E2C"/>
    <w:rsid w:val="009F025C"/>
    <w:rsid w:val="009F1682"/>
    <w:rsid w:val="00A03495"/>
    <w:rsid w:val="00A058B2"/>
    <w:rsid w:val="00A05A08"/>
    <w:rsid w:val="00A1054C"/>
    <w:rsid w:val="00A11799"/>
    <w:rsid w:val="00A11C0F"/>
    <w:rsid w:val="00A14129"/>
    <w:rsid w:val="00A156DA"/>
    <w:rsid w:val="00A174D9"/>
    <w:rsid w:val="00A2182E"/>
    <w:rsid w:val="00A257C2"/>
    <w:rsid w:val="00A35AF6"/>
    <w:rsid w:val="00A366BB"/>
    <w:rsid w:val="00A5062F"/>
    <w:rsid w:val="00A5197F"/>
    <w:rsid w:val="00A520D8"/>
    <w:rsid w:val="00A5299E"/>
    <w:rsid w:val="00A54924"/>
    <w:rsid w:val="00A55CF8"/>
    <w:rsid w:val="00A6175C"/>
    <w:rsid w:val="00A67500"/>
    <w:rsid w:val="00A67A84"/>
    <w:rsid w:val="00A67B84"/>
    <w:rsid w:val="00A729ED"/>
    <w:rsid w:val="00A73DDF"/>
    <w:rsid w:val="00A74C49"/>
    <w:rsid w:val="00A763F1"/>
    <w:rsid w:val="00A8228D"/>
    <w:rsid w:val="00A82CBE"/>
    <w:rsid w:val="00A83EFD"/>
    <w:rsid w:val="00A861D4"/>
    <w:rsid w:val="00A90321"/>
    <w:rsid w:val="00A905BB"/>
    <w:rsid w:val="00A93BD3"/>
    <w:rsid w:val="00A9446A"/>
    <w:rsid w:val="00A95FBD"/>
    <w:rsid w:val="00AA27E3"/>
    <w:rsid w:val="00AB7D7E"/>
    <w:rsid w:val="00AC0A73"/>
    <w:rsid w:val="00AC164E"/>
    <w:rsid w:val="00AC2CFF"/>
    <w:rsid w:val="00AD393B"/>
    <w:rsid w:val="00AD60F1"/>
    <w:rsid w:val="00AE4366"/>
    <w:rsid w:val="00AE4621"/>
    <w:rsid w:val="00AE6187"/>
    <w:rsid w:val="00AF10EF"/>
    <w:rsid w:val="00AF1496"/>
    <w:rsid w:val="00AF3897"/>
    <w:rsid w:val="00AF4882"/>
    <w:rsid w:val="00AF6217"/>
    <w:rsid w:val="00AF65A9"/>
    <w:rsid w:val="00B02E87"/>
    <w:rsid w:val="00B03A86"/>
    <w:rsid w:val="00B07F28"/>
    <w:rsid w:val="00B13853"/>
    <w:rsid w:val="00B16E17"/>
    <w:rsid w:val="00B2041A"/>
    <w:rsid w:val="00B24121"/>
    <w:rsid w:val="00B25B25"/>
    <w:rsid w:val="00B31C29"/>
    <w:rsid w:val="00B350EB"/>
    <w:rsid w:val="00B3626A"/>
    <w:rsid w:val="00B40317"/>
    <w:rsid w:val="00B41536"/>
    <w:rsid w:val="00B45A3E"/>
    <w:rsid w:val="00B4787F"/>
    <w:rsid w:val="00B54E40"/>
    <w:rsid w:val="00B5507E"/>
    <w:rsid w:val="00B61C60"/>
    <w:rsid w:val="00B6267C"/>
    <w:rsid w:val="00B658F7"/>
    <w:rsid w:val="00B66229"/>
    <w:rsid w:val="00B8392E"/>
    <w:rsid w:val="00B9000E"/>
    <w:rsid w:val="00B91D87"/>
    <w:rsid w:val="00B943DE"/>
    <w:rsid w:val="00B948F3"/>
    <w:rsid w:val="00BA46AC"/>
    <w:rsid w:val="00BA7E2C"/>
    <w:rsid w:val="00BB2BFA"/>
    <w:rsid w:val="00BB4436"/>
    <w:rsid w:val="00BC14FB"/>
    <w:rsid w:val="00BC1F45"/>
    <w:rsid w:val="00BC286A"/>
    <w:rsid w:val="00BC36EE"/>
    <w:rsid w:val="00BD74A4"/>
    <w:rsid w:val="00BE15D3"/>
    <w:rsid w:val="00BE4D07"/>
    <w:rsid w:val="00BF2BBA"/>
    <w:rsid w:val="00BF3F0C"/>
    <w:rsid w:val="00C00B24"/>
    <w:rsid w:val="00C01EBF"/>
    <w:rsid w:val="00C0403A"/>
    <w:rsid w:val="00C04C81"/>
    <w:rsid w:val="00C104E5"/>
    <w:rsid w:val="00C118AC"/>
    <w:rsid w:val="00C14B1C"/>
    <w:rsid w:val="00C17351"/>
    <w:rsid w:val="00C17E00"/>
    <w:rsid w:val="00C377EA"/>
    <w:rsid w:val="00C37CB7"/>
    <w:rsid w:val="00C40E95"/>
    <w:rsid w:val="00C448A1"/>
    <w:rsid w:val="00C45229"/>
    <w:rsid w:val="00C45D36"/>
    <w:rsid w:val="00C467A6"/>
    <w:rsid w:val="00C50D30"/>
    <w:rsid w:val="00C5205A"/>
    <w:rsid w:val="00C56E17"/>
    <w:rsid w:val="00C570DC"/>
    <w:rsid w:val="00C62AD1"/>
    <w:rsid w:val="00C64220"/>
    <w:rsid w:val="00C6691A"/>
    <w:rsid w:val="00C71683"/>
    <w:rsid w:val="00C72C00"/>
    <w:rsid w:val="00C75667"/>
    <w:rsid w:val="00C76163"/>
    <w:rsid w:val="00C771E1"/>
    <w:rsid w:val="00C77E24"/>
    <w:rsid w:val="00C90B26"/>
    <w:rsid w:val="00C966C5"/>
    <w:rsid w:val="00C97978"/>
    <w:rsid w:val="00CA38B3"/>
    <w:rsid w:val="00CA3D60"/>
    <w:rsid w:val="00CA660F"/>
    <w:rsid w:val="00CA6865"/>
    <w:rsid w:val="00CB2EED"/>
    <w:rsid w:val="00CB39B1"/>
    <w:rsid w:val="00CB4FBB"/>
    <w:rsid w:val="00CC0DF6"/>
    <w:rsid w:val="00CD080E"/>
    <w:rsid w:val="00CD0FBC"/>
    <w:rsid w:val="00CD113C"/>
    <w:rsid w:val="00CD1183"/>
    <w:rsid w:val="00CD20C0"/>
    <w:rsid w:val="00CD5EFE"/>
    <w:rsid w:val="00CE1E71"/>
    <w:rsid w:val="00CE5095"/>
    <w:rsid w:val="00D01AD6"/>
    <w:rsid w:val="00D0224B"/>
    <w:rsid w:val="00D0299B"/>
    <w:rsid w:val="00D02CF1"/>
    <w:rsid w:val="00D03BBB"/>
    <w:rsid w:val="00D06B39"/>
    <w:rsid w:val="00D118EC"/>
    <w:rsid w:val="00D11B68"/>
    <w:rsid w:val="00D14839"/>
    <w:rsid w:val="00D24E2E"/>
    <w:rsid w:val="00D25B54"/>
    <w:rsid w:val="00D25CA7"/>
    <w:rsid w:val="00D42821"/>
    <w:rsid w:val="00D44A1A"/>
    <w:rsid w:val="00D5445F"/>
    <w:rsid w:val="00D555D8"/>
    <w:rsid w:val="00D55C6B"/>
    <w:rsid w:val="00D57002"/>
    <w:rsid w:val="00D66921"/>
    <w:rsid w:val="00D66AAD"/>
    <w:rsid w:val="00D70CC8"/>
    <w:rsid w:val="00D76480"/>
    <w:rsid w:val="00D76CB3"/>
    <w:rsid w:val="00D845AA"/>
    <w:rsid w:val="00D84760"/>
    <w:rsid w:val="00D85CEA"/>
    <w:rsid w:val="00D91ED2"/>
    <w:rsid w:val="00D9417B"/>
    <w:rsid w:val="00D94BBC"/>
    <w:rsid w:val="00D95CEF"/>
    <w:rsid w:val="00DA076A"/>
    <w:rsid w:val="00DA5650"/>
    <w:rsid w:val="00DB0D75"/>
    <w:rsid w:val="00DB0F23"/>
    <w:rsid w:val="00DB1C84"/>
    <w:rsid w:val="00DB38CC"/>
    <w:rsid w:val="00DB493D"/>
    <w:rsid w:val="00DB7CFD"/>
    <w:rsid w:val="00DC1297"/>
    <w:rsid w:val="00DC17BB"/>
    <w:rsid w:val="00DC27F2"/>
    <w:rsid w:val="00DC4E1E"/>
    <w:rsid w:val="00DD6FAE"/>
    <w:rsid w:val="00DE4E5D"/>
    <w:rsid w:val="00DE6AFA"/>
    <w:rsid w:val="00DF07B7"/>
    <w:rsid w:val="00DF10AE"/>
    <w:rsid w:val="00E013D2"/>
    <w:rsid w:val="00E05E3A"/>
    <w:rsid w:val="00E06632"/>
    <w:rsid w:val="00E06A27"/>
    <w:rsid w:val="00E0717E"/>
    <w:rsid w:val="00E12849"/>
    <w:rsid w:val="00E1380B"/>
    <w:rsid w:val="00E15AEF"/>
    <w:rsid w:val="00E1771D"/>
    <w:rsid w:val="00E2434B"/>
    <w:rsid w:val="00E329C3"/>
    <w:rsid w:val="00E34A67"/>
    <w:rsid w:val="00E375C8"/>
    <w:rsid w:val="00E3778D"/>
    <w:rsid w:val="00E40333"/>
    <w:rsid w:val="00E40D90"/>
    <w:rsid w:val="00E416BA"/>
    <w:rsid w:val="00E468EF"/>
    <w:rsid w:val="00E529AC"/>
    <w:rsid w:val="00E53C03"/>
    <w:rsid w:val="00E55171"/>
    <w:rsid w:val="00E575C2"/>
    <w:rsid w:val="00E60443"/>
    <w:rsid w:val="00E607C8"/>
    <w:rsid w:val="00E60AB0"/>
    <w:rsid w:val="00E612A3"/>
    <w:rsid w:val="00E64A64"/>
    <w:rsid w:val="00E7263A"/>
    <w:rsid w:val="00E72F64"/>
    <w:rsid w:val="00E76331"/>
    <w:rsid w:val="00E76C88"/>
    <w:rsid w:val="00E80AE0"/>
    <w:rsid w:val="00E815E9"/>
    <w:rsid w:val="00E83ABF"/>
    <w:rsid w:val="00E85F8B"/>
    <w:rsid w:val="00E87D1E"/>
    <w:rsid w:val="00E90B2B"/>
    <w:rsid w:val="00E94D83"/>
    <w:rsid w:val="00E952B8"/>
    <w:rsid w:val="00EB29E6"/>
    <w:rsid w:val="00EB50DC"/>
    <w:rsid w:val="00EC1CCC"/>
    <w:rsid w:val="00EC2874"/>
    <w:rsid w:val="00ED2731"/>
    <w:rsid w:val="00ED2752"/>
    <w:rsid w:val="00ED3679"/>
    <w:rsid w:val="00ED7A56"/>
    <w:rsid w:val="00EE0348"/>
    <w:rsid w:val="00EE08C8"/>
    <w:rsid w:val="00EE61F7"/>
    <w:rsid w:val="00EF100C"/>
    <w:rsid w:val="00EF3ABA"/>
    <w:rsid w:val="00EF5ADA"/>
    <w:rsid w:val="00EF6678"/>
    <w:rsid w:val="00F00CE1"/>
    <w:rsid w:val="00F03CB6"/>
    <w:rsid w:val="00F11639"/>
    <w:rsid w:val="00F13B2D"/>
    <w:rsid w:val="00F154E4"/>
    <w:rsid w:val="00F157AB"/>
    <w:rsid w:val="00F17C3E"/>
    <w:rsid w:val="00F20E86"/>
    <w:rsid w:val="00F21EB6"/>
    <w:rsid w:val="00F24139"/>
    <w:rsid w:val="00F24743"/>
    <w:rsid w:val="00F3185D"/>
    <w:rsid w:val="00F33EC1"/>
    <w:rsid w:val="00F3596D"/>
    <w:rsid w:val="00F41534"/>
    <w:rsid w:val="00F5212F"/>
    <w:rsid w:val="00F56188"/>
    <w:rsid w:val="00F608C2"/>
    <w:rsid w:val="00F611D0"/>
    <w:rsid w:val="00F61D01"/>
    <w:rsid w:val="00F64744"/>
    <w:rsid w:val="00F65DB6"/>
    <w:rsid w:val="00F73FDA"/>
    <w:rsid w:val="00F7656D"/>
    <w:rsid w:val="00F76B6D"/>
    <w:rsid w:val="00F77AF5"/>
    <w:rsid w:val="00F813EC"/>
    <w:rsid w:val="00F93A65"/>
    <w:rsid w:val="00FA2DFB"/>
    <w:rsid w:val="00FA4494"/>
    <w:rsid w:val="00FA496B"/>
    <w:rsid w:val="00FA5598"/>
    <w:rsid w:val="00FA5987"/>
    <w:rsid w:val="00FA5A10"/>
    <w:rsid w:val="00FB0151"/>
    <w:rsid w:val="00FB7AAB"/>
    <w:rsid w:val="00FC0A13"/>
    <w:rsid w:val="00FC0F88"/>
    <w:rsid w:val="00FE2B6F"/>
    <w:rsid w:val="00FE58AB"/>
    <w:rsid w:val="00FE595D"/>
    <w:rsid w:val="00FE7827"/>
    <w:rsid w:val="00FE7BBD"/>
    <w:rsid w:val="00FF36FA"/>
    <w:rsid w:val="00FF7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327186"/>
  <w15:chartTrackingRefBased/>
  <w15:docId w15:val="{8BC2279C-149A-4917-A0DA-C72CDAA6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126286"/>
    <w:pPr>
      <w:ind w:left="720"/>
      <w:contextualSpacing/>
    </w:pPr>
  </w:style>
  <w:style w:type="character" w:styleId="Hyperlink">
    <w:name w:val="Hyperlink"/>
    <w:basedOn w:val="DefaultParagraphFont"/>
    <w:uiPriority w:val="99"/>
    <w:unhideWhenUsed/>
    <w:rsid w:val="00DD6FAE"/>
    <w:rPr>
      <w:color w:val="F7B615" w:themeColor="hyperlink"/>
      <w:u w:val="single"/>
    </w:rPr>
  </w:style>
  <w:style w:type="paragraph" w:styleId="NoSpacing">
    <w:name w:val="No Spacing"/>
    <w:link w:val="NoSpacingChar"/>
    <w:uiPriority w:val="1"/>
    <w:qFormat/>
    <w:rsid w:val="00576A3A"/>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576A3A"/>
    <w:rPr>
      <w:kern w:val="0"/>
      <w:lang w:eastAsia="en-US"/>
      <w14:ligatures w14:val="none"/>
    </w:rPr>
  </w:style>
  <w:style w:type="character" w:styleId="FollowedHyperlink">
    <w:name w:val="FollowedHyperlink"/>
    <w:basedOn w:val="DefaultParagraphFont"/>
    <w:uiPriority w:val="99"/>
    <w:semiHidden/>
    <w:unhideWhenUsed/>
    <w:rsid w:val="00D11B68"/>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375098">
      <w:bodyDiv w:val="1"/>
      <w:marLeft w:val="0"/>
      <w:marRight w:val="0"/>
      <w:marTop w:val="0"/>
      <w:marBottom w:val="0"/>
      <w:divBdr>
        <w:top w:val="none" w:sz="0" w:space="0" w:color="auto"/>
        <w:left w:val="none" w:sz="0" w:space="0" w:color="auto"/>
        <w:bottom w:val="none" w:sz="0" w:space="0" w:color="auto"/>
        <w:right w:val="none" w:sz="0" w:space="0" w:color="auto"/>
      </w:divBdr>
      <w:divsChild>
        <w:div w:id="1039818410">
          <w:marLeft w:val="0"/>
          <w:marRight w:val="0"/>
          <w:marTop w:val="0"/>
          <w:marBottom w:val="0"/>
          <w:divBdr>
            <w:top w:val="none" w:sz="0" w:space="0" w:color="auto"/>
            <w:left w:val="none" w:sz="0" w:space="0" w:color="auto"/>
            <w:bottom w:val="none" w:sz="0" w:space="0" w:color="auto"/>
            <w:right w:val="none" w:sz="0" w:space="0" w:color="auto"/>
          </w:divBdr>
          <w:divsChild>
            <w:div w:id="294409050">
              <w:marLeft w:val="0"/>
              <w:marRight w:val="0"/>
              <w:marTop w:val="0"/>
              <w:marBottom w:val="0"/>
              <w:divBdr>
                <w:top w:val="none" w:sz="0" w:space="0" w:color="auto"/>
                <w:left w:val="none" w:sz="0" w:space="0" w:color="auto"/>
                <w:bottom w:val="none" w:sz="0" w:space="0" w:color="auto"/>
                <w:right w:val="none" w:sz="0" w:space="0" w:color="auto"/>
              </w:divBdr>
              <w:divsChild>
                <w:div w:id="124200903">
                  <w:marLeft w:val="0"/>
                  <w:marRight w:val="0"/>
                  <w:marTop w:val="0"/>
                  <w:marBottom w:val="0"/>
                  <w:divBdr>
                    <w:top w:val="none" w:sz="0" w:space="0" w:color="auto"/>
                    <w:left w:val="none" w:sz="0" w:space="0" w:color="auto"/>
                    <w:bottom w:val="none" w:sz="0" w:space="0" w:color="auto"/>
                    <w:right w:val="none" w:sz="0" w:space="0" w:color="auto"/>
                  </w:divBdr>
                  <w:divsChild>
                    <w:div w:id="399405307">
                      <w:marLeft w:val="0"/>
                      <w:marRight w:val="0"/>
                      <w:marTop w:val="0"/>
                      <w:marBottom w:val="0"/>
                      <w:divBdr>
                        <w:top w:val="none" w:sz="0" w:space="0" w:color="auto"/>
                        <w:left w:val="none" w:sz="0" w:space="0" w:color="auto"/>
                        <w:bottom w:val="none" w:sz="0" w:space="0" w:color="auto"/>
                        <w:right w:val="none" w:sz="0" w:space="0" w:color="auto"/>
                      </w:divBdr>
                      <w:divsChild>
                        <w:div w:id="781730237">
                          <w:marLeft w:val="0"/>
                          <w:marRight w:val="0"/>
                          <w:marTop w:val="0"/>
                          <w:marBottom w:val="0"/>
                          <w:divBdr>
                            <w:top w:val="none" w:sz="0" w:space="0" w:color="auto"/>
                            <w:left w:val="none" w:sz="0" w:space="0" w:color="auto"/>
                            <w:bottom w:val="none" w:sz="0" w:space="0" w:color="auto"/>
                            <w:right w:val="none" w:sz="0" w:space="0" w:color="auto"/>
                          </w:divBdr>
                          <w:divsChild>
                            <w:div w:id="328601389">
                              <w:marLeft w:val="0"/>
                              <w:marRight w:val="0"/>
                              <w:marTop w:val="0"/>
                              <w:marBottom w:val="0"/>
                              <w:divBdr>
                                <w:top w:val="none" w:sz="0" w:space="0" w:color="auto"/>
                                <w:left w:val="none" w:sz="0" w:space="0" w:color="auto"/>
                                <w:bottom w:val="none" w:sz="0" w:space="0" w:color="auto"/>
                                <w:right w:val="none" w:sz="0" w:space="0" w:color="auto"/>
                              </w:divBdr>
                              <w:divsChild>
                                <w:div w:id="2084521666">
                                  <w:marLeft w:val="0"/>
                                  <w:marRight w:val="0"/>
                                  <w:marTop w:val="0"/>
                                  <w:marBottom w:val="0"/>
                                  <w:divBdr>
                                    <w:top w:val="none" w:sz="0" w:space="0" w:color="auto"/>
                                    <w:left w:val="none" w:sz="0" w:space="0" w:color="auto"/>
                                    <w:bottom w:val="none" w:sz="0" w:space="0" w:color="auto"/>
                                    <w:right w:val="none" w:sz="0" w:space="0" w:color="auto"/>
                                  </w:divBdr>
                                  <w:divsChild>
                                    <w:div w:id="62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405158">
      <w:bodyDiv w:val="1"/>
      <w:marLeft w:val="0"/>
      <w:marRight w:val="0"/>
      <w:marTop w:val="0"/>
      <w:marBottom w:val="0"/>
      <w:divBdr>
        <w:top w:val="none" w:sz="0" w:space="0" w:color="auto"/>
        <w:left w:val="none" w:sz="0" w:space="0" w:color="auto"/>
        <w:bottom w:val="none" w:sz="0" w:space="0" w:color="auto"/>
        <w:right w:val="none" w:sz="0" w:space="0" w:color="auto"/>
      </w:divBdr>
    </w:div>
    <w:div w:id="828789847">
      <w:bodyDiv w:val="1"/>
      <w:marLeft w:val="0"/>
      <w:marRight w:val="0"/>
      <w:marTop w:val="0"/>
      <w:marBottom w:val="0"/>
      <w:divBdr>
        <w:top w:val="none" w:sz="0" w:space="0" w:color="auto"/>
        <w:left w:val="none" w:sz="0" w:space="0" w:color="auto"/>
        <w:bottom w:val="none" w:sz="0" w:space="0" w:color="auto"/>
        <w:right w:val="none" w:sz="0" w:space="0" w:color="auto"/>
      </w:divBdr>
    </w:div>
    <w:div w:id="2142112518">
      <w:bodyDiv w:val="1"/>
      <w:marLeft w:val="0"/>
      <w:marRight w:val="0"/>
      <w:marTop w:val="0"/>
      <w:marBottom w:val="0"/>
      <w:divBdr>
        <w:top w:val="none" w:sz="0" w:space="0" w:color="auto"/>
        <w:left w:val="none" w:sz="0" w:space="0" w:color="auto"/>
        <w:bottom w:val="none" w:sz="0" w:space="0" w:color="auto"/>
        <w:right w:val="none" w:sz="0" w:space="0" w:color="auto"/>
      </w:divBdr>
      <w:divsChild>
        <w:div w:id="569118855">
          <w:marLeft w:val="0"/>
          <w:marRight w:val="0"/>
          <w:marTop w:val="0"/>
          <w:marBottom w:val="0"/>
          <w:divBdr>
            <w:top w:val="none" w:sz="0" w:space="0" w:color="auto"/>
            <w:left w:val="none" w:sz="0" w:space="0" w:color="auto"/>
            <w:bottom w:val="none" w:sz="0" w:space="0" w:color="auto"/>
            <w:right w:val="none" w:sz="0" w:space="0" w:color="auto"/>
          </w:divBdr>
          <w:divsChild>
            <w:div w:id="1286616776">
              <w:marLeft w:val="0"/>
              <w:marRight w:val="0"/>
              <w:marTop w:val="0"/>
              <w:marBottom w:val="0"/>
              <w:divBdr>
                <w:top w:val="none" w:sz="0" w:space="0" w:color="auto"/>
                <w:left w:val="none" w:sz="0" w:space="0" w:color="auto"/>
                <w:bottom w:val="none" w:sz="0" w:space="0" w:color="auto"/>
                <w:right w:val="none" w:sz="0" w:space="0" w:color="auto"/>
              </w:divBdr>
              <w:divsChild>
                <w:div w:id="5328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1782">
          <w:marLeft w:val="0"/>
          <w:marRight w:val="0"/>
          <w:marTop w:val="0"/>
          <w:marBottom w:val="0"/>
          <w:divBdr>
            <w:top w:val="none" w:sz="0" w:space="0" w:color="auto"/>
            <w:left w:val="none" w:sz="0" w:space="0" w:color="auto"/>
            <w:bottom w:val="none" w:sz="0" w:space="0" w:color="auto"/>
            <w:right w:val="none" w:sz="0" w:space="0" w:color="auto"/>
          </w:divBdr>
          <w:divsChild>
            <w:div w:id="1021517881">
              <w:marLeft w:val="0"/>
              <w:marRight w:val="0"/>
              <w:marTop w:val="0"/>
              <w:marBottom w:val="0"/>
              <w:divBdr>
                <w:top w:val="none" w:sz="0" w:space="0" w:color="auto"/>
                <w:left w:val="none" w:sz="0" w:space="0" w:color="auto"/>
                <w:bottom w:val="none" w:sz="0" w:space="0" w:color="auto"/>
                <w:right w:val="none" w:sz="0" w:space="0" w:color="auto"/>
              </w:divBdr>
              <w:divsChild>
                <w:div w:id="1045133405">
                  <w:marLeft w:val="0"/>
                  <w:marRight w:val="0"/>
                  <w:marTop w:val="0"/>
                  <w:marBottom w:val="0"/>
                  <w:divBdr>
                    <w:top w:val="none" w:sz="0" w:space="0" w:color="auto"/>
                    <w:left w:val="none" w:sz="0" w:space="0" w:color="auto"/>
                    <w:bottom w:val="none" w:sz="0" w:space="0" w:color="auto"/>
                    <w:right w:val="none" w:sz="0" w:space="0" w:color="auto"/>
                  </w:divBdr>
                  <w:divsChild>
                    <w:div w:id="65957535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IkP_4acuC-PdL0Cu-L5UwHSahNEqTqzn/view?usp=sharing" TargetMode="Externa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P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5AB4A146EE46E69A9A4AB15F32BEF8"/>
        <w:category>
          <w:name w:val="General"/>
          <w:gallery w:val="placeholder"/>
        </w:category>
        <w:types>
          <w:type w:val="bbPlcHdr"/>
        </w:types>
        <w:behaviors>
          <w:behavior w:val="content"/>
        </w:behaviors>
        <w:guid w:val="{059A59D7-1DD3-40C7-90D8-79E8BF3C6046}"/>
      </w:docPartPr>
      <w:docPartBody>
        <w:p w:rsidR="007F5720" w:rsidRDefault="007F5720" w:rsidP="007F5720">
          <w:pPr>
            <w:pStyle w:val="3E5AB4A146EE46E69A9A4AB15F32BEF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E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47"/>
    <w:rsid w:val="000401D2"/>
    <w:rsid w:val="0057732A"/>
    <w:rsid w:val="007F0B72"/>
    <w:rsid w:val="007F5720"/>
    <w:rsid w:val="009E6547"/>
    <w:rsid w:val="00C50B1D"/>
    <w:rsid w:val="00C65804"/>
    <w:rsid w:val="00DB7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4D8B50AC48463C9A8558D80BE90BA7">
    <w:name w:val="D84D8B50AC48463C9A8558D80BE90BA7"/>
  </w:style>
  <w:style w:type="paragraph" w:customStyle="1" w:styleId="AB8DAEAFA13C4E9E9A7866311BDA7A1D">
    <w:name w:val="AB8DAEAFA13C4E9E9A7866311BDA7A1D"/>
  </w:style>
  <w:style w:type="paragraph" w:customStyle="1" w:styleId="BDC174C1510245318DBE6E1481FE7176">
    <w:name w:val="BDC174C1510245318DBE6E1481FE7176"/>
  </w:style>
  <w:style w:type="paragraph" w:customStyle="1" w:styleId="6ECD73ECDEC04962A1B310285F23BFA5">
    <w:name w:val="6ECD73ECDEC04962A1B310285F23BFA5"/>
  </w:style>
  <w:style w:type="character" w:styleId="Strong">
    <w:name w:val="Strong"/>
    <w:basedOn w:val="DefaultParagraphFont"/>
    <w:uiPriority w:val="1"/>
    <w:qFormat/>
    <w:rsid w:val="009E6547"/>
    <w:rPr>
      <w:b/>
      <w:bCs/>
    </w:rPr>
  </w:style>
  <w:style w:type="paragraph" w:customStyle="1" w:styleId="FE4D336328F64AAEB031F5404C6D53B6">
    <w:name w:val="FE4D336328F64AAEB031F5404C6D53B6"/>
  </w:style>
  <w:style w:type="paragraph" w:customStyle="1" w:styleId="A8659187E39F41B193E88E039D1DFF90">
    <w:name w:val="A8659187E39F41B193E88E039D1DFF90"/>
  </w:style>
  <w:style w:type="paragraph" w:customStyle="1" w:styleId="218D159C760D4D5B9E41090E00FCE7B3">
    <w:name w:val="218D159C760D4D5B9E41090E00FCE7B3"/>
  </w:style>
  <w:style w:type="paragraph" w:customStyle="1" w:styleId="3D8E88BEB6A54C24AA32C71E6D762A1C">
    <w:name w:val="3D8E88BEB6A54C24AA32C71E6D762A1C"/>
  </w:style>
  <w:style w:type="paragraph" w:customStyle="1" w:styleId="216BD0B030FB4654ADD5D05AE999476E">
    <w:name w:val="216BD0B030FB4654ADD5D05AE999476E"/>
  </w:style>
  <w:style w:type="paragraph" w:customStyle="1" w:styleId="74C259DD3F22469EA3FEBB1AA1AA430B">
    <w:name w:val="74C259DD3F22469EA3FEBB1AA1AA430B"/>
  </w:style>
  <w:style w:type="paragraph" w:customStyle="1" w:styleId="5B2C44089119462B81A3460B56A2A293">
    <w:name w:val="5B2C44089119462B81A3460B56A2A293"/>
  </w:style>
  <w:style w:type="paragraph" w:customStyle="1" w:styleId="E4EEE1CA105D4B3B876F59420B94B2CC">
    <w:name w:val="E4EEE1CA105D4B3B876F59420B94B2CC"/>
  </w:style>
  <w:style w:type="paragraph" w:customStyle="1" w:styleId="681A2270B5B64287883A4DA6B64CE8A1">
    <w:name w:val="681A2270B5B64287883A4DA6B64CE8A1"/>
  </w:style>
  <w:style w:type="paragraph" w:customStyle="1" w:styleId="8A49106029EB4BEC95BF52B6FF10EE2F">
    <w:name w:val="8A49106029EB4BEC95BF52B6FF10EE2F"/>
  </w:style>
  <w:style w:type="paragraph" w:customStyle="1" w:styleId="3E7D1B895D494E7A9CC409B19E053B39">
    <w:name w:val="3E7D1B895D494E7A9CC409B19E053B39"/>
    <w:rsid w:val="009E6547"/>
  </w:style>
  <w:style w:type="paragraph" w:customStyle="1" w:styleId="4FB3211B92004AE0AFB4BCFDBD604F59">
    <w:name w:val="4FB3211B92004AE0AFB4BCFDBD604F59"/>
    <w:rsid w:val="009E6547"/>
  </w:style>
  <w:style w:type="paragraph" w:customStyle="1" w:styleId="EBB43F85677A4B539D9AB9136419AD42">
    <w:name w:val="EBB43F85677A4B539D9AB9136419AD42"/>
    <w:rsid w:val="009E6547"/>
  </w:style>
  <w:style w:type="paragraph" w:customStyle="1" w:styleId="ED44313BBF2743F99F9C434981CC2E3F">
    <w:name w:val="ED44313BBF2743F99F9C434981CC2E3F"/>
    <w:rsid w:val="009E6547"/>
  </w:style>
  <w:style w:type="paragraph" w:customStyle="1" w:styleId="4433ACC1DE2E4C65902F88216BD70C12">
    <w:name w:val="4433ACC1DE2E4C65902F88216BD70C12"/>
    <w:rsid w:val="009E6547"/>
  </w:style>
  <w:style w:type="paragraph" w:customStyle="1" w:styleId="818EB1020AE24C4AA5FE2BA0342B768B">
    <w:name w:val="818EB1020AE24C4AA5FE2BA0342B768B"/>
    <w:rsid w:val="009E6547"/>
  </w:style>
  <w:style w:type="paragraph" w:customStyle="1" w:styleId="F013EB03DDA54F49BFED25D86D950B54">
    <w:name w:val="F013EB03DDA54F49BFED25D86D950B54"/>
    <w:rsid w:val="009E6547"/>
  </w:style>
  <w:style w:type="paragraph" w:customStyle="1" w:styleId="C5360A82084F43D5A78B85FA92950FFF">
    <w:name w:val="C5360A82084F43D5A78B85FA92950FFF"/>
    <w:rsid w:val="009E6547"/>
  </w:style>
  <w:style w:type="paragraph" w:customStyle="1" w:styleId="9130A20657F54E868925FBA16DDED62D">
    <w:name w:val="9130A20657F54E868925FBA16DDED62D"/>
    <w:rsid w:val="009E6547"/>
  </w:style>
  <w:style w:type="paragraph" w:customStyle="1" w:styleId="68B42FD8E6DD4A099D2E79968D8AB473">
    <w:name w:val="68B42FD8E6DD4A099D2E79968D8AB473"/>
    <w:rsid w:val="009E6547"/>
  </w:style>
  <w:style w:type="paragraph" w:customStyle="1" w:styleId="48563757DD5B4F2A8671660F70D135A0">
    <w:name w:val="48563757DD5B4F2A8671660F70D135A0"/>
    <w:rsid w:val="009E6547"/>
  </w:style>
  <w:style w:type="paragraph" w:customStyle="1" w:styleId="12D890790A844C53A2B0F3387D861B0B">
    <w:name w:val="12D890790A844C53A2B0F3387D861B0B"/>
    <w:rsid w:val="009E6547"/>
  </w:style>
  <w:style w:type="paragraph" w:customStyle="1" w:styleId="A9E9242275034E01AC9BFB81CB175F3E">
    <w:name w:val="A9E9242275034E01AC9BFB81CB175F3E"/>
    <w:rsid w:val="009E6547"/>
  </w:style>
  <w:style w:type="paragraph" w:customStyle="1" w:styleId="A5E895A95B7A44CBA3A760597ACF0593">
    <w:name w:val="A5E895A95B7A44CBA3A760597ACF0593"/>
    <w:rsid w:val="007F5720"/>
  </w:style>
  <w:style w:type="paragraph" w:customStyle="1" w:styleId="00840A01B6914087914F9530CEF47800">
    <w:name w:val="00840A01B6914087914F9530CEF47800"/>
    <w:rsid w:val="007F5720"/>
  </w:style>
  <w:style w:type="paragraph" w:customStyle="1" w:styleId="1213E656F486440B8E14FD1DBCFC3C0F">
    <w:name w:val="1213E656F486440B8E14FD1DBCFC3C0F"/>
    <w:rsid w:val="007F5720"/>
  </w:style>
  <w:style w:type="paragraph" w:customStyle="1" w:styleId="1D6D2255EA3C44CF8F912BD309F20C61">
    <w:name w:val="1D6D2255EA3C44CF8F912BD309F20C61"/>
    <w:rsid w:val="007F5720"/>
  </w:style>
  <w:style w:type="paragraph" w:customStyle="1" w:styleId="FFF5C1DE09224300866E654CBB2F601D">
    <w:name w:val="FFF5C1DE09224300866E654CBB2F601D"/>
    <w:rsid w:val="007F5720"/>
  </w:style>
  <w:style w:type="paragraph" w:customStyle="1" w:styleId="08EEEA23AE4B4D4AB4D52CFB77C0D02D">
    <w:name w:val="08EEEA23AE4B4D4AB4D52CFB77C0D02D"/>
    <w:rsid w:val="007F5720"/>
  </w:style>
  <w:style w:type="paragraph" w:customStyle="1" w:styleId="30C56159ABA4475191FC774CAC7D5854">
    <w:name w:val="30C56159ABA4475191FC774CAC7D5854"/>
    <w:rsid w:val="007F5720"/>
  </w:style>
  <w:style w:type="paragraph" w:customStyle="1" w:styleId="D195911D35554F88A51F3EF30A7E9C9C">
    <w:name w:val="D195911D35554F88A51F3EF30A7E9C9C"/>
    <w:rsid w:val="007F5720"/>
  </w:style>
  <w:style w:type="paragraph" w:customStyle="1" w:styleId="1602C206569E4D67B9E44608C7E3DC24">
    <w:name w:val="1602C206569E4D67B9E44608C7E3DC24"/>
    <w:rsid w:val="007F5720"/>
  </w:style>
  <w:style w:type="paragraph" w:customStyle="1" w:styleId="DD5C14FA9FC84E22BBC81F5C023AEAD1">
    <w:name w:val="DD5C14FA9FC84E22BBC81F5C023AEAD1"/>
    <w:rsid w:val="007F5720"/>
  </w:style>
  <w:style w:type="paragraph" w:customStyle="1" w:styleId="3E5AB4A146EE46E69A9A4AB15F32BEF8">
    <w:name w:val="3E5AB4A146EE46E69A9A4AB15F32BEF8"/>
    <w:rsid w:val="007F5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2021-07-20T00:00:00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48F06666-7F13-47BE-9346-8F7AC03A9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106</TotalTime>
  <Pages>18</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DBI202 – DATABASE SYSTEM OF L LEAGUE OF LEGENDS CHAMPIONS KOREA</vt:lpstr>
    </vt:vector>
  </TitlesOfParts>
  <Company>Teacher: Phạm Ngọc Thọ</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DBI202 – DATABASE SYSTEM OF L LEAGUE OF LEGENDS CHAMPIONS KOREA</dc:title>
  <dc:creator>nguyen hai nam | se05123</dc:creator>
  <cp:keywords/>
  <cp:lastModifiedBy>Mo DDalL</cp:lastModifiedBy>
  <cp:revision>3</cp:revision>
  <dcterms:created xsi:type="dcterms:W3CDTF">2021-07-20T17:35:00Z</dcterms:created>
  <dcterms:modified xsi:type="dcterms:W3CDTF">2021-07-20T19:20:00Z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